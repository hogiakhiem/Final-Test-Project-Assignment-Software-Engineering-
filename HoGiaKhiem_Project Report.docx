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6B10D" w14:textId="4E18195C" w:rsidR="003218FF" w:rsidRPr="006F4D29" w:rsidRDefault="00AA68C4" w:rsidP="003218FF">
      <w:pPr>
        <w:suppressAutoHyphens/>
        <w:autoSpaceDE w:val="0"/>
        <w:autoSpaceDN w:val="0"/>
        <w:adjustRightInd w:val="0"/>
        <w:jc w:val="center"/>
        <w:rPr>
          <w:noProof/>
          <w:sz w:val="28"/>
          <w:szCs w:val="28"/>
        </w:rPr>
      </w:pPr>
      <w:r w:rsidRPr="006F4D29">
        <w:rPr>
          <w:bCs/>
          <w:noProof/>
          <w:sz w:val="28"/>
          <w:szCs w:val="28"/>
        </w:rPr>
        <w:t>VIETNAM GENERAL CONFEDERATION OF LABOUR</w:t>
      </w:r>
      <w:r w:rsidR="003218FF" w:rsidRPr="006F4D29">
        <w:rPr>
          <w:b/>
          <w:bCs/>
          <w:noProof/>
          <w:sz w:val="28"/>
          <w:szCs w:val="28"/>
        </w:rPr>
        <w:t xml:space="preserve"> </w:t>
      </w:r>
    </w:p>
    <w:p w14:paraId="0DF32268" w14:textId="6053AD67" w:rsidR="003218FF" w:rsidRPr="006F4D29" w:rsidRDefault="003218FF" w:rsidP="003218FF">
      <w:pPr>
        <w:suppressAutoHyphens/>
        <w:autoSpaceDE w:val="0"/>
        <w:autoSpaceDN w:val="0"/>
        <w:adjustRightInd w:val="0"/>
        <w:jc w:val="center"/>
        <w:rPr>
          <w:noProof/>
          <w:sz w:val="28"/>
          <w:szCs w:val="28"/>
        </w:rPr>
      </w:pPr>
      <w:r w:rsidRPr="006F4D29">
        <w:rPr>
          <w:b/>
          <w:bCs/>
          <w:noProof/>
          <w:sz w:val="28"/>
          <w:szCs w:val="28"/>
        </w:rPr>
        <w:t>T</w:t>
      </w:r>
      <w:r w:rsidR="00AA68C4" w:rsidRPr="006F4D29">
        <w:rPr>
          <w:b/>
          <w:bCs/>
          <w:noProof/>
          <w:sz w:val="28"/>
          <w:szCs w:val="28"/>
        </w:rPr>
        <w:t>ON DUC THANG UNIVERSITY</w:t>
      </w:r>
      <w:r w:rsidRPr="006F4D29">
        <w:rPr>
          <w:noProof/>
          <w:sz w:val="28"/>
          <w:szCs w:val="28"/>
        </w:rPr>
        <w:t xml:space="preserve"> </w:t>
      </w:r>
    </w:p>
    <w:p w14:paraId="437BABB9" w14:textId="250DA033" w:rsidR="003218FF" w:rsidRPr="006F4D29" w:rsidRDefault="00AA68C4" w:rsidP="003218FF">
      <w:pPr>
        <w:suppressAutoHyphens/>
        <w:autoSpaceDE w:val="0"/>
        <w:autoSpaceDN w:val="0"/>
        <w:adjustRightInd w:val="0"/>
        <w:jc w:val="center"/>
        <w:rPr>
          <w:noProof/>
          <w:sz w:val="28"/>
          <w:szCs w:val="28"/>
        </w:rPr>
      </w:pPr>
      <w:r w:rsidRPr="006F4D29">
        <w:rPr>
          <w:b/>
          <w:bCs/>
          <w:noProof/>
          <w:sz w:val="28"/>
          <w:szCs w:val="28"/>
        </w:rPr>
        <w:t>FACULTY OF INFORMATION TECHNOLOGY</w:t>
      </w:r>
      <w:r w:rsidR="003218FF" w:rsidRPr="006F4D29">
        <w:rPr>
          <w:b/>
          <w:bCs/>
          <w:noProof/>
          <w:sz w:val="28"/>
          <w:szCs w:val="28"/>
        </w:rPr>
        <w:t xml:space="preserve"> </w:t>
      </w:r>
    </w:p>
    <w:p w14:paraId="7A77BE08" w14:textId="77777777" w:rsidR="003218FF" w:rsidRPr="006F4D29" w:rsidRDefault="003218FF" w:rsidP="003218FF">
      <w:pPr>
        <w:suppressAutoHyphens/>
        <w:autoSpaceDE w:val="0"/>
        <w:autoSpaceDN w:val="0"/>
        <w:adjustRightInd w:val="0"/>
        <w:ind w:firstLine="720"/>
        <w:jc w:val="center"/>
        <w:rPr>
          <w:noProof/>
        </w:rPr>
      </w:pPr>
    </w:p>
    <w:p w14:paraId="5EC23356" w14:textId="2DC721AB" w:rsidR="003218FF" w:rsidRPr="006F4D29" w:rsidRDefault="00A9405D" w:rsidP="00A9405D">
      <w:pPr>
        <w:suppressAutoHyphens/>
        <w:autoSpaceDE w:val="0"/>
        <w:autoSpaceDN w:val="0"/>
        <w:adjustRightInd w:val="0"/>
        <w:jc w:val="center"/>
        <w:rPr>
          <w:b/>
          <w:bCs/>
          <w:noProof/>
          <w:sz w:val="28"/>
          <w:szCs w:val="28"/>
        </w:rPr>
      </w:pPr>
      <w:r w:rsidRPr="006F4D29">
        <w:rPr>
          <w:noProof/>
          <w:sz w:val="22"/>
          <w:szCs w:val="22"/>
        </w:rPr>
        <w:drawing>
          <wp:inline distT="0" distB="0" distL="0" distR="0" wp14:anchorId="3346A5F1" wp14:editId="6922216E">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4B63588A" w14:textId="77777777" w:rsidR="00A9405D" w:rsidRPr="006F4D29" w:rsidRDefault="00A9405D" w:rsidP="00A9405D">
      <w:pPr>
        <w:suppressAutoHyphens/>
        <w:autoSpaceDE w:val="0"/>
        <w:autoSpaceDN w:val="0"/>
        <w:adjustRightInd w:val="0"/>
        <w:jc w:val="center"/>
        <w:rPr>
          <w:b/>
          <w:bCs/>
          <w:noProof/>
          <w:sz w:val="28"/>
          <w:szCs w:val="28"/>
        </w:rPr>
      </w:pPr>
    </w:p>
    <w:p w14:paraId="5B3862F3" w14:textId="77777777" w:rsidR="003218FF" w:rsidRPr="006F4D29" w:rsidRDefault="003218FF" w:rsidP="003218FF">
      <w:pPr>
        <w:suppressAutoHyphens/>
        <w:autoSpaceDE w:val="0"/>
        <w:autoSpaceDN w:val="0"/>
        <w:adjustRightInd w:val="0"/>
        <w:ind w:firstLine="720"/>
        <w:rPr>
          <w:b/>
          <w:bCs/>
          <w:noProof/>
          <w:sz w:val="28"/>
          <w:szCs w:val="28"/>
        </w:rPr>
      </w:pPr>
    </w:p>
    <w:p w14:paraId="11E7879B" w14:textId="77777777" w:rsidR="0015152D" w:rsidRPr="006F4D29" w:rsidRDefault="00D34D21" w:rsidP="003F3D59">
      <w:pPr>
        <w:tabs>
          <w:tab w:val="center" w:pos="4920"/>
          <w:tab w:val="right" w:pos="9121"/>
        </w:tabs>
        <w:suppressAutoHyphens/>
        <w:autoSpaceDE w:val="0"/>
        <w:autoSpaceDN w:val="0"/>
        <w:adjustRightInd w:val="0"/>
        <w:spacing w:line="360" w:lineRule="auto"/>
        <w:ind w:firstLine="720"/>
        <w:rPr>
          <w:b/>
          <w:bCs/>
          <w:noProof/>
          <w:sz w:val="32"/>
          <w:szCs w:val="32"/>
        </w:rPr>
      </w:pPr>
      <w:r w:rsidRPr="006F4D29">
        <w:rPr>
          <w:b/>
          <w:bCs/>
          <w:noProof/>
          <w:sz w:val="32"/>
          <w:szCs w:val="32"/>
        </w:rPr>
        <w:tab/>
      </w:r>
      <w:r w:rsidR="0015152D" w:rsidRPr="006F4D29">
        <w:rPr>
          <w:b/>
          <w:bCs/>
          <w:noProof/>
          <w:sz w:val="32"/>
          <w:szCs w:val="32"/>
        </w:rPr>
        <w:t>FINAL TEST PROJECT</w:t>
      </w:r>
    </w:p>
    <w:p w14:paraId="1D38F605" w14:textId="7893EA9A" w:rsidR="003218FF" w:rsidRPr="006F4D29" w:rsidRDefault="0015152D" w:rsidP="003F3D59">
      <w:pPr>
        <w:tabs>
          <w:tab w:val="center" w:pos="4920"/>
          <w:tab w:val="right" w:pos="9121"/>
        </w:tabs>
        <w:suppressAutoHyphens/>
        <w:autoSpaceDE w:val="0"/>
        <w:autoSpaceDN w:val="0"/>
        <w:adjustRightInd w:val="0"/>
        <w:spacing w:line="360" w:lineRule="auto"/>
        <w:ind w:firstLine="720"/>
        <w:jc w:val="center"/>
        <w:rPr>
          <w:b/>
          <w:bCs/>
          <w:noProof/>
          <w:sz w:val="32"/>
          <w:szCs w:val="32"/>
        </w:rPr>
      </w:pPr>
      <w:r w:rsidRPr="006F4D29">
        <w:rPr>
          <w:b/>
          <w:bCs/>
          <w:noProof/>
          <w:sz w:val="32"/>
          <w:szCs w:val="32"/>
        </w:rPr>
        <w:t>SOFTWARE ENGINEERING</w:t>
      </w:r>
    </w:p>
    <w:p w14:paraId="2D42ED51" w14:textId="77777777" w:rsidR="003218FF" w:rsidRPr="006F4D29" w:rsidRDefault="007E7FF7" w:rsidP="003218FF">
      <w:pPr>
        <w:suppressAutoHyphens/>
        <w:autoSpaceDE w:val="0"/>
        <w:autoSpaceDN w:val="0"/>
        <w:adjustRightInd w:val="0"/>
        <w:spacing w:line="360" w:lineRule="auto"/>
        <w:ind w:firstLine="720"/>
        <w:jc w:val="center"/>
        <w:rPr>
          <w:b/>
          <w:bCs/>
          <w:noProof/>
          <w:sz w:val="32"/>
          <w:szCs w:val="32"/>
        </w:rPr>
      </w:pPr>
      <w:r w:rsidRPr="006F4D29">
        <w:rPr>
          <w:b/>
          <w:bCs/>
          <w:noProof/>
          <w:sz w:val="32"/>
          <w:szCs w:val="32"/>
        </w:rPr>
        <w:t xml:space="preserve"> </w:t>
      </w:r>
    </w:p>
    <w:p w14:paraId="7B970B8C" w14:textId="77777777" w:rsidR="003218FF" w:rsidRPr="006F4D29" w:rsidRDefault="003218FF" w:rsidP="003218FF">
      <w:pPr>
        <w:suppressAutoHyphens/>
        <w:autoSpaceDE w:val="0"/>
        <w:autoSpaceDN w:val="0"/>
        <w:adjustRightInd w:val="0"/>
        <w:spacing w:line="360" w:lineRule="auto"/>
        <w:rPr>
          <w:b/>
          <w:bCs/>
          <w:noProof/>
        </w:rPr>
      </w:pPr>
    </w:p>
    <w:p w14:paraId="6CA2F2DE" w14:textId="3B028B39" w:rsidR="003218FF" w:rsidRPr="006F4D29" w:rsidRDefault="0015152D" w:rsidP="003218FF">
      <w:pPr>
        <w:suppressAutoHyphens/>
        <w:autoSpaceDE w:val="0"/>
        <w:autoSpaceDN w:val="0"/>
        <w:adjustRightInd w:val="0"/>
        <w:spacing w:line="360" w:lineRule="auto"/>
        <w:jc w:val="center"/>
        <w:rPr>
          <w:b/>
          <w:bCs/>
          <w:noProof/>
          <w:sz w:val="48"/>
          <w:szCs w:val="48"/>
        </w:rPr>
      </w:pPr>
      <w:r w:rsidRPr="006F4D29">
        <w:rPr>
          <w:b/>
          <w:bCs/>
          <w:noProof/>
          <w:sz w:val="48"/>
          <w:szCs w:val="48"/>
        </w:rPr>
        <w:t>Supplement Facts Ordering System</w:t>
      </w:r>
    </w:p>
    <w:p w14:paraId="424C15FA" w14:textId="77777777" w:rsidR="003218FF" w:rsidRPr="006F4D29" w:rsidRDefault="00291721" w:rsidP="003218FF">
      <w:pPr>
        <w:suppressAutoHyphens/>
        <w:autoSpaceDE w:val="0"/>
        <w:autoSpaceDN w:val="0"/>
        <w:adjustRightInd w:val="0"/>
        <w:spacing w:line="360" w:lineRule="auto"/>
        <w:ind w:firstLine="720"/>
        <w:jc w:val="center"/>
        <w:rPr>
          <w:noProof/>
          <w:sz w:val="28"/>
          <w:szCs w:val="28"/>
        </w:rPr>
      </w:pPr>
      <w:r w:rsidRPr="006F4D29">
        <w:rPr>
          <w:noProof/>
          <w:sz w:val="28"/>
          <w:szCs w:val="28"/>
        </w:rPr>
        <w:t xml:space="preserve"> </w:t>
      </w:r>
    </w:p>
    <w:p w14:paraId="7BF3DDE0" w14:textId="77777777" w:rsidR="003218FF" w:rsidRPr="006F4D29" w:rsidRDefault="003218FF" w:rsidP="003218FF">
      <w:pPr>
        <w:suppressAutoHyphens/>
        <w:autoSpaceDE w:val="0"/>
        <w:autoSpaceDN w:val="0"/>
        <w:adjustRightInd w:val="0"/>
        <w:spacing w:line="360" w:lineRule="auto"/>
        <w:jc w:val="center"/>
        <w:rPr>
          <w:b/>
          <w:bCs/>
          <w:noProof/>
        </w:rPr>
      </w:pPr>
    </w:p>
    <w:p w14:paraId="5593D435" w14:textId="77777777" w:rsidR="003218FF" w:rsidRPr="006F4D29" w:rsidRDefault="003218FF" w:rsidP="003218FF">
      <w:pPr>
        <w:suppressAutoHyphens/>
        <w:autoSpaceDE w:val="0"/>
        <w:autoSpaceDN w:val="0"/>
        <w:adjustRightInd w:val="0"/>
        <w:spacing w:line="360" w:lineRule="auto"/>
        <w:jc w:val="both"/>
        <w:rPr>
          <w:b/>
          <w:bCs/>
          <w:noProof/>
        </w:rPr>
      </w:pPr>
    </w:p>
    <w:p w14:paraId="2340DC95" w14:textId="77777777" w:rsidR="003218FF" w:rsidRPr="006F4D29" w:rsidRDefault="00DB7595" w:rsidP="003218FF">
      <w:pPr>
        <w:suppressAutoHyphens/>
        <w:autoSpaceDE w:val="0"/>
        <w:autoSpaceDN w:val="0"/>
        <w:adjustRightInd w:val="0"/>
        <w:spacing w:line="360" w:lineRule="auto"/>
        <w:jc w:val="both"/>
        <w:rPr>
          <w:b/>
          <w:bCs/>
          <w:noProof/>
          <w:color w:val="FF0000"/>
        </w:rPr>
      </w:pPr>
      <w:r w:rsidRPr="006F4D29">
        <w:rPr>
          <w:b/>
          <w:bCs/>
          <w:noProof/>
          <w:color w:val="FF0000"/>
        </w:rPr>
        <w:t xml:space="preserve"> </w:t>
      </w:r>
    </w:p>
    <w:p w14:paraId="0A5B061E" w14:textId="77777777" w:rsidR="003218FF" w:rsidRPr="006F4D29" w:rsidRDefault="003218FF" w:rsidP="003218FF">
      <w:pPr>
        <w:suppressAutoHyphens/>
        <w:autoSpaceDE w:val="0"/>
        <w:autoSpaceDN w:val="0"/>
        <w:adjustRightInd w:val="0"/>
        <w:spacing w:line="360" w:lineRule="auto"/>
        <w:jc w:val="both"/>
        <w:rPr>
          <w:b/>
          <w:bCs/>
          <w:noProof/>
        </w:rPr>
      </w:pPr>
    </w:p>
    <w:p w14:paraId="61065309" w14:textId="77777777" w:rsidR="003218FF" w:rsidRPr="006F4D29" w:rsidRDefault="003218FF" w:rsidP="003218FF">
      <w:pPr>
        <w:suppressAutoHyphens/>
        <w:autoSpaceDE w:val="0"/>
        <w:autoSpaceDN w:val="0"/>
        <w:adjustRightInd w:val="0"/>
        <w:spacing w:line="360" w:lineRule="auto"/>
        <w:jc w:val="both"/>
        <w:rPr>
          <w:b/>
          <w:bCs/>
          <w:noProof/>
        </w:rPr>
      </w:pPr>
    </w:p>
    <w:p w14:paraId="4AAC6B91" w14:textId="77777777" w:rsidR="003218FF" w:rsidRPr="006F4D29" w:rsidRDefault="003218FF" w:rsidP="003218FF">
      <w:pPr>
        <w:suppressAutoHyphens/>
        <w:autoSpaceDE w:val="0"/>
        <w:autoSpaceDN w:val="0"/>
        <w:adjustRightInd w:val="0"/>
        <w:spacing w:line="360" w:lineRule="auto"/>
        <w:jc w:val="both"/>
        <w:rPr>
          <w:b/>
          <w:bCs/>
          <w:noProof/>
        </w:rPr>
      </w:pPr>
    </w:p>
    <w:p w14:paraId="53A777B6" w14:textId="55734E3F" w:rsidR="003218FF" w:rsidRPr="006F4D29" w:rsidRDefault="00F2095D" w:rsidP="003218FF">
      <w:pPr>
        <w:suppressAutoHyphens/>
        <w:autoSpaceDE w:val="0"/>
        <w:autoSpaceDN w:val="0"/>
        <w:adjustRightInd w:val="0"/>
        <w:spacing w:line="360" w:lineRule="auto"/>
        <w:jc w:val="right"/>
        <w:rPr>
          <w:noProof/>
          <w:sz w:val="28"/>
          <w:szCs w:val="28"/>
        </w:rPr>
      </w:pPr>
      <w:r w:rsidRPr="006F4D29">
        <w:rPr>
          <w:i/>
          <w:noProof/>
          <w:sz w:val="28"/>
          <w:szCs w:val="28"/>
        </w:rPr>
        <w:t>Instruction</w:t>
      </w:r>
      <w:r w:rsidR="003218FF" w:rsidRPr="006F4D29">
        <w:rPr>
          <w:noProof/>
          <w:sz w:val="28"/>
          <w:szCs w:val="28"/>
        </w:rPr>
        <w:t xml:space="preserve">: </w:t>
      </w:r>
      <w:r w:rsidRPr="006F4D29">
        <w:rPr>
          <w:b/>
          <w:bCs/>
          <w:noProof/>
          <w:sz w:val="28"/>
          <w:szCs w:val="28"/>
        </w:rPr>
        <w:t xml:space="preserve">Lecturer </w:t>
      </w:r>
      <w:r w:rsidR="0015152D" w:rsidRPr="006F4D29">
        <w:rPr>
          <w:b/>
          <w:noProof/>
          <w:sz w:val="28"/>
          <w:szCs w:val="28"/>
        </w:rPr>
        <w:t>PHAM THAI KY TRUNG</w:t>
      </w:r>
    </w:p>
    <w:p w14:paraId="0779DD65" w14:textId="5006A6BA" w:rsidR="00291721" w:rsidRPr="006F4D29" w:rsidRDefault="0015152D" w:rsidP="0014227D">
      <w:pPr>
        <w:suppressAutoHyphens/>
        <w:autoSpaceDE w:val="0"/>
        <w:autoSpaceDN w:val="0"/>
        <w:adjustRightInd w:val="0"/>
        <w:spacing w:line="360" w:lineRule="auto"/>
        <w:jc w:val="right"/>
        <w:rPr>
          <w:b/>
          <w:bCs/>
          <w:noProof/>
          <w:sz w:val="28"/>
          <w:szCs w:val="28"/>
        </w:rPr>
      </w:pPr>
      <w:r w:rsidRPr="006F4D29">
        <w:rPr>
          <w:i/>
          <w:noProof/>
          <w:sz w:val="28"/>
          <w:szCs w:val="28"/>
        </w:rPr>
        <w:t>Student</w:t>
      </w:r>
      <w:r w:rsidR="003218FF" w:rsidRPr="006F4D29">
        <w:rPr>
          <w:noProof/>
          <w:sz w:val="28"/>
          <w:szCs w:val="28"/>
        </w:rPr>
        <w:t>:</w:t>
      </w:r>
      <w:r w:rsidR="003218FF" w:rsidRPr="006F4D29">
        <w:rPr>
          <w:b/>
          <w:bCs/>
          <w:noProof/>
          <w:sz w:val="28"/>
          <w:szCs w:val="28"/>
        </w:rPr>
        <w:t xml:space="preserve"> </w:t>
      </w:r>
      <w:r w:rsidRPr="006F4D29">
        <w:rPr>
          <w:b/>
          <w:bCs/>
          <w:noProof/>
          <w:sz w:val="28"/>
          <w:szCs w:val="28"/>
        </w:rPr>
        <w:t>HO GIA KHIEM</w:t>
      </w:r>
      <w:r w:rsidR="00DD74FD" w:rsidRPr="006F4D29">
        <w:rPr>
          <w:b/>
          <w:bCs/>
          <w:noProof/>
          <w:sz w:val="28"/>
          <w:szCs w:val="28"/>
        </w:rPr>
        <w:t xml:space="preserve"> – </w:t>
      </w:r>
      <w:r w:rsidRPr="006F4D29">
        <w:rPr>
          <w:b/>
          <w:bCs/>
          <w:noProof/>
          <w:sz w:val="28"/>
          <w:szCs w:val="28"/>
        </w:rPr>
        <w:t>520K0341</w:t>
      </w:r>
    </w:p>
    <w:p w14:paraId="692F2888" w14:textId="39CA0C46" w:rsidR="003218FF" w:rsidRPr="006F4D29" w:rsidRDefault="00AA68C4" w:rsidP="003218FF">
      <w:pPr>
        <w:suppressAutoHyphens/>
        <w:autoSpaceDE w:val="0"/>
        <w:autoSpaceDN w:val="0"/>
        <w:adjustRightInd w:val="0"/>
        <w:spacing w:line="360" w:lineRule="auto"/>
        <w:jc w:val="right"/>
        <w:rPr>
          <w:noProof/>
          <w:sz w:val="28"/>
          <w:szCs w:val="28"/>
        </w:rPr>
      </w:pPr>
      <w:r w:rsidRPr="006F4D29">
        <w:rPr>
          <w:noProof/>
          <w:sz w:val="28"/>
          <w:szCs w:val="28"/>
        </w:rPr>
        <w:t>Class:</w:t>
      </w:r>
      <w:r w:rsidRPr="006F4D29">
        <w:rPr>
          <w:b/>
          <w:bCs/>
          <w:noProof/>
          <w:sz w:val="28"/>
          <w:szCs w:val="28"/>
        </w:rPr>
        <w:t xml:space="preserve"> 20K</w:t>
      </w:r>
      <w:r w:rsidR="003218FF" w:rsidRPr="006F4D29">
        <w:rPr>
          <w:b/>
          <w:bCs/>
          <w:noProof/>
          <w:sz w:val="28"/>
          <w:szCs w:val="28"/>
        </w:rPr>
        <w:t>50301</w:t>
      </w:r>
    </w:p>
    <w:p w14:paraId="5132D620" w14:textId="759E20C5" w:rsidR="003218FF" w:rsidRPr="006F4D29" w:rsidRDefault="00AA68C4" w:rsidP="003218FF">
      <w:pPr>
        <w:suppressAutoHyphens/>
        <w:autoSpaceDE w:val="0"/>
        <w:autoSpaceDN w:val="0"/>
        <w:adjustRightInd w:val="0"/>
        <w:spacing w:line="360" w:lineRule="auto"/>
        <w:jc w:val="right"/>
        <w:rPr>
          <w:noProof/>
          <w:sz w:val="28"/>
          <w:szCs w:val="28"/>
        </w:rPr>
      </w:pPr>
      <w:r w:rsidRPr="006F4D29">
        <w:rPr>
          <w:noProof/>
          <w:sz w:val="28"/>
          <w:szCs w:val="28"/>
        </w:rPr>
        <w:t>Enrollment Course:</w:t>
      </w:r>
      <w:r w:rsidR="003218FF" w:rsidRPr="006F4D29">
        <w:rPr>
          <w:b/>
          <w:bCs/>
          <w:noProof/>
          <w:sz w:val="28"/>
          <w:szCs w:val="28"/>
        </w:rPr>
        <w:t xml:space="preserve"> </w:t>
      </w:r>
      <w:r w:rsidR="00F07FB0" w:rsidRPr="006F4D29">
        <w:rPr>
          <w:b/>
          <w:bCs/>
          <w:noProof/>
          <w:sz w:val="28"/>
          <w:szCs w:val="28"/>
        </w:rPr>
        <w:t>2</w:t>
      </w:r>
      <w:r w:rsidRPr="006F4D29">
        <w:rPr>
          <w:b/>
          <w:bCs/>
          <w:noProof/>
          <w:sz w:val="28"/>
          <w:szCs w:val="28"/>
        </w:rPr>
        <w:t>4</w:t>
      </w:r>
    </w:p>
    <w:p w14:paraId="264D78F8" w14:textId="77777777" w:rsidR="003218FF" w:rsidRPr="006F4D29" w:rsidRDefault="003218FF" w:rsidP="003218FF">
      <w:pPr>
        <w:suppressAutoHyphens/>
        <w:autoSpaceDE w:val="0"/>
        <w:autoSpaceDN w:val="0"/>
        <w:adjustRightInd w:val="0"/>
        <w:jc w:val="center"/>
        <w:rPr>
          <w:b/>
          <w:bCs/>
          <w:noProof/>
        </w:rPr>
      </w:pPr>
    </w:p>
    <w:p w14:paraId="052698CA" w14:textId="77777777" w:rsidR="002D4629" w:rsidRPr="006F4D29" w:rsidRDefault="002D4629" w:rsidP="003218FF">
      <w:pPr>
        <w:suppressAutoHyphens/>
        <w:autoSpaceDE w:val="0"/>
        <w:autoSpaceDN w:val="0"/>
        <w:adjustRightInd w:val="0"/>
        <w:jc w:val="center"/>
        <w:rPr>
          <w:b/>
          <w:bCs/>
          <w:noProof/>
        </w:rPr>
      </w:pPr>
    </w:p>
    <w:p w14:paraId="34C036EE" w14:textId="77777777" w:rsidR="002D4629" w:rsidRPr="006F4D29" w:rsidRDefault="002D4629" w:rsidP="003218FF">
      <w:pPr>
        <w:suppressAutoHyphens/>
        <w:autoSpaceDE w:val="0"/>
        <w:autoSpaceDN w:val="0"/>
        <w:adjustRightInd w:val="0"/>
        <w:jc w:val="center"/>
        <w:rPr>
          <w:b/>
          <w:bCs/>
          <w:noProof/>
        </w:rPr>
      </w:pPr>
    </w:p>
    <w:p w14:paraId="4D080F1E" w14:textId="77777777" w:rsidR="002D4629" w:rsidRPr="006F4D29" w:rsidRDefault="002D4629" w:rsidP="003218FF">
      <w:pPr>
        <w:suppressAutoHyphens/>
        <w:autoSpaceDE w:val="0"/>
        <w:autoSpaceDN w:val="0"/>
        <w:adjustRightInd w:val="0"/>
        <w:jc w:val="center"/>
        <w:rPr>
          <w:b/>
          <w:bCs/>
          <w:noProof/>
        </w:rPr>
      </w:pPr>
    </w:p>
    <w:p w14:paraId="01617E21" w14:textId="77777777" w:rsidR="0014227D" w:rsidRPr="006F4D29" w:rsidRDefault="0014227D" w:rsidP="00291721">
      <w:pPr>
        <w:suppressAutoHyphens/>
        <w:autoSpaceDE w:val="0"/>
        <w:autoSpaceDN w:val="0"/>
        <w:adjustRightInd w:val="0"/>
        <w:jc w:val="center"/>
        <w:rPr>
          <w:b/>
          <w:bCs/>
          <w:iCs/>
          <w:noProof/>
          <w:sz w:val="28"/>
          <w:szCs w:val="28"/>
        </w:rPr>
      </w:pPr>
    </w:p>
    <w:p w14:paraId="4938D6C0" w14:textId="6042E53F" w:rsidR="00B118C8" w:rsidRPr="006F4D29" w:rsidRDefault="00AA68C4" w:rsidP="00291721">
      <w:pPr>
        <w:suppressAutoHyphens/>
        <w:autoSpaceDE w:val="0"/>
        <w:autoSpaceDN w:val="0"/>
        <w:adjustRightInd w:val="0"/>
        <w:jc w:val="center"/>
        <w:rPr>
          <w:b/>
          <w:bCs/>
          <w:iCs/>
          <w:noProof/>
          <w:sz w:val="28"/>
          <w:szCs w:val="28"/>
        </w:rPr>
        <w:sectPr w:rsidR="00B118C8" w:rsidRPr="006F4D29" w:rsidSect="008F3A11">
          <w:footerReference w:type="default" r:id="rId9"/>
          <w:pgSz w:w="12240" w:h="15840"/>
          <w:pgMar w:top="1440" w:right="1440" w:bottom="1440" w:left="1440" w:header="720" w:footer="720" w:gutter="0"/>
          <w:cols w:space="720"/>
          <w:docGrid w:linePitch="360"/>
        </w:sectPr>
      </w:pPr>
      <w:r w:rsidRPr="006F4D29">
        <w:rPr>
          <w:b/>
          <w:bCs/>
          <w:iCs/>
          <w:noProof/>
          <w:sz w:val="28"/>
          <w:szCs w:val="28"/>
        </w:rPr>
        <w:t>HO CHI MINH CITY</w:t>
      </w:r>
      <w:r w:rsidR="003218FF" w:rsidRPr="006F4D29">
        <w:rPr>
          <w:b/>
          <w:bCs/>
          <w:iCs/>
          <w:noProof/>
          <w:sz w:val="28"/>
          <w:szCs w:val="28"/>
        </w:rPr>
        <w:t xml:space="preserve">, </w:t>
      </w:r>
      <w:r w:rsidRPr="006F4D29">
        <w:rPr>
          <w:b/>
          <w:bCs/>
          <w:iCs/>
          <w:noProof/>
          <w:sz w:val="28"/>
          <w:szCs w:val="28"/>
        </w:rPr>
        <w:t>2022</w:t>
      </w:r>
    </w:p>
    <w:p w14:paraId="24937053" w14:textId="20F01A11" w:rsidR="003218FF" w:rsidRPr="006F4D29" w:rsidRDefault="00AA68C4" w:rsidP="003218FF">
      <w:pPr>
        <w:suppressAutoHyphens/>
        <w:autoSpaceDE w:val="0"/>
        <w:autoSpaceDN w:val="0"/>
        <w:adjustRightInd w:val="0"/>
        <w:jc w:val="center"/>
        <w:rPr>
          <w:noProof/>
          <w:sz w:val="28"/>
          <w:szCs w:val="28"/>
        </w:rPr>
      </w:pPr>
      <w:r w:rsidRPr="006F4D29">
        <w:rPr>
          <w:bCs/>
          <w:noProof/>
          <w:sz w:val="28"/>
          <w:szCs w:val="28"/>
        </w:rPr>
        <w:lastRenderedPageBreak/>
        <w:t>VIETNAM GENEFAL CONFEDERATION OF LABOUR</w:t>
      </w:r>
    </w:p>
    <w:p w14:paraId="4748DB32" w14:textId="3BC37E02" w:rsidR="003218FF" w:rsidRPr="006F4D29" w:rsidRDefault="003218FF" w:rsidP="003218FF">
      <w:pPr>
        <w:suppressAutoHyphens/>
        <w:autoSpaceDE w:val="0"/>
        <w:autoSpaceDN w:val="0"/>
        <w:adjustRightInd w:val="0"/>
        <w:jc w:val="center"/>
        <w:rPr>
          <w:noProof/>
          <w:sz w:val="28"/>
          <w:szCs w:val="28"/>
        </w:rPr>
      </w:pPr>
      <w:r w:rsidRPr="006F4D29">
        <w:rPr>
          <w:b/>
          <w:bCs/>
          <w:noProof/>
          <w:sz w:val="28"/>
          <w:szCs w:val="28"/>
        </w:rPr>
        <w:t>T</w:t>
      </w:r>
      <w:r w:rsidR="00AA68C4" w:rsidRPr="006F4D29">
        <w:rPr>
          <w:b/>
          <w:bCs/>
          <w:noProof/>
          <w:sz w:val="28"/>
          <w:szCs w:val="28"/>
        </w:rPr>
        <w:t>ON DUC THANG UNIVERSITY</w:t>
      </w:r>
    </w:p>
    <w:p w14:paraId="510DEC19" w14:textId="458B14B5" w:rsidR="003218FF" w:rsidRPr="006F4D29" w:rsidRDefault="00AA68C4" w:rsidP="003218FF">
      <w:pPr>
        <w:suppressAutoHyphens/>
        <w:autoSpaceDE w:val="0"/>
        <w:autoSpaceDN w:val="0"/>
        <w:adjustRightInd w:val="0"/>
        <w:jc w:val="center"/>
        <w:rPr>
          <w:noProof/>
          <w:sz w:val="28"/>
          <w:szCs w:val="28"/>
        </w:rPr>
      </w:pPr>
      <w:r w:rsidRPr="006F4D29">
        <w:rPr>
          <w:b/>
          <w:bCs/>
          <w:noProof/>
          <w:sz w:val="28"/>
          <w:szCs w:val="28"/>
        </w:rPr>
        <w:t>FACULTY OF INFORMATION TECHNOLOGY</w:t>
      </w:r>
    </w:p>
    <w:p w14:paraId="1E275A3E" w14:textId="77777777" w:rsidR="003218FF" w:rsidRPr="006F4D29" w:rsidRDefault="003218FF" w:rsidP="003218FF">
      <w:pPr>
        <w:suppressAutoHyphens/>
        <w:autoSpaceDE w:val="0"/>
        <w:autoSpaceDN w:val="0"/>
        <w:adjustRightInd w:val="0"/>
        <w:ind w:firstLine="720"/>
        <w:jc w:val="center"/>
        <w:rPr>
          <w:noProof/>
        </w:rPr>
      </w:pPr>
    </w:p>
    <w:p w14:paraId="66BDCA39" w14:textId="4F70D378" w:rsidR="003218FF" w:rsidRPr="006F4D29" w:rsidRDefault="00D805A0" w:rsidP="003218FF">
      <w:pPr>
        <w:suppressAutoHyphens/>
        <w:autoSpaceDE w:val="0"/>
        <w:autoSpaceDN w:val="0"/>
        <w:adjustRightInd w:val="0"/>
        <w:ind w:firstLine="720"/>
        <w:jc w:val="center"/>
        <w:rPr>
          <w:b/>
          <w:bCs/>
          <w:noProof/>
          <w:sz w:val="28"/>
          <w:szCs w:val="28"/>
        </w:rPr>
      </w:pPr>
      <w:r w:rsidRPr="006F4D29">
        <w:rPr>
          <w:noProof/>
          <w:sz w:val="22"/>
          <w:szCs w:val="22"/>
        </w:rPr>
        <w:drawing>
          <wp:inline distT="0" distB="0" distL="0" distR="0" wp14:anchorId="366D9263" wp14:editId="2495BA1B">
            <wp:extent cx="1177769" cy="650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1A03D469" w14:textId="77777777" w:rsidR="003218FF" w:rsidRPr="006F4D29" w:rsidRDefault="003218FF" w:rsidP="003218FF">
      <w:pPr>
        <w:suppressAutoHyphens/>
        <w:autoSpaceDE w:val="0"/>
        <w:autoSpaceDN w:val="0"/>
        <w:adjustRightInd w:val="0"/>
        <w:ind w:firstLine="720"/>
        <w:rPr>
          <w:b/>
          <w:bCs/>
          <w:noProof/>
          <w:sz w:val="28"/>
          <w:szCs w:val="28"/>
        </w:rPr>
      </w:pPr>
    </w:p>
    <w:p w14:paraId="1FF8829C" w14:textId="77777777" w:rsidR="003218FF" w:rsidRPr="006F4D29" w:rsidRDefault="003218FF" w:rsidP="003218FF">
      <w:pPr>
        <w:suppressAutoHyphens/>
        <w:autoSpaceDE w:val="0"/>
        <w:autoSpaceDN w:val="0"/>
        <w:adjustRightInd w:val="0"/>
        <w:ind w:firstLine="720"/>
        <w:rPr>
          <w:b/>
          <w:bCs/>
          <w:noProof/>
          <w:sz w:val="28"/>
          <w:szCs w:val="28"/>
        </w:rPr>
      </w:pPr>
    </w:p>
    <w:p w14:paraId="31B15F6E" w14:textId="2DE596BF" w:rsidR="0015152D" w:rsidRPr="006F4D29" w:rsidRDefault="0015152D" w:rsidP="0015152D">
      <w:pPr>
        <w:suppressAutoHyphens/>
        <w:autoSpaceDE w:val="0"/>
        <w:autoSpaceDN w:val="0"/>
        <w:adjustRightInd w:val="0"/>
        <w:spacing w:line="360" w:lineRule="auto"/>
        <w:ind w:firstLine="720"/>
        <w:jc w:val="center"/>
        <w:rPr>
          <w:b/>
          <w:bCs/>
          <w:noProof/>
          <w:sz w:val="32"/>
          <w:szCs w:val="32"/>
        </w:rPr>
      </w:pPr>
      <w:r w:rsidRPr="006F4D29">
        <w:rPr>
          <w:b/>
          <w:bCs/>
          <w:noProof/>
          <w:sz w:val="32"/>
          <w:szCs w:val="32"/>
        </w:rPr>
        <w:t>FINAL TEST PROJECT</w:t>
      </w:r>
    </w:p>
    <w:p w14:paraId="5BD4DB47" w14:textId="05FE8FD5" w:rsidR="0015152D" w:rsidRPr="006F4D29" w:rsidRDefault="0015152D" w:rsidP="0015152D">
      <w:pPr>
        <w:suppressAutoHyphens/>
        <w:autoSpaceDE w:val="0"/>
        <w:autoSpaceDN w:val="0"/>
        <w:adjustRightInd w:val="0"/>
        <w:spacing w:line="360" w:lineRule="auto"/>
        <w:ind w:firstLine="720"/>
        <w:jc w:val="center"/>
        <w:rPr>
          <w:b/>
          <w:bCs/>
          <w:noProof/>
          <w:sz w:val="32"/>
          <w:szCs w:val="32"/>
        </w:rPr>
      </w:pPr>
      <w:r w:rsidRPr="006F4D29">
        <w:rPr>
          <w:b/>
          <w:bCs/>
          <w:noProof/>
          <w:sz w:val="32"/>
          <w:szCs w:val="32"/>
        </w:rPr>
        <w:t>SOFTWARE ENGINEERING</w:t>
      </w:r>
    </w:p>
    <w:p w14:paraId="62E771D8" w14:textId="77777777" w:rsidR="002D4629" w:rsidRPr="006F4D29" w:rsidRDefault="002D4629" w:rsidP="002D4629">
      <w:pPr>
        <w:suppressAutoHyphens/>
        <w:autoSpaceDE w:val="0"/>
        <w:autoSpaceDN w:val="0"/>
        <w:adjustRightInd w:val="0"/>
        <w:spacing w:line="360" w:lineRule="auto"/>
        <w:rPr>
          <w:b/>
          <w:bCs/>
          <w:noProof/>
        </w:rPr>
      </w:pPr>
    </w:p>
    <w:p w14:paraId="64075E42" w14:textId="77777777" w:rsidR="002D4629" w:rsidRPr="006F4D29" w:rsidRDefault="002D4629" w:rsidP="002D4629">
      <w:pPr>
        <w:suppressAutoHyphens/>
        <w:autoSpaceDE w:val="0"/>
        <w:autoSpaceDN w:val="0"/>
        <w:adjustRightInd w:val="0"/>
        <w:spacing w:line="360" w:lineRule="auto"/>
        <w:rPr>
          <w:b/>
          <w:bCs/>
          <w:noProof/>
        </w:rPr>
      </w:pPr>
    </w:p>
    <w:p w14:paraId="09B7EE4F" w14:textId="77777777" w:rsidR="00E766EA" w:rsidRPr="006F4D29" w:rsidRDefault="00E766EA" w:rsidP="002D4629">
      <w:pPr>
        <w:suppressAutoHyphens/>
        <w:autoSpaceDE w:val="0"/>
        <w:autoSpaceDN w:val="0"/>
        <w:adjustRightInd w:val="0"/>
        <w:spacing w:line="360" w:lineRule="auto"/>
        <w:rPr>
          <w:b/>
          <w:bCs/>
          <w:noProof/>
        </w:rPr>
      </w:pPr>
    </w:p>
    <w:p w14:paraId="703E087D" w14:textId="26B4A4EB" w:rsidR="002D4629" w:rsidRPr="006F4D29" w:rsidRDefault="0015152D" w:rsidP="002D4629">
      <w:pPr>
        <w:suppressAutoHyphens/>
        <w:autoSpaceDE w:val="0"/>
        <w:autoSpaceDN w:val="0"/>
        <w:adjustRightInd w:val="0"/>
        <w:spacing w:line="360" w:lineRule="auto"/>
        <w:jc w:val="center"/>
        <w:rPr>
          <w:b/>
          <w:bCs/>
          <w:noProof/>
          <w:sz w:val="48"/>
          <w:szCs w:val="48"/>
        </w:rPr>
      </w:pPr>
      <w:r w:rsidRPr="006F4D29">
        <w:rPr>
          <w:b/>
          <w:bCs/>
          <w:noProof/>
          <w:sz w:val="48"/>
          <w:szCs w:val="48"/>
        </w:rPr>
        <w:t>Supplement Facts Ordering System</w:t>
      </w:r>
    </w:p>
    <w:p w14:paraId="16D8A1AB" w14:textId="77777777" w:rsidR="003218FF" w:rsidRPr="006F4D29" w:rsidRDefault="00DB7595" w:rsidP="003218FF">
      <w:pPr>
        <w:suppressAutoHyphens/>
        <w:autoSpaceDE w:val="0"/>
        <w:autoSpaceDN w:val="0"/>
        <w:adjustRightInd w:val="0"/>
        <w:spacing w:line="360" w:lineRule="auto"/>
        <w:jc w:val="center"/>
        <w:rPr>
          <w:noProof/>
          <w:sz w:val="48"/>
          <w:szCs w:val="48"/>
        </w:rPr>
      </w:pPr>
      <w:r w:rsidRPr="006F4D29">
        <w:rPr>
          <w:noProof/>
          <w:sz w:val="48"/>
          <w:szCs w:val="48"/>
        </w:rPr>
        <w:t xml:space="preserve"> </w:t>
      </w:r>
    </w:p>
    <w:p w14:paraId="0FBED326" w14:textId="77777777" w:rsidR="003218FF" w:rsidRPr="006F4D29" w:rsidRDefault="003218FF" w:rsidP="003218FF">
      <w:pPr>
        <w:suppressAutoHyphens/>
        <w:autoSpaceDE w:val="0"/>
        <w:autoSpaceDN w:val="0"/>
        <w:adjustRightInd w:val="0"/>
        <w:jc w:val="both"/>
        <w:rPr>
          <w:b/>
          <w:bCs/>
          <w:noProof/>
        </w:rPr>
      </w:pPr>
    </w:p>
    <w:p w14:paraId="26B70ADC" w14:textId="77777777" w:rsidR="003218FF" w:rsidRPr="006F4D29" w:rsidRDefault="003218FF" w:rsidP="003218FF">
      <w:pPr>
        <w:suppressAutoHyphens/>
        <w:autoSpaceDE w:val="0"/>
        <w:autoSpaceDN w:val="0"/>
        <w:adjustRightInd w:val="0"/>
        <w:jc w:val="both"/>
        <w:rPr>
          <w:b/>
          <w:bCs/>
          <w:noProof/>
        </w:rPr>
      </w:pPr>
    </w:p>
    <w:p w14:paraId="57285A49" w14:textId="77777777" w:rsidR="003218FF" w:rsidRPr="006F4D29" w:rsidRDefault="003218FF" w:rsidP="003218FF">
      <w:pPr>
        <w:suppressAutoHyphens/>
        <w:autoSpaceDE w:val="0"/>
        <w:autoSpaceDN w:val="0"/>
        <w:adjustRightInd w:val="0"/>
        <w:jc w:val="both"/>
        <w:rPr>
          <w:b/>
          <w:bCs/>
          <w:noProof/>
        </w:rPr>
      </w:pPr>
    </w:p>
    <w:p w14:paraId="421C7D7C" w14:textId="77777777" w:rsidR="003218FF" w:rsidRPr="006F4D29" w:rsidRDefault="003218FF" w:rsidP="003218FF">
      <w:pPr>
        <w:suppressAutoHyphens/>
        <w:autoSpaceDE w:val="0"/>
        <w:autoSpaceDN w:val="0"/>
        <w:adjustRightInd w:val="0"/>
        <w:jc w:val="both"/>
        <w:rPr>
          <w:b/>
          <w:bCs/>
          <w:noProof/>
        </w:rPr>
      </w:pPr>
    </w:p>
    <w:p w14:paraId="5A06C527" w14:textId="77777777" w:rsidR="003218FF" w:rsidRPr="006F4D29" w:rsidRDefault="003218FF" w:rsidP="003218FF">
      <w:pPr>
        <w:suppressAutoHyphens/>
        <w:autoSpaceDE w:val="0"/>
        <w:autoSpaceDN w:val="0"/>
        <w:adjustRightInd w:val="0"/>
        <w:jc w:val="both"/>
        <w:rPr>
          <w:b/>
          <w:bCs/>
          <w:noProof/>
        </w:rPr>
      </w:pPr>
    </w:p>
    <w:p w14:paraId="50C65178" w14:textId="5004A808" w:rsidR="003218FF" w:rsidRPr="006F4D29" w:rsidRDefault="00F2095D" w:rsidP="003218FF">
      <w:pPr>
        <w:suppressAutoHyphens/>
        <w:autoSpaceDE w:val="0"/>
        <w:autoSpaceDN w:val="0"/>
        <w:adjustRightInd w:val="0"/>
        <w:jc w:val="right"/>
        <w:rPr>
          <w:noProof/>
          <w:sz w:val="28"/>
          <w:szCs w:val="28"/>
        </w:rPr>
      </w:pPr>
      <w:r w:rsidRPr="006F4D29">
        <w:rPr>
          <w:noProof/>
          <w:sz w:val="28"/>
          <w:szCs w:val="28"/>
        </w:rPr>
        <w:t>Instructor</w:t>
      </w:r>
      <w:r w:rsidR="003218FF" w:rsidRPr="006F4D29">
        <w:rPr>
          <w:noProof/>
          <w:sz w:val="28"/>
          <w:szCs w:val="28"/>
        </w:rPr>
        <w:t>:</w:t>
      </w:r>
      <w:r w:rsidRPr="006F4D29">
        <w:rPr>
          <w:noProof/>
          <w:sz w:val="28"/>
          <w:szCs w:val="28"/>
        </w:rPr>
        <w:t xml:space="preserve"> </w:t>
      </w:r>
      <w:r w:rsidRPr="006F4D29">
        <w:rPr>
          <w:b/>
          <w:bCs/>
          <w:noProof/>
          <w:sz w:val="28"/>
          <w:szCs w:val="28"/>
        </w:rPr>
        <w:t>Lecturer</w:t>
      </w:r>
      <w:r w:rsidR="003218FF" w:rsidRPr="006F4D29">
        <w:rPr>
          <w:noProof/>
          <w:sz w:val="28"/>
          <w:szCs w:val="28"/>
        </w:rPr>
        <w:t xml:space="preserve"> </w:t>
      </w:r>
      <w:r w:rsidR="004C5080" w:rsidRPr="006F4D29">
        <w:rPr>
          <w:b/>
          <w:noProof/>
          <w:sz w:val="28"/>
          <w:szCs w:val="28"/>
        </w:rPr>
        <w:t>PHAM THAI KY TRUNG</w:t>
      </w:r>
    </w:p>
    <w:p w14:paraId="4C8B7857" w14:textId="5FF934BA" w:rsidR="00CA1C39" w:rsidRPr="006F4D29" w:rsidRDefault="004C5080" w:rsidP="004C5080">
      <w:pPr>
        <w:suppressAutoHyphens/>
        <w:autoSpaceDE w:val="0"/>
        <w:autoSpaceDN w:val="0"/>
        <w:adjustRightInd w:val="0"/>
        <w:jc w:val="right"/>
        <w:rPr>
          <w:b/>
          <w:bCs/>
          <w:noProof/>
          <w:sz w:val="28"/>
          <w:szCs w:val="28"/>
        </w:rPr>
      </w:pPr>
      <w:r w:rsidRPr="006F4D29">
        <w:rPr>
          <w:noProof/>
          <w:sz w:val="28"/>
          <w:szCs w:val="28"/>
        </w:rPr>
        <w:t>Student</w:t>
      </w:r>
      <w:r w:rsidR="003218FF" w:rsidRPr="006F4D29">
        <w:rPr>
          <w:noProof/>
          <w:sz w:val="28"/>
          <w:szCs w:val="28"/>
        </w:rPr>
        <w:t>:</w:t>
      </w:r>
      <w:r w:rsidR="003218FF" w:rsidRPr="006F4D29">
        <w:rPr>
          <w:b/>
          <w:bCs/>
          <w:noProof/>
          <w:sz w:val="28"/>
          <w:szCs w:val="28"/>
        </w:rPr>
        <w:t xml:space="preserve"> </w:t>
      </w:r>
      <w:r w:rsidRPr="006F4D29">
        <w:rPr>
          <w:b/>
          <w:bCs/>
          <w:noProof/>
          <w:sz w:val="28"/>
          <w:szCs w:val="28"/>
        </w:rPr>
        <w:t>HO GIA KHIEM</w:t>
      </w:r>
    </w:p>
    <w:p w14:paraId="1D9491C7" w14:textId="1CAD936C" w:rsidR="003218FF" w:rsidRPr="006F4D29" w:rsidRDefault="00AA68C4" w:rsidP="003218FF">
      <w:pPr>
        <w:suppressAutoHyphens/>
        <w:autoSpaceDE w:val="0"/>
        <w:autoSpaceDN w:val="0"/>
        <w:adjustRightInd w:val="0"/>
        <w:jc w:val="right"/>
        <w:rPr>
          <w:noProof/>
          <w:sz w:val="28"/>
          <w:szCs w:val="28"/>
        </w:rPr>
      </w:pPr>
      <w:r w:rsidRPr="006F4D29">
        <w:rPr>
          <w:noProof/>
          <w:sz w:val="28"/>
          <w:szCs w:val="28"/>
        </w:rPr>
        <w:t>Class:</w:t>
      </w:r>
      <w:r w:rsidR="003218FF" w:rsidRPr="006F4D29">
        <w:rPr>
          <w:b/>
          <w:bCs/>
          <w:noProof/>
          <w:sz w:val="28"/>
          <w:szCs w:val="28"/>
        </w:rPr>
        <w:t xml:space="preserve"> </w:t>
      </w:r>
      <w:r w:rsidRPr="006F4D29">
        <w:rPr>
          <w:b/>
          <w:bCs/>
          <w:noProof/>
          <w:sz w:val="28"/>
          <w:szCs w:val="28"/>
        </w:rPr>
        <w:t>20K</w:t>
      </w:r>
      <w:r w:rsidR="00CA1C39" w:rsidRPr="006F4D29">
        <w:rPr>
          <w:b/>
          <w:bCs/>
          <w:noProof/>
          <w:sz w:val="28"/>
          <w:szCs w:val="28"/>
        </w:rPr>
        <w:t>50301</w:t>
      </w:r>
    </w:p>
    <w:p w14:paraId="67A92F8B" w14:textId="2A9E914E" w:rsidR="003218FF" w:rsidRPr="006F4D29" w:rsidRDefault="00AA68C4" w:rsidP="003218FF">
      <w:pPr>
        <w:suppressAutoHyphens/>
        <w:autoSpaceDE w:val="0"/>
        <w:autoSpaceDN w:val="0"/>
        <w:adjustRightInd w:val="0"/>
        <w:jc w:val="right"/>
        <w:rPr>
          <w:noProof/>
          <w:sz w:val="28"/>
          <w:szCs w:val="28"/>
        </w:rPr>
      </w:pPr>
      <w:r w:rsidRPr="006F4D29">
        <w:rPr>
          <w:noProof/>
          <w:sz w:val="28"/>
          <w:szCs w:val="28"/>
        </w:rPr>
        <w:t>Enrollment Course:</w:t>
      </w:r>
      <w:r w:rsidR="003218FF" w:rsidRPr="006F4D29">
        <w:rPr>
          <w:b/>
          <w:bCs/>
          <w:noProof/>
          <w:sz w:val="28"/>
          <w:szCs w:val="28"/>
        </w:rPr>
        <w:t xml:space="preserve"> </w:t>
      </w:r>
      <w:r w:rsidR="00F07FB0" w:rsidRPr="006F4D29">
        <w:rPr>
          <w:b/>
          <w:bCs/>
          <w:noProof/>
          <w:sz w:val="28"/>
          <w:szCs w:val="28"/>
        </w:rPr>
        <w:t>2</w:t>
      </w:r>
      <w:r w:rsidR="00EC1027" w:rsidRPr="006F4D29">
        <w:rPr>
          <w:b/>
          <w:bCs/>
          <w:noProof/>
          <w:sz w:val="28"/>
          <w:szCs w:val="28"/>
        </w:rPr>
        <w:t>4</w:t>
      </w:r>
    </w:p>
    <w:p w14:paraId="6091E6CC" w14:textId="77777777" w:rsidR="003218FF" w:rsidRPr="006F4D29" w:rsidRDefault="003218FF" w:rsidP="003218FF">
      <w:pPr>
        <w:suppressAutoHyphens/>
        <w:autoSpaceDE w:val="0"/>
        <w:autoSpaceDN w:val="0"/>
        <w:adjustRightInd w:val="0"/>
        <w:rPr>
          <w:b/>
          <w:bCs/>
          <w:noProof/>
          <w:sz w:val="28"/>
          <w:szCs w:val="28"/>
        </w:rPr>
      </w:pPr>
    </w:p>
    <w:p w14:paraId="58501140" w14:textId="77777777" w:rsidR="002D4629" w:rsidRPr="006F4D29" w:rsidRDefault="002D4629" w:rsidP="003218FF">
      <w:pPr>
        <w:suppressAutoHyphens/>
        <w:autoSpaceDE w:val="0"/>
        <w:autoSpaceDN w:val="0"/>
        <w:adjustRightInd w:val="0"/>
        <w:rPr>
          <w:b/>
          <w:bCs/>
          <w:noProof/>
          <w:sz w:val="28"/>
          <w:szCs w:val="28"/>
        </w:rPr>
      </w:pPr>
    </w:p>
    <w:p w14:paraId="12B2A8BB" w14:textId="77777777" w:rsidR="002D4629" w:rsidRPr="006F4D29" w:rsidRDefault="002D4629" w:rsidP="003218FF">
      <w:pPr>
        <w:suppressAutoHyphens/>
        <w:autoSpaceDE w:val="0"/>
        <w:autoSpaceDN w:val="0"/>
        <w:adjustRightInd w:val="0"/>
        <w:rPr>
          <w:b/>
          <w:bCs/>
          <w:noProof/>
          <w:sz w:val="28"/>
          <w:szCs w:val="28"/>
        </w:rPr>
      </w:pPr>
    </w:p>
    <w:p w14:paraId="6AFFD7A9" w14:textId="77777777" w:rsidR="002D4629" w:rsidRPr="006F4D29" w:rsidRDefault="002D4629" w:rsidP="003218FF">
      <w:pPr>
        <w:suppressAutoHyphens/>
        <w:autoSpaceDE w:val="0"/>
        <w:autoSpaceDN w:val="0"/>
        <w:adjustRightInd w:val="0"/>
        <w:rPr>
          <w:b/>
          <w:bCs/>
          <w:noProof/>
          <w:sz w:val="28"/>
          <w:szCs w:val="28"/>
        </w:rPr>
      </w:pPr>
    </w:p>
    <w:p w14:paraId="74016467" w14:textId="77777777" w:rsidR="002D4629" w:rsidRPr="006F4D29" w:rsidRDefault="002D4629" w:rsidP="003218FF">
      <w:pPr>
        <w:suppressAutoHyphens/>
        <w:autoSpaceDE w:val="0"/>
        <w:autoSpaceDN w:val="0"/>
        <w:adjustRightInd w:val="0"/>
        <w:rPr>
          <w:b/>
          <w:bCs/>
          <w:noProof/>
          <w:sz w:val="28"/>
          <w:szCs w:val="28"/>
        </w:rPr>
      </w:pPr>
    </w:p>
    <w:p w14:paraId="7475C6EA" w14:textId="77777777" w:rsidR="003218FF" w:rsidRPr="006F4D29" w:rsidRDefault="003218FF" w:rsidP="003218FF">
      <w:pPr>
        <w:suppressAutoHyphens/>
        <w:autoSpaceDE w:val="0"/>
        <w:autoSpaceDN w:val="0"/>
        <w:adjustRightInd w:val="0"/>
        <w:jc w:val="center"/>
        <w:rPr>
          <w:b/>
          <w:bCs/>
          <w:noProof/>
        </w:rPr>
      </w:pPr>
    </w:p>
    <w:p w14:paraId="39E4F36C" w14:textId="77777777" w:rsidR="0014227D" w:rsidRPr="006F4D29" w:rsidRDefault="0014227D" w:rsidP="003218FF">
      <w:pPr>
        <w:suppressAutoHyphens/>
        <w:autoSpaceDE w:val="0"/>
        <w:autoSpaceDN w:val="0"/>
        <w:adjustRightInd w:val="0"/>
        <w:jc w:val="center"/>
        <w:rPr>
          <w:b/>
          <w:bCs/>
          <w:iCs/>
          <w:noProof/>
          <w:sz w:val="28"/>
          <w:szCs w:val="28"/>
        </w:rPr>
      </w:pPr>
    </w:p>
    <w:p w14:paraId="655CF6D1" w14:textId="13C64F82" w:rsidR="00B118C8" w:rsidRPr="006F4D29" w:rsidRDefault="00AA68C4" w:rsidP="003218FF">
      <w:pPr>
        <w:suppressAutoHyphens/>
        <w:autoSpaceDE w:val="0"/>
        <w:autoSpaceDN w:val="0"/>
        <w:adjustRightInd w:val="0"/>
        <w:jc w:val="center"/>
        <w:rPr>
          <w:b/>
          <w:bCs/>
          <w:iCs/>
          <w:noProof/>
          <w:sz w:val="28"/>
          <w:szCs w:val="28"/>
        </w:rPr>
        <w:sectPr w:rsidR="00B118C8" w:rsidRPr="006F4D29" w:rsidSect="008F3A11">
          <w:pgSz w:w="12240" w:h="15840"/>
          <w:pgMar w:top="1440" w:right="1440" w:bottom="1440" w:left="1440" w:header="720" w:footer="720" w:gutter="0"/>
          <w:cols w:space="720"/>
          <w:docGrid w:linePitch="360"/>
        </w:sectPr>
      </w:pPr>
      <w:r w:rsidRPr="006F4D29">
        <w:rPr>
          <w:b/>
          <w:bCs/>
          <w:iCs/>
          <w:noProof/>
          <w:sz w:val="28"/>
          <w:szCs w:val="28"/>
        </w:rPr>
        <w:t>HO CHI MINH CITY, 2022</w:t>
      </w:r>
    </w:p>
    <w:p w14:paraId="3A759AD9" w14:textId="4E0F121C" w:rsidR="00BB2B2A" w:rsidRPr="006F4D29" w:rsidRDefault="003B160A" w:rsidP="002D796D">
      <w:pPr>
        <w:pStyle w:val="Chng"/>
        <w:jc w:val="center"/>
        <w:rPr>
          <w:noProof/>
        </w:rPr>
      </w:pPr>
      <w:r w:rsidRPr="006F4D29">
        <w:rPr>
          <w:noProof/>
        </w:rPr>
        <w:lastRenderedPageBreak/>
        <w:t>ACKNOWLEDGEMENT</w:t>
      </w:r>
    </w:p>
    <w:p w14:paraId="4CC25863" w14:textId="4943625B" w:rsidR="00BB2B2A" w:rsidRPr="006F4D29" w:rsidRDefault="00BB2B2A" w:rsidP="00935A24">
      <w:pPr>
        <w:pStyle w:val="Nidungvnbn"/>
        <w:ind w:firstLine="0"/>
        <w:rPr>
          <w:noProof/>
          <w:sz w:val="24"/>
          <w:szCs w:val="24"/>
        </w:rPr>
      </w:pPr>
    </w:p>
    <w:p w14:paraId="2B20EFF2" w14:textId="4FE0123E" w:rsidR="00935A24" w:rsidRPr="006F4D29" w:rsidRDefault="00D23B66" w:rsidP="00F67F43">
      <w:pPr>
        <w:pStyle w:val="Chng"/>
        <w:jc w:val="both"/>
        <w:rPr>
          <w:b w:val="0"/>
          <w:bCs/>
          <w:noProof/>
          <w:sz w:val="24"/>
          <w:szCs w:val="24"/>
        </w:rPr>
      </w:pPr>
      <w:r w:rsidRPr="006F4D29">
        <w:rPr>
          <w:b w:val="0"/>
          <w:bCs/>
          <w:noProof/>
          <w:sz w:val="24"/>
          <w:szCs w:val="24"/>
        </w:rPr>
        <w:t>I would like to thank the lecturer for providing necessary documents and materials for this project.</w:t>
      </w:r>
    </w:p>
    <w:p w14:paraId="426A8722" w14:textId="77777777" w:rsidR="00935A24" w:rsidRPr="006F4D29" w:rsidRDefault="00935A24" w:rsidP="00B118C8">
      <w:pPr>
        <w:pStyle w:val="Chng"/>
        <w:jc w:val="center"/>
        <w:rPr>
          <w:noProof/>
        </w:rPr>
      </w:pPr>
    </w:p>
    <w:p w14:paraId="1F134FA1" w14:textId="77777777" w:rsidR="00935A24" w:rsidRPr="006F4D29" w:rsidRDefault="00935A24" w:rsidP="00B118C8">
      <w:pPr>
        <w:pStyle w:val="Chng"/>
        <w:jc w:val="center"/>
        <w:rPr>
          <w:noProof/>
        </w:rPr>
      </w:pPr>
    </w:p>
    <w:p w14:paraId="0AF85A06" w14:textId="77777777" w:rsidR="00935A24" w:rsidRPr="006F4D29" w:rsidRDefault="00935A24" w:rsidP="00B118C8">
      <w:pPr>
        <w:pStyle w:val="Chng"/>
        <w:jc w:val="center"/>
        <w:rPr>
          <w:noProof/>
        </w:rPr>
      </w:pPr>
    </w:p>
    <w:p w14:paraId="0F041750" w14:textId="77777777" w:rsidR="00935A24" w:rsidRPr="006F4D29" w:rsidRDefault="00935A24" w:rsidP="00B118C8">
      <w:pPr>
        <w:pStyle w:val="Chng"/>
        <w:jc w:val="center"/>
        <w:rPr>
          <w:noProof/>
        </w:rPr>
      </w:pPr>
    </w:p>
    <w:p w14:paraId="16E5EDBD" w14:textId="77777777" w:rsidR="00935A24" w:rsidRPr="006F4D29" w:rsidRDefault="00935A24" w:rsidP="00B118C8">
      <w:pPr>
        <w:pStyle w:val="Chng"/>
        <w:jc w:val="center"/>
        <w:rPr>
          <w:noProof/>
        </w:rPr>
      </w:pPr>
    </w:p>
    <w:p w14:paraId="1C43A010" w14:textId="77777777" w:rsidR="00935A24" w:rsidRPr="006F4D29" w:rsidRDefault="00935A24" w:rsidP="00B118C8">
      <w:pPr>
        <w:pStyle w:val="Chng"/>
        <w:jc w:val="center"/>
        <w:rPr>
          <w:noProof/>
        </w:rPr>
      </w:pPr>
    </w:p>
    <w:p w14:paraId="2E797B6A" w14:textId="77777777" w:rsidR="00935A24" w:rsidRPr="006F4D29" w:rsidRDefault="00935A24" w:rsidP="00B118C8">
      <w:pPr>
        <w:pStyle w:val="Chng"/>
        <w:jc w:val="center"/>
        <w:rPr>
          <w:noProof/>
        </w:rPr>
      </w:pPr>
    </w:p>
    <w:p w14:paraId="2880DF94" w14:textId="77777777" w:rsidR="00935A24" w:rsidRPr="006F4D29" w:rsidRDefault="00935A24" w:rsidP="00B118C8">
      <w:pPr>
        <w:pStyle w:val="Chng"/>
        <w:jc w:val="center"/>
        <w:rPr>
          <w:noProof/>
        </w:rPr>
      </w:pPr>
    </w:p>
    <w:p w14:paraId="794455CF" w14:textId="77777777" w:rsidR="00935A24" w:rsidRPr="006F4D29" w:rsidRDefault="00935A24" w:rsidP="00B118C8">
      <w:pPr>
        <w:pStyle w:val="Chng"/>
        <w:jc w:val="center"/>
        <w:rPr>
          <w:noProof/>
        </w:rPr>
      </w:pPr>
    </w:p>
    <w:p w14:paraId="1CA3BBA7" w14:textId="77777777" w:rsidR="00F252CA" w:rsidRPr="006F4D29" w:rsidRDefault="00F252CA" w:rsidP="00F252CA">
      <w:pPr>
        <w:pStyle w:val="Chng"/>
        <w:rPr>
          <w:noProof/>
        </w:rPr>
      </w:pPr>
    </w:p>
    <w:p w14:paraId="710D7890" w14:textId="77777777" w:rsidR="008F3A11" w:rsidRPr="006F4D29" w:rsidRDefault="008F3A11" w:rsidP="00F252CA">
      <w:pPr>
        <w:pStyle w:val="Chng"/>
        <w:jc w:val="center"/>
        <w:rPr>
          <w:noProof/>
        </w:rPr>
      </w:pPr>
    </w:p>
    <w:p w14:paraId="54CB2199" w14:textId="77777777" w:rsidR="008F3A11" w:rsidRPr="006F4D29" w:rsidRDefault="008F3A11" w:rsidP="00F252CA">
      <w:pPr>
        <w:pStyle w:val="Chng"/>
        <w:jc w:val="center"/>
        <w:rPr>
          <w:noProof/>
        </w:rPr>
      </w:pPr>
    </w:p>
    <w:p w14:paraId="20E87BD9" w14:textId="77777777" w:rsidR="00F67F43" w:rsidRPr="006F4D29" w:rsidRDefault="00F67F43" w:rsidP="00F252CA">
      <w:pPr>
        <w:pStyle w:val="Chng"/>
        <w:jc w:val="center"/>
        <w:rPr>
          <w:noProof/>
        </w:rPr>
      </w:pPr>
    </w:p>
    <w:p w14:paraId="73E4DD0D" w14:textId="77777777" w:rsidR="00F67F43" w:rsidRPr="006F4D29" w:rsidRDefault="00F67F43" w:rsidP="00F252CA">
      <w:pPr>
        <w:pStyle w:val="Chng"/>
        <w:jc w:val="center"/>
        <w:rPr>
          <w:noProof/>
        </w:rPr>
      </w:pPr>
    </w:p>
    <w:p w14:paraId="7FA70D60" w14:textId="77777777" w:rsidR="00F67F43" w:rsidRPr="006F4D29" w:rsidRDefault="00F67F43" w:rsidP="00F252CA">
      <w:pPr>
        <w:pStyle w:val="Chng"/>
        <w:jc w:val="center"/>
        <w:rPr>
          <w:noProof/>
        </w:rPr>
      </w:pPr>
    </w:p>
    <w:p w14:paraId="47F54BBD" w14:textId="77777777" w:rsidR="00F67F43" w:rsidRPr="006F4D29" w:rsidRDefault="00F67F43" w:rsidP="00F252CA">
      <w:pPr>
        <w:pStyle w:val="Chng"/>
        <w:jc w:val="center"/>
        <w:rPr>
          <w:noProof/>
        </w:rPr>
      </w:pPr>
    </w:p>
    <w:p w14:paraId="20DC12F6" w14:textId="77777777" w:rsidR="00F67F43" w:rsidRPr="006F4D29" w:rsidRDefault="00F67F43" w:rsidP="00F252CA">
      <w:pPr>
        <w:pStyle w:val="Chng"/>
        <w:jc w:val="center"/>
        <w:rPr>
          <w:noProof/>
        </w:rPr>
      </w:pPr>
    </w:p>
    <w:p w14:paraId="0E126615" w14:textId="77777777" w:rsidR="00F67F43" w:rsidRPr="006F4D29" w:rsidRDefault="00F67F43" w:rsidP="00F252CA">
      <w:pPr>
        <w:pStyle w:val="Chng"/>
        <w:jc w:val="center"/>
        <w:rPr>
          <w:noProof/>
        </w:rPr>
      </w:pPr>
    </w:p>
    <w:p w14:paraId="03EE7DD3" w14:textId="77777777" w:rsidR="00F67F43" w:rsidRPr="006F4D29" w:rsidRDefault="00F67F43" w:rsidP="00F252CA">
      <w:pPr>
        <w:pStyle w:val="Chng"/>
        <w:jc w:val="center"/>
        <w:rPr>
          <w:noProof/>
        </w:rPr>
      </w:pPr>
    </w:p>
    <w:p w14:paraId="783D058A" w14:textId="77777777" w:rsidR="00F67F43" w:rsidRPr="006F4D29" w:rsidRDefault="00F67F43" w:rsidP="00F252CA">
      <w:pPr>
        <w:pStyle w:val="Chng"/>
        <w:jc w:val="center"/>
        <w:rPr>
          <w:noProof/>
        </w:rPr>
      </w:pPr>
    </w:p>
    <w:p w14:paraId="23E0EDB8" w14:textId="77777777" w:rsidR="00F67F43" w:rsidRPr="006F4D29" w:rsidRDefault="00F67F43" w:rsidP="00F252CA">
      <w:pPr>
        <w:pStyle w:val="Chng"/>
        <w:jc w:val="center"/>
        <w:rPr>
          <w:noProof/>
        </w:rPr>
      </w:pPr>
    </w:p>
    <w:p w14:paraId="4364ED32" w14:textId="580A72BF" w:rsidR="009D7B9C" w:rsidRPr="006F4D29" w:rsidRDefault="003B160A" w:rsidP="00F252CA">
      <w:pPr>
        <w:pStyle w:val="Chng"/>
        <w:jc w:val="center"/>
        <w:rPr>
          <w:noProof/>
        </w:rPr>
      </w:pPr>
      <w:r w:rsidRPr="006F4D29">
        <w:rPr>
          <w:noProof/>
        </w:rPr>
        <w:lastRenderedPageBreak/>
        <w:t>SUMMARY</w:t>
      </w:r>
    </w:p>
    <w:p w14:paraId="69F5FA2B" w14:textId="1C8B3211" w:rsidR="009D7B9C" w:rsidRPr="006F4D29" w:rsidRDefault="009D7B9C" w:rsidP="009D7B9C">
      <w:pPr>
        <w:pStyle w:val="Chng"/>
        <w:rPr>
          <w:noProof/>
          <w:sz w:val="24"/>
          <w:szCs w:val="24"/>
        </w:rPr>
      </w:pPr>
    </w:p>
    <w:p w14:paraId="02E4558A" w14:textId="6FE08A75" w:rsidR="009D7B9C" w:rsidRPr="006F4D29" w:rsidRDefault="00F67F43" w:rsidP="00F67F43">
      <w:pPr>
        <w:pStyle w:val="Chng"/>
        <w:tabs>
          <w:tab w:val="clear" w:pos="6379"/>
          <w:tab w:val="left" w:pos="720"/>
        </w:tabs>
        <w:spacing w:line="276" w:lineRule="auto"/>
        <w:jc w:val="both"/>
        <w:rPr>
          <w:b w:val="0"/>
          <w:bCs/>
          <w:noProof/>
          <w:sz w:val="24"/>
          <w:szCs w:val="24"/>
        </w:rPr>
      </w:pPr>
      <w:r w:rsidRPr="006F4D29">
        <w:rPr>
          <w:b w:val="0"/>
          <w:bCs/>
          <w:noProof/>
          <w:sz w:val="24"/>
          <w:szCs w:val="24"/>
        </w:rPr>
        <w:t>An order management system is a computer software system used in a number of industries for order entry and processing.</w:t>
      </w:r>
    </w:p>
    <w:p w14:paraId="142CAD1B" w14:textId="10F9AF5E" w:rsidR="00F67F43" w:rsidRPr="006F4D29" w:rsidRDefault="00F67F43" w:rsidP="00F67F43">
      <w:pPr>
        <w:pStyle w:val="Chng"/>
        <w:tabs>
          <w:tab w:val="clear" w:pos="6379"/>
          <w:tab w:val="left" w:pos="720"/>
        </w:tabs>
        <w:spacing w:line="276" w:lineRule="auto"/>
        <w:jc w:val="both"/>
        <w:rPr>
          <w:b w:val="0"/>
          <w:bCs/>
          <w:noProof/>
          <w:sz w:val="24"/>
          <w:szCs w:val="24"/>
        </w:rPr>
      </w:pPr>
    </w:p>
    <w:p w14:paraId="55C9525C" w14:textId="4DB8476B" w:rsidR="00F67F43" w:rsidRPr="006F4D29" w:rsidRDefault="00F67F43" w:rsidP="00F67F43">
      <w:pPr>
        <w:pStyle w:val="Chng"/>
        <w:tabs>
          <w:tab w:val="clear" w:pos="6379"/>
          <w:tab w:val="left" w:pos="720"/>
        </w:tabs>
        <w:spacing w:line="276" w:lineRule="auto"/>
        <w:jc w:val="both"/>
        <w:rPr>
          <w:b w:val="0"/>
          <w:bCs/>
          <w:noProof/>
          <w:sz w:val="24"/>
          <w:szCs w:val="24"/>
        </w:rPr>
      </w:pPr>
      <w:r w:rsidRPr="006F4D29">
        <w:rPr>
          <w:b w:val="0"/>
          <w:bCs/>
          <w:noProof/>
          <w:sz w:val="24"/>
          <w:szCs w:val="24"/>
        </w:rPr>
        <w:t>Orders can be received from businesses, consumers, or a mix of both, depending on the products. Offers and pricing may be done via catalogs, websites, or broadcast network advertisements.</w:t>
      </w:r>
    </w:p>
    <w:p w14:paraId="3198AE3C" w14:textId="49610FE2" w:rsidR="00F67F43" w:rsidRPr="006F4D29" w:rsidRDefault="00F67F43" w:rsidP="00F67F43">
      <w:pPr>
        <w:pStyle w:val="Chng"/>
        <w:tabs>
          <w:tab w:val="clear" w:pos="6379"/>
          <w:tab w:val="left" w:pos="720"/>
        </w:tabs>
        <w:spacing w:line="276" w:lineRule="auto"/>
        <w:jc w:val="both"/>
        <w:rPr>
          <w:b w:val="0"/>
          <w:bCs/>
          <w:noProof/>
          <w:sz w:val="24"/>
          <w:szCs w:val="24"/>
        </w:rPr>
      </w:pPr>
    </w:p>
    <w:p w14:paraId="2BAB3402" w14:textId="4F462453" w:rsidR="00F67F43" w:rsidRPr="006F4D29" w:rsidRDefault="00F67F43" w:rsidP="00F67F43">
      <w:pPr>
        <w:pStyle w:val="Chng"/>
        <w:tabs>
          <w:tab w:val="clear" w:pos="6379"/>
          <w:tab w:val="left" w:pos="720"/>
        </w:tabs>
        <w:spacing w:line="276" w:lineRule="auto"/>
        <w:jc w:val="both"/>
        <w:rPr>
          <w:b w:val="0"/>
          <w:bCs/>
          <w:noProof/>
          <w:sz w:val="24"/>
          <w:szCs w:val="24"/>
        </w:rPr>
      </w:pPr>
      <w:r w:rsidRPr="006F4D29">
        <w:rPr>
          <w:b w:val="0"/>
          <w:bCs/>
          <w:noProof/>
          <w:sz w:val="24"/>
          <w:szCs w:val="24"/>
        </w:rPr>
        <w:t>An integrated order management system may encompass these modules:</w:t>
      </w:r>
    </w:p>
    <w:p w14:paraId="50EC547A" w14:textId="369F0D02" w:rsidR="00F67F43" w:rsidRPr="006F4D29" w:rsidRDefault="00F67F43" w:rsidP="00F67F43">
      <w:pPr>
        <w:pStyle w:val="Chng"/>
        <w:tabs>
          <w:tab w:val="clear" w:pos="6379"/>
          <w:tab w:val="left" w:pos="720"/>
        </w:tabs>
        <w:spacing w:line="276" w:lineRule="auto"/>
        <w:ind w:left="720"/>
        <w:jc w:val="both"/>
        <w:rPr>
          <w:b w:val="0"/>
          <w:bCs/>
          <w:noProof/>
          <w:sz w:val="24"/>
          <w:szCs w:val="24"/>
        </w:rPr>
      </w:pPr>
      <w:r w:rsidRPr="006F4D29">
        <w:rPr>
          <w:b w:val="0"/>
          <w:bCs/>
          <w:noProof/>
          <w:sz w:val="24"/>
          <w:szCs w:val="24"/>
        </w:rPr>
        <w:t>- Product information (descriptions, attributes, locations, quantities)</w:t>
      </w:r>
    </w:p>
    <w:p w14:paraId="0EC2E796" w14:textId="6756EB6F" w:rsidR="00F67F43" w:rsidRPr="006F4D29" w:rsidRDefault="00F67F43" w:rsidP="00F67F43">
      <w:pPr>
        <w:pStyle w:val="Chng"/>
        <w:tabs>
          <w:tab w:val="clear" w:pos="6379"/>
          <w:tab w:val="left" w:pos="720"/>
        </w:tabs>
        <w:spacing w:line="276" w:lineRule="auto"/>
        <w:ind w:left="720"/>
        <w:jc w:val="both"/>
        <w:rPr>
          <w:b w:val="0"/>
          <w:bCs/>
          <w:noProof/>
          <w:sz w:val="24"/>
          <w:szCs w:val="24"/>
        </w:rPr>
      </w:pPr>
      <w:r w:rsidRPr="006F4D29">
        <w:rPr>
          <w:b w:val="0"/>
          <w:bCs/>
          <w:noProof/>
          <w:sz w:val="24"/>
          <w:szCs w:val="24"/>
        </w:rPr>
        <w:t>- Inventory available to promise (ATP) and sourcing</w:t>
      </w:r>
    </w:p>
    <w:p w14:paraId="0C92F2D8" w14:textId="0D49EC61" w:rsidR="00F67F43" w:rsidRPr="006F4D29" w:rsidRDefault="00F67F43" w:rsidP="00F67F43">
      <w:pPr>
        <w:pStyle w:val="Chng"/>
        <w:tabs>
          <w:tab w:val="clear" w:pos="6379"/>
          <w:tab w:val="left" w:pos="720"/>
        </w:tabs>
        <w:spacing w:line="276" w:lineRule="auto"/>
        <w:ind w:left="720"/>
        <w:jc w:val="both"/>
        <w:rPr>
          <w:b w:val="0"/>
          <w:bCs/>
          <w:noProof/>
          <w:sz w:val="24"/>
          <w:szCs w:val="24"/>
        </w:rPr>
      </w:pPr>
      <w:r w:rsidRPr="006F4D29">
        <w:rPr>
          <w:b w:val="0"/>
          <w:bCs/>
          <w:noProof/>
          <w:sz w:val="24"/>
          <w:szCs w:val="24"/>
        </w:rPr>
        <w:t>- Vendors, purchasing and receiving</w:t>
      </w:r>
    </w:p>
    <w:p w14:paraId="67FDF903" w14:textId="76B9AF77" w:rsidR="00F67F43" w:rsidRPr="006F4D29" w:rsidRDefault="00F67F43" w:rsidP="00F67F43">
      <w:pPr>
        <w:pStyle w:val="Chng"/>
        <w:tabs>
          <w:tab w:val="clear" w:pos="6379"/>
          <w:tab w:val="left" w:pos="720"/>
        </w:tabs>
        <w:spacing w:line="276" w:lineRule="auto"/>
        <w:ind w:left="720"/>
        <w:jc w:val="both"/>
        <w:rPr>
          <w:b w:val="0"/>
          <w:bCs/>
          <w:noProof/>
          <w:sz w:val="24"/>
          <w:szCs w:val="24"/>
        </w:rPr>
      </w:pPr>
      <w:r w:rsidRPr="006F4D29">
        <w:rPr>
          <w:b w:val="0"/>
          <w:bCs/>
          <w:noProof/>
          <w:sz w:val="24"/>
          <w:szCs w:val="24"/>
        </w:rPr>
        <w:t>- Marketing (catalogs, promotions, pricing)</w:t>
      </w:r>
    </w:p>
    <w:p w14:paraId="4C8D67E8" w14:textId="7BA93470" w:rsidR="00F67F43" w:rsidRPr="006F4D29" w:rsidRDefault="00F67F43" w:rsidP="00F67F43">
      <w:pPr>
        <w:pStyle w:val="Chng"/>
        <w:tabs>
          <w:tab w:val="clear" w:pos="6379"/>
          <w:tab w:val="left" w:pos="720"/>
        </w:tabs>
        <w:spacing w:line="276" w:lineRule="auto"/>
        <w:ind w:left="720"/>
        <w:jc w:val="both"/>
        <w:rPr>
          <w:b w:val="0"/>
          <w:bCs/>
          <w:noProof/>
          <w:sz w:val="24"/>
          <w:szCs w:val="24"/>
        </w:rPr>
      </w:pPr>
      <w:r w:rsidRPr="006F4D29">
        <w:rPr>
          <w:b w:val="0"/>
          <w:bCs/>
          <w:noProof/>
          <w:sz w:val="24"/>
          <w:szCs w:val="24"/>
        </w:rPr>
        <w:t>- Customers and prospects</w:t>
      </w:r>
    </w:p>
    <w:p w14:paraId="254D9D02" w14:textId="14E0133E" w:rsidR="00F67F43" w:rsidRPr="006F4D29" w:rsidRDefault="00F67F43" w:rsidP="00F67F43">
      <w:pPr>
        <w:pStyle w:val="Chng"/>
        <w:tabs>
          <w:tab w:val="clear" w:pos="6379"/>
          <w:tab w:val="left" w:pos="720"/>
        </w:tabs>
        <w:spacing w:line="276" w:lineRule="auto"/>
        <w:ind w:left="720"/>
        <w:jc w:val="both"/>
        <w:rPr>
          <w:b w:val="0"/>
          <w:bCs/>
          <w:noProof/>
          <w:sz w:val="24"/>
          <w:szCs w:val="24"/>
        </w:rPr>
      </w:pPr>
      <w:r w:rsidRPr="006F4D29">
        <w:rPr>
          <w:b w:val="0"/>
          <w:bCs/>
          <w:noProof/>
          <w:sz w:val="24"/>
          <w:szCs w:val="24"/>
        </w:rPr>
        <w:t>- Order entry and customer service (including returns and refunds)</w:t>
      </w:r>
    </w:p>
    <w:p w14:paraId="734EE7D8" w14:textId="4801AE3E" w:rsidR="00F67F43" w:rsidRPr="006F4D29" w:rsidRDefault="00F67F43" w:rsidP="00F67F43">
      <w:pPr>
        <w:pStyle w:val="Chng"/>
        <w:tabs>
          <w:tab w:val="clear" w:pos="6379"/>
          <w:tab w:val="left" w:pos="720"/>
        </w:tabs>
        <w:spacing w:line="276" w:lineRule="auto"/>
        <w:ind w:left="720"/>
        <w:jc w:val="both"/>
        <w:rPr>
          <w:b w:val="0"/>
          <w:bCs/>
          <w:noProof/>
          <w:sz w:val="24"/>
          <w:szCs w:val="24"/>
        </w:rPr>
      </w:pPr>
      <w:r w:rsidRPr="006F4D29">
        <w:rPr>
          <w:b w:val="0"/>
          <w:bCs/>
          <w:noProof/>
          <w:sz w:val="24"/>
          <w:szCs w:val="24"/>
        </w:rPr>
        <w:t>- Financial processing (credit cards, billing, payment on account)</w:t>
      </w:r>
    </w:p>
    <w:p w14:paraId="0386557F" w14:textId="66CF7005" w:rsidR="00780068" w:rsidRPr="006F4D29" w:rsidRDefault="00780068" w:rsidP="00F67F43">
      <w:pPr>
        <w:pStyle w:val="Chng"/>
        <w:tabs>
          <w:tab w:val="clear" w:pos="6379"/>
          <w:tab w:val="left" w:pos="720"/>
        </w:tabs>
        <w:spacing w:line="276" w:lineRule="auto"/>
        <w:ind w:left="720"/>
        <w:jc w:val="both"/>
        <w:rPr>
          <w:b w:val="0"/>
          <w:bCs/>
          <w:noProof/>
          <w:sz w:val="24"/>
          <w:szCs w:val="24"/>
        </w:rPr>
      </w:pPr>
      <w:r w:rsidRPr="006F4D29">
        <w:rPr>
          <w:b w:val="0"/>
          <w:bCs/>
          <w:noProof/>
          <w:sz w:val="24"/>
          <w:szCs w:val="24"/>
        </w:rPr>
        <w:t>- Order processing (selection, printing, picking, packing, shipping)</w:t>
      </w:r>
    </w:p>
    <w:p w14:paraId="3F096BC0" w14:textId="677768DC" w:rsidR="00780068" w:rsidRPr="006F4D29" w:rsidRDefault="00780068" w:rsidP="00780068">
      <w:pPr>
        <w:pStyle w:val="Chng"/>
        <w:tabs>
          <w:tab w:val="clear" w:pos="6379"/>
          <w:tab w:val="left" w:pos="720"/>
        </w:tabs>
        <w:spacing w:line="276" w:lineRule="auto"/>
        <w:jc w:val="both"/>
        <w:rPr>
          <w:b w:val="0"/>
          <w:bCs/>
          <w:noProof/>
          <w:sz w:val="24"/>
          <w:szCs w:val="24"/>
        </w:rPr>
      </w:pPr>
    </w:p>
    <w:p w14:paraId="2FA40634" w14:textId="5A3A1A9D" w:rsidR="00DB7595" w:rsidRPr="006F4D29" w:rsidRDefault="00780068" w:rsidP="00551153">
      <w:pPr>
        <w:pStyle w:val="Chng"/>
        <w:tabs>
          <w:tab w:val="clear" w:pos="6379"/>
          <w:tab w:val="left" w:pos="720"/>
        </w:tabs>
        <w:spacing w:line="276" w:lineRule="auto"/>
        <w:jc w:val="both"/>
        <w:rPr>
          <w:b w:val="0"/>
          <w:bCs/>
          <w:noProof/>
          <w:sz w:val="24"/>
          <w:szCs w:val="24"/>
        </w:rPr>
        <w:sectPr w:rsidR="00DB7595" w:rsidRPr="006F4D29" w:rsidSect="008F3A11">
          <w:headerReference w:type="default" r:id="rId10"/>
          <w:pgSz w:w="12240" w:h="15840"/>
          <w:pgMar w:top="1440" w:right="1440" w:bottom="1440" w:left="1440" w:header="720" w:footer="720" w:gutter="0"/>
          <w:cols w:space="720"/>
          <w:docGrid w:linePitch="360"/>
        </w:sectPr>
      </w:pPr>
      <w:r w:rsidRPr="006F4D29">
        <w:rPr>
          <w:b w:val="0"/>
          <w:bCs/>
          <w:noProof/>
          <w:sz w:val="24"/>
          <w:szCs w:val="24"/>
        </w:rPr>
        <w:t>Order management requires multiple steps in a sequential process like capture, validation, fraud check, payment authorization, sourcing, backorder management, pick, pack, ship and associated customer communications. Order management systems usually have workflow capabilities to manage this process</w:t>
      </w:r>
      <w:r w:rsidR="00551153" w:rsidRPr="006F4D29">
        <w:rPr>
          <w:b w:val="0"/>
          <w:bCs/>
          <w:noProof/>
          <w:sz w:val="24"/>
          <w:szCs w:val="24"/>
        </w:rPr>
        <w:t>. This time, we will demonstrate this with a supplement facts ordering system.</w:t>
      </w:r>
    </w:p>
    <w:p w14:paraId="428EBF79" w14:textId="4DF01FA9" w:rsidR="007E6AB9" w:rsidRPr="006F4D29" w:rsidRDefault="003B160A" w:rsidP="002D796D">
      <w:pPr>
        <w:pStyle w:val="Chng"/>
        <w:jc w:val="center"/>
        <w:rPr>
          <w:noProof/>
        </w:rPr>
      </w:pPr>
      <w:r w:rsidRPr="006F4D29">
        <w:rPr>
          <w:noProof/>
        </w:rPr>
        <w:lastRenderedPageBreak/>
        <w:t>TABLE OF CONTENTS</w:t>
      </w:r>
    </w:p>
    <w:p w14:paraId="0FFB6D64" w14:textId="42D01A20" w:rsidR="00DE77D1" w:rsidRPr="006F4D29" w:rsidRDefault="00DE77D1" w:rsidP="00B54FBF">
      <w:pPr>
        <w:pStyle w:val="Chng"/>
        <w:spacing w:line="276" w:lineRule="auto"/>
        <w:jc w:val="right"/>
        <w:rPr>
          <w:b w:val="0"/>
          <w:bCs/>
          <w:i/>
          <w:iCs/>
          <w:noProof/>
          <w:sz w:val="24"/>
          <w:szCs w:val="24"/>
        </w:rPr>
      </w:pPr>
      <w:r w:rsidRPr="006F4D29">
        <w:rPr>
          <w:b w:val="0"/>
          <w:bCs/>
          <w:i/>
          <w:iCs/>
          <w:noProof/>
          <w:sz w:val="24"/>
          <w:szCs w:val="24"/>
        </w:rPr>
        <w:t>Pages</w:t>
      </w:r>
    </w:p>
    <w:p w14:paraId="44871059" w14:textId="50FCB0F7" w:rsidR="00DE77D1" w:rsidRPr="006F4D29" w:rsidRDefault="00DE77D1" w:rsidP="00B54FBF">
      <w:pPr>
        <w:pStyle w:val="Chng"/>
        <w:spacing w:line="276" w:lineRule="auto"/>
        <w:jc w:val="both"/>
        <w:rPr>
          <w:noProof/>
          <w:sz w:val="24"/>
          <w:szCs w:val="24"/>
        </w:rPr>
      </w:pPr>
      <w:r w:rsidRPr="006F4D29">
        <w:rPr>
          <w:noProof/>
          <w:sz w:val="24"/>
          <w:szCs w:val="24"/>
        </w:rPr>
        <w:t xml:space="preserve">Acknowledgement </w:t>
      </w:r>
      <w:r w:rsidR="00330394" w:rsidRPr="006F4D29">
        <w:rPr>
          <w:noProof/>
          <w:sz w:val="24"/>
          <w:szCs w:val="24"/>
        </w:rPr>
        <w:t>.....................................................................................................................</w:t>
      </w:r>
      <w:r w:rsidR="00D23B66" w:rsidRPr="006F4D29">
        <w:rPr>
          <w:noProof/>
          <w:sz w:val="24"/>
          <w:szCs w:val="24"/>
        </w:rPr>
        <w:t>....</w:t>
      </w:r>
      <w:r w:rsidR="00330394" w:rsidRPr="006F4D29">
        <w:rPr>
          <w:noProof/>
          <w:sz w:val="24"/>
          <w:szCs w:val="24"/>
        </w:rPr>
        <w:t>3</w:t>
      </w:r>
    </w:p>
    <w:p w14:paraId="1C8779F8" w14:textId="185EFF34" w:rsidR="00DE77D1" w:rsidRPr="006F4D29" w:rsidRDefault="00DE77D1" w:rsidP="00B54FBF">
      <w:pPr>
        <w:pStyle w:val="Chng"/>
        <w:spacing w:line="276" w:lineRule="auto"/>
        <w:jc w:val="both"/>
        <w:rPr>
          <w:noProof/>
          <w:sz w:val="24"/>
          <w:szCs w:val="24"/>
        </w:rPr>
      </w:pPr>
      <w:r w:rsidRPr="006F4D29">
        <w:rPr>
          <w:noProof/>
          <w:sz w:val="24"/>
          <w:szCs w:val="24"/>
        </w:rPr>
        <w:t>Summary</w:t>
      </w:r>
      <w:r w:rsidR="00330394" w:rsidRPr="006F4D29">
        <w:rPr>
          <w:noProof/>
          <w:sz w:val="24"/>
          <w:szCs w:val="24"/>
        </w:rPr>
        <w:t xml:space="preserve"> ....................................................................................................................................</w:t>
      </w:r>
      <w:r w:rsidR="00D23B66" w:rsidRPr="006F4D29">
        <w:rPr>
          <w:noProof/>
          <w:sz w:val="24"/>
          <w:szCs w:val="24"/>
        </w:rPr>
        <w:t>....</w:t>
      </w:r>
      <w:r w:rsidR="00330394" w:rsidRPr="006F4D29">
        <w:rPr>
          <w:noProof/>
          <w:sz w:val="24"/>
          <w:szCs w:val="24"/>
        </w:rPr>
        <w:t>4</w:t>
      </w:r>
    </w:p>
    <w:p w14:paraId="56C627B2" w14:textId="58340356" w:rsidR="00C02BB2" w:rsidRPr="006F4D29" w:rsidRDefault="00C02BB2" w:rsidP="00B54FBF">
      <w:pPr>
        <w:pStyle w:val="Chng"/>
        <w:spacing w:line="276" w:lineRule="auto"/>
        <w:jc w:val="both"/>
        <w:rPr>
          <w:noProof/>
          <w:sz w:val="24"/>
          <w:szCs w:val="24"/>
        </w:rPr>
      </w:pPr>
      <w:r w:rsidRPr="006F4D29">
        <w:rPr>
          <w:noProof/>
          <w:sz w:val="24"/>
          <w:szCs w:val="24"/>
        </w:rPr>
        <w:t>List of figures and tables ............................................................................................................</w:t>
      </w:r>
      <w:r w:rsidR="00D23B66" w:rsidRPr="006F4D29">
        <w:rPr>
          <w:noProof/>
          <w:sz w:val="24"/>
          <w:szCs w:val="24"/>
        </w:rPr>
        <w:t>....</w:t>
      </w:r>
      <w:r w:rsidRPr="006F4D29">
        <w:rPr>
          <w:noProof/>
          <w:sz w:val="24"/>
          <w:szCs w:val="24"/>
        </w:rPr>
        <w:t>7</w:t>
      </w:r>
    </w:p>
    <w:p w14:paraId="20F86FD2" w14:textId="77777777" w:rsidR="00C02BB2" w:rsidRPr="006F4D29" w:rsidRDefault="00C02BB2" w:rsidP="00B54FBF">
      <w:pPr>
        <w:pStyle w:val="TOC1"/>
        <w:tabs>
          <w:tab w:val="right" w:leader="dot" w:pos="9111"/>
        </w:tabs>
        <w:spacing w:line="276" w:lineRule="auto"/>
        <w:rPr>
          <w:noProof/>
          <w:szCs w:val="26"/>
        </w:rPr>
      </w:pPr>
    </w:p>
    <w:p w14:paraId="32459CDB" w14:textId="77777777" w:rsidR="00C02BB2" w:rsidRPr="006F4D29" w:rsidRDefault="00C02BB2" w:rsidP="00B54FBF">
      <w:pPr>
        <w:pStyle w:val="TOC1"/>
        <w:tabs>
          <w:tab w:val="right" w:leader="dot" w:pos="9111"/>
        </w:tabs>
        <w:spacing w:line="276" w:lineRule="auto"/>
        <w:rPr>
          <w:b/>
          <w:bCs/>
          <w:i/>
          <w:iCs/>
          <w:noProof/>
          <w:sz w:val="24"/>
        </w:rPr>
      </w:pPr>
      <w:r w:rsidRPr="006F4D29">
        <w:rPr>
          <w:b/>
          <w:bCs/>
          <w:i/>
          <w:iCs/>
          <w:noProof/>
          <w:sz w:val="24"/>
        </w:rPr>
        <w:t>Contents</w:t>
      </w:r>
    </w:p>
    <w:p w14:paraId="55B663E7" w14:textId="6A2B1D23" w:rsidR="00D23B66" w:rsidRPr="006F4D29" w:rsidRDefault="00D23B66" w:rsidP="00D23B66">
      <w:pPr>
        <w:spacing w:line="276" w:lineRule="auto"/>
        <w:jc w:val="both"/>
        <w:rPr>
          <w:b/>
          <w:bCs/>
          <w:noProof/>
        </w:rPr>
      </w:pPr>
      <w:r w:rsidRPr="006F4D29">
        <w:rPr>
          <w:b/>
          <w:bCs/>
          <w:noProof/>
        </w:rPr>
        <w:t>1. Introduction</w:t>
      </w:r>
      <w:r w:rsidR="00BF5111">
        <w:rPr>
          <w:b/>
          <w:bCs/>
          <w:noProof/>
        </w:rPr>
        <w:t xml:space="preserve"> ...</w:t>
      </w:r>
      <w:r w:rsidR="00400A5D">
        <w:rPr>
          <w:b/>
          <w:bCs/>
          <w:noProof/>
          <w:lang w:val="vi-VN"/>
        </w:rPr>
        <w:t>............................................................................................................................</w:t>
      </w:r>
      <w:r w:rsidR="00BF5111">
        <w:rPr>
          <w:b/>
          <w:bCs/>
          <w:noProof/>
        </w:rPr>
        <w:t>8</w:t>
      </w:r>
    </w:p>
    <w:p w14:paraId="56BA0E7D" w14:textId="082EBF34" w:rsidR="00D23B66" w:rsidRPr="006F4D29" w:rsidRDefault="00D23B66" w:rsidP="00D23B66">
      <w:pPr>
        <w:spacing w:line="276" w:lineRule="auto"/>
        <w:ind w:left="720"/>
        <w:jc w:val="both"/>
        <w:rPr>
          <w:noProof/>
        </w:rPr>
      </w:pPr>
      <w:r w:rsidRPr="006F4D29">
        <w:rPr>
          <w:noProof/>
        </w:rPr>
        <w:t>1.1. Purpose and Scope</w:t>
      </w:r>
      <w:r w:rsidR="00BF5111">
        <w:rPr>
          <w:noProof/>
        </w:rPr>
        <w:t xml:space="preserve"> ...</w:t>
      </w:r>
      <w:r w:rsidR="00400A5D">
        <w:rPr>
          <w:noProof/>
          <w:lang w:val="vi-VN"/>
        </w:rPr>
        <w:t>.....................................................................................................</w:t>
      </w:r>
      <w:r w:rsidR="00BF5111">
        <w:rPr>
          <w:noProof/>
        </w:rPr>
        <w:t>8</w:t>
      </w:r>
    </w:p>
    <w:p w14:paraId="49974B15" w14:textId="72B0CBC7" w:rsidR="00D23B66" w:rsidRPr="006F4D29" w:rsidRDefault="00D23B66" w:rsidP="00D23B66">
      <w:pPr>
        <w:spacing w:line="276" w:lineRule="auto"/>
        <w:ind w:left="720"/>
        <w:jc w:val="both"/>
        <w:rPr>
          <w:noProof/>
        </w:rPr>
      </w:pPr>
      <w:r w:rsidRPr="006F4D29">
        <w:rPr>
          <w:noProof/>
        </w:rPr>
        <w:t>1.2. Product Overview</w:t>
      </w:r>
      <w:r w:rsidR="00BF5111">
        <w:rPr>
          <w:noProof/>
        </w:rPr>
        <w:t xml:space="preserve"> ...</w:t>
      </w:r>
      <w:r w:rsidR="00400A5D">
        <w:rPr>
          <w:noProof/>
          <w:lang w:val="vi-VN"/>
        </w:rPr>
        <w:t>......................................................................................................</w:t>
      </w:r>
      <w:r w:rsidR="00BF5111">
        <w:rPr>
          <w:noProof/>
        </w:rPr>
        <w:t>8</w:t>
      </w:r>
    </w:p>
    <w:p w14:paraId="0192E490" w14:textId="4A3B638B" w:rsidR="00D23B66" w:rsidRPr="006F4D29" w:rsidRDefault="00D23B66" w:rsidP="00D23B66">
      <w:pPr>
        <w:spacing w:line="276" w:lineRule="auto"/>
        <w:ind w:left="720"/>
        <w:jc w:val="both"/>
        <w:rPr>
          <w:noProof/>
        </w:rPr>
      </w:pPr>
      <w:r w:rsidRPr="006F4D29">
        <w:rPr>
          <w:noProof/>
        </w:rPr>
        <w:t>1.3. Structure of the Document</w:t>
      </w:r>
      <w:r w:rsidR="00BF5111">
        <w:rPr>
          <w:noProof/>
        </w:rPr>
        <w:t xml:space="preserve"> ...</w:t>
      </w:r>
      <w:r w:rsidR="00400A5D">
        <w:rPr>
          <w:noProof/>
          <w:lang w:val="vi-VN"/>
        </w:rPr>
        <w:t>.........................................................................................</w:t>
      </w:r>
      <w:r w:rsidR="00BF5111">
        <w:rPr>
          <w:noProof/>
        </w:rPr>
        <w:t>8</w:t>
      </w:r>
    </w:p>
    <w:p w14:paraId="4CC65DBC" w14:textId="41FC6F0D" w:rsidR="00D23B66" w:rsidRPr="006F4D29" w:rsidRDefault="00D23B66" w:rsidP="00D23B66">
      <w:pPr>
        <w:spacing w:line="276" w:lineRule="auto"/>
        <w:ind w:left="720"/>
        <w:jc w:val="both"/>
        <w:rPr>
          <w:noProof/>
        </w:rPr>
      </w:pPr>
      <w:r w:rsidRPr="006F4D29">
        <w:rPr>
          <w:noProof/>
        </w:rPr>
        <w:t>1.4. Terms, Acronyms and Abbreviations</w:t>
      </w:r>
      <w:r w:rsidR="00BF5111">
        <w:rPr>
          <w:noProof/>
        </w:rPr>
        <w:t xml:space="preserve"> ...</w:t>
      </w:r>
      <w:r w:rsidR="00400A5D">
        <w:rPr>
          <w:noProof/>
          <w:lang w:val="vi-VN"/>
        </w:rPr>
        <w:t>........................................................................</w:t>
      </w:r>
      <w:r w:rsidR="00BF5111">
        <w:rPr>
          <w:noProof/>
        </w:rPr>
        <w:t>9</w:t>
      </w:r>
    </w:p>
    <w:p w14:paraId="54385D2F" w14:textId="6E1B4352" w:rsidR="00D23B66" w:rsidRPr="006F4D29" w:rsidRDefault="00D23B66" w:rsidP="00D23B66">
      <w:pPr>
        <w:spacing w:line="276" w:lineRule="auto"/>
        <w:jc w:val="both"/>
        <w:rPr>
          <w:b/>
          <w:bCs/>
          <w:noProof/>
        </w:rPr>
      </w:pPr>
      <w:r w:rsidRPr="006F4D29">
        <w:rPr>
          <w:b/>
          <w:bCs/>
          <w:noProof/>
        </w:rPr>
        <w:t>2. Project Management Plan</w:t>
      </w:r>
      <w:r w:rsidR="00BF5111">
        <w:rPr>
          <w:b/>
          <w:bCs/>
          <w:noProof/>
        </w:rPr>
        <w:t xml:space="preserve"> ...</w:t>
      </w:r>
      <w:r w:rsidR="00400A5D">
        <w:rPr>
          <w:b/>
          <w:bCs/>
          <w:noProof/>
          <w:lang w:val="vi-VN"/>
        </w:rPr>
        <w:t>......................................................................................................</w:t>
      </w:r>
      <w:r w:rsidR="00BF5111">
        <w:rPr>
          <w:b/>
          <w:bCs/>
          <w:noProof/>
        </w:rPr>
        <w:t>9</w:t>
      </w:r>
    </w:p>
    <w:p w14:paraId="1053DE05" w14:textId="7B1C74A7" w:rsidR="00D23B66" w:rsidRPr="006F4D29" w:rsidRDefault="00D23B66" w:rsidP="00D23B66">
      <w:pPr>
        <w:spacing w:line="276" w:lineRule="auto"/>
        <w:ind w:left="720"/>
        <w:jc w:val="both"/>
        <w:rPr>
          <w:noProof/>
        </w:rPr>
      </w:pPr>
      <w:r w:rsidRPr="006F4D29">
        <w:rPr>
          <w:noProof/>
        </w:rPr>
        <w:t>2.1. Project Organization</w:t>
      </w:r>
      <w:r w:rsidR="00BF5111">
        <w:rPr>
          <w:noProof/>
        </w:rPr>
        <w:t xml:space="preserve"> ...</w:t>
      </w:r>
      <w:r w:rsidR="00400A5D">
        <w:rPr>
          <w:noProof/>
          <w:lang w:val="vi-VN"/>
        </w:rPr>
        <w:t>..................................................................................................</w:t>
      </w:r>
      <w:r w:rsidR="00BF5111">
        <w:rPr>
          <w:noProof/>
        </w:rPr>
        <w:t>9</w:t>
      </w:r>
    </w:p>
    <w:p w14:paraId="53488DED" w14:textId="44BCEBFE" w:rsidR="00D23B66" w:rsidRPr="006F4D29" w:rsidRDefault="00D23B66" w:rsidP="00D23B66">
      <w:pPr>
        <w:spacing w:line="276" w:lineRule="auto"/>
        <w:ind w:left="720"/>
        <w:jc w:val="both"/>
        <w:rPr>
          <w:noProof/>
        </w:rPr>
      </w:pPr>
      <w:r w:rsidRPr="006F4D29">
        <w:rPr>
          <w:noProof/>
        </w:rPr>
        <w:t>2.2. Used Lifecycle Model</w:t>
      </w:r>
      <w:r w:rsidR="00BF5111">
        <w:rPr>
          <w:noProof/>
        </w:rPr>
        <w:t xml:space="preserve"> ...</w:t>
      </w:r>
      <w:r w:rsidR="00400A5D">
        <w:rPr>
          <w:noProof/>
          <w:lang w:val="vi-VN"/>
        </w:rPr>
        <w:t>................................................................................................</w:t>
      </w:r>
      <w:r w:rsidR="00BF5111">
        <w:rPr>
          <w:noProof/>
        </w:rPr>
        <w:t>9</w:t>
      </w:r>
    </w:p>
    <w:p w14:paraId="7726310E" w14:textId="46F6F1F1" w:rsidR="00D23B66" w:rsidRPr="006F4D29" w:rsidRDefault="00D23B66" w:rsidP="00D23B66">
      <w:pPr>
        <w:spacing w:line="276" w:lineRule="auto"/>
        <w:ind w:left="720"/>
        <w:jc w:val="both"/>
        <w:rPr>
          <w:noProof/>
        </w:rPr>
      </w:pPr>
      <w:r w:rsidRPr="006F4D29">
        <w:rPr>
          <w:noProof/>
        </w:rPr>
        <w:t>2.3. Risk Analysis</w:t>
      </w:r>
      <w:r w:rsidR="00BF5111">
        <w:rPr>
          <w:noProof/>
        </w:rPr>
        <w:t xml:space="preserve"> ...</w:t>
      </w:r>
      <w:r w:rsidR="00400A5D">
        <w:rPr>
          <w:noProof/>
          <w:lang w:val="vi-VN"/>
        </w:rPr>
        <w:t>...........................................................................................................</w:t>
      </w:r>
      <w:r w:rsidR="00BF5111">
        <w:rPr>
          <w:noProof/>
        </w:rPr>
        <w:t>10</w:t>
      </w:r>
    </w:p>
    <w:p w14:paraId="2ECFF878" w14:textId="5241FF38" w:rsidR="00D23B66" w:rsidRPr="006F4D29" w:rsidRDefault="00D23B66" w:rsidP="00D23B66">
      <w:pPr>
        <w:spacing w:line="276" w:lineRule="auto"/>
        <w:ind w:left="720"/>
        <w:jc w:val="both"/>
        <w:rPr>
          <w:noProof/>
        </w:rPr>
      </w:pPr>
      <w:r w:rsidRPr="006F4D29">
        <w:rPr>
          <w:noProof/>
        </w:rPr>
        <w:t>2.4. Hardware and Software Resource Requirements</w:t>
      </w:r>
      <w:r w:rsidR="00BF5111">
        <w:rPr>
          <w:noProof/>
        </w:rPr>
        <w:t xml:space="preserve"> ...</w:t>
      </w:r>
      <w:r w:rsidR="00400A5D">
        <w:rPr>
          <w:noProof/>
          <w:lang w:val="vi-VN"/>
        </w:rPr>
        <w:t>.....................................................</w:t>
      </w:r>
      <w:r w:rsidR="00BF5111">
        <w:rPr>
          <w:noProof/>
        </w:rPr>
        <w:t>10</w:t>
      </w:r>
    </w:p>
    <w:p w14:paraId="3C6A9C46" w14:textId="4886624B" w:rsidR="00D23B66" w:rsidRPr="006F4D29" w:rsidRDefault="00D23B66" w:rsidP="00D23B66">
      <w:pPr>
        <w:spacing w:line="276" w:lineRule="auto"/>
        <w:ind w:left="720"/>
        <w:jc w:val="both"/>
        <w:rPr>
          <w:noProof/>
        </w:rPr>
      </w:pPr>
      <w:r w:rsidRPr="006F4D29">
        <w:rPr>
          <w:noProof/>
        </w:rPr>
        <w:t>2.5. Deliverables and Schedule</w:t>
      </w:r>
      <w:r w:rsidR="00BF5111">
        <w:rPr>
          <w:noProof/>
        </w:rPr>
        <w:t xml:space="preserve"> ...</w:t>
      </w:r>
      <w:r w:rsidR="00400A5D">
        <w:rPr>
          <w:noProof/>
          <w:lang w:val="vi-VN"/>
        </w:rPr>
        <w:t>.......................................................................................</w:t>
      </w:r>
      <w:r w:rsidR="00BF5111">
        <w:rPr>
          <w:noProof/>
        </w:rPr>
        <w:t>10</w:t>
      </w:r>
    </w:p>
    <w:p w14:paraId="460A2952" w14:textId="35443700" w:rsidR="00D23B66" w:rsidRPr="006F4D29" w:rsidRDefault="00D23B66" w:rsidP="00D23B66">
      <w:pPr>
        <w:spacing w:line="276" w:lineRule="auto"/>
        <w:ind w:left="720"/>
        <w:jc w:val="both"/>
        <w:rPr>
          <w:noProof/>
        </w:rPr>
      </w:pPr>
      <w:r w:rsidRPr="006F4D29">
        <w:rPr>
          <w:noProof/>
        </w:rPr>
        <w:t>2.6. Monitoring, Reporting and Controlling Mechanisms</w:t>
      </w:r>
      <w:r w:rsidR="00BF5111">
        <w:rPr>
          <w:noProof/>
        </w:rPr>
        <w:t xml:space="preserve"> ...</w:t>
      </w:r>
      <w:r w:rsidR="00400A5D">
        <w:rPr>
          <w:noProof/>
          <w:lang w:val="vi-VN"/>
        </w:rPr>
        <w:t>..............................................</w:t>
      </w:r>
      <w:r w:rsidR="00BF5111">
        <w:rPr>
          <w:noProof/>
        </w:rPr>
        <w:t>10</w:t>
      </w:r>
    </w:p>
    <w:p w14:paraId="3D5DFBB0" w14:textId="31520E89" w:rsidR="00D23B66" w:rsidRPr="006F4D29" w:rsidRDefault="00D23B66" w:rsidP="00D23B66">
      <w:pPr>
        <w:spacing w:line="276" w:lineRule="auto"/>
        <w:ind w:left="720"/>
        <w:jc w:val="both"/>
        <w:rPr>
          <w:noProof/>
        </w:rPr>
      </w:pPr>
      <w:r w:rsidRPr="006F4D29">
        <w:rPr>
          <w:noProof/>
        </w:rPr>
        <w:t>2.7. Professional Standards</w:t>
      </w:r>
      <w:r w:rsidR="00BF5111">
        <w:rPr>
          <w:noProof/>
        </w:rPr>
        <w:t xml:space="preserve"> ...</w:t>
      </w:r>
      <w:r w:rsidR="00400A5D">
        <w:rPr>
          <w:noProof/>
          <w:lang w:val="vi-VN"/>
        </w:rPr>
        <w:t>.............................................................................................</w:t>
      </w:r>
      <w:r w:rsidR="00BF5111">
        <w:rPr>
          <w:noProof/>
        </w:rPr>
        <w:t>11</w:t>
      </w:r>
    </w:p>
    <w:p w14:paraId="2CBB51CF" w14:textId="702C4D1E" w:rsidR="00D23B66" w:rsidRPr="006F4D29" w:rsidRDefault="00D23B66" w:rsidP="00D23B66">
      <w:pPr>
        <w:spacing w:line="276" w:lineRule="auto"/>
        <w:ind w:left="720"/>
        <w:jc w:val="both"/>
        <w:rPr>
          <w:noProof/>
        </w:rPr>
      </w:pPr>
      <w:r w:rsidRPr="006F4D29">
        <w:rPr>
          <w:noProof/>
        </w:rPr>
        <w:t>2.8. Evidence that all the artifacts have been placed under</w:t>
      </w:r>
      <w:r w:rsidR="0001171F" w:rsidRPr="006F4D29">
        <w:rPr>
          <w:noProof/>
        </w:rPr>
        <w:t xml:space="preserve"> the</w:t>
      </w:r>
      <w:r w:rsidRPr="006F4D29">
        <w:rPr>
          <w:noProof/>
        </w:rPr>
        <w:t xml:space="preserve"> configuration management</w:t>
      </w:r>
      <w:r w:rsidR="00BF5111">
        <w:rPr>
          <w:noProof/>
        </w:rPr>
        <w:t xml:space="preserve"> ...</w:t>
      </w:r>
      <w:r w:rsidR="00400A5D">
        <w:rPr>
          <w:noProof/>
          <w:lang w:val="vi-VN"/>
        </w:rPr>
        <w:t>.........................................................................................................................................</w:t>
      </w:r>
      <w:r w:rsidR="00BF5111">
        <w:rPr>
          <w:noProof/>
        </w:rPr>
        <w:t>11</w:t>
      </w:r>
    </w:p>
    <w:p w14:paraId="47C4E5F1" w14:textId="241EF6D9" w:rsidR="00D23B66" w:rsidRPr="006F4D29" w:rsidRDefault="00D23B66" w:rsidP="00D23B66">
      <w:pPr>
        <w:spacing w:line="276" w:lineRule="auto"/>
        <w:ind w:left="720"/>
        <w:jc w:val="both"/>
        <w:rPr>
          <w:noProof/>
        </w:rPr>
      </w:pPr>
      <w:r w:rsidRPr="006F4D29">
        <w:rPr>
          <w:noProof/>
        </w:rPr>
        <w:t>2.9. Impact of the project on individuals and organizations</w:t>
      </w:r>
      <w:r w:rsidR="00BF5111">
        <w:rPr>
          <w:noProof/>
        </w:rPr>
        <w:t xml:space="preserve"> ...</w:t>
      </w:r>
      <w:r w:rsidR="00400A5D">
        <w:rPr>
          <w:noProof/>
          <w:lang w:val="vi-VN"/>
        </w:rPr>
        <w:t>............................................</w:t>
      </w:r>
      <w:r w:rsidR="00BF5111">
        <w:rPr>
          <w:noProof/>
        </w:rPr>
        <w:t>11</w:t>
      </w:r>
    </w:p>
    <w:p w14:paraId="2335C9E2" w14:textId="210A58C7" w:rsidR="00D23B66" w:rsidRPr="006F4D29" w:rsidRDefault="00D23B66" w:rsidP="00D23B66">
      <w:pPr>
        <w:spacing w:line="276" w:lineRule="auto"/>
        <w:jc w:val="both"/>
        <w:rPr>
          <w:b/>
          <w:bCs/>
          <w:noProof/>
        </w:rPr>
      </w:pPr>
      <w:r w:rsidRPr="006F4D29">
        <w:rPr>
          <w:b/>
          <w:bCs/>
          <w:noProof/>
        </w:rPr>
        <w:t>3. Requirement Specifications</w:t>
      </w:r>
      <w:r w:rsidR="00BF5111">
        <w:rPr>
          <w:b/>
          <w:bCs/>
          <w:noProof/>
        </w:rPr>
        <w:t xml:space="preserve"> ...</w:t>
      </w:r>
      <w:r w:rsidR="00400A5D">
        <w:rPr>
          <w:b/>
          <w:bCs/>
          <w:noProof/>
          <w:lang w:val="vi-VN"/>
        </w:rPr>
        <w:t>.................................................................................................</w:t>
      </w:r>
      <w:r w:rsidR="00BF5111">
        <w:rPr>
          <w:b/>
          <w:bCs/>
          <w:noProof/>
        </w:rPr>
        <w:t>11</w:t>
      </w:r>
    </w:p>
    <w:p w14:paraId="04A2FCF1" w14:textId="1A2B3E0D" w:rsidR="00551153" w:rsidRPr="006F4D29" w:rsidRDefault="00551153" w:rsidP="00551153">
      <w:pPr>
        <w:spacing w:line="276" w:lineRule="auto"/>
        <w:ind w:left="720"/>
        <w:jc w:val="both"/>
        <w:rPr>
          <w:noProof/>
        </w:rPr>
      </w:pPr>
      <w:r w:rsidRPr="006F4D29">
        <w:rPr>
          <w:noProof/>
        </w:rPr>
        <w:t>3.1. Stakeholders for the system</w:t>
      </w:r>
      <w:r w:rsidR="00BF5111">
        <w:rPr>
          <w:noProof/>
        </w:rPr>
        <w:t xml:space="preserve"> ...</w:t>
      </w:r>
      <w:r w:rsidR="00400A5D">
        <w:rPr>
          <w:noProof/>
          <w:lang w:val="vi-VN"/>
        </w:rPr>
        <w:t>.....................................................................................</w:t>
      </w:r>
      <w:r w:rsidR="00BF5111">
        <w:rPr>
          <w:noProof/>
        </w:rPr>
        <w:t>11</w:t>
      </w:r>
    </w:p>
    <w:p w14:paraId="31B0377D" w14:textId="04ACDC05" w:rsidR="00551153" w:rsidRPr="006F4D29" w:rsidRDefault="00551153" w:rsidP="00551153">
      <w:pPr>
        <w:spacing w:line="276" w:lineRule="auto"/>
        <w:ind w:left="720"/>
        <w:jc w:val="both"/>
        <w:rPr>
          <w:noProof/>
        </w:rPr>
      </w:pPr>
      <w:r w:rsidRPr="006F4D29">
        <w:rPr>
          <w:noProof/>
        </w:rPr>
        <w:t>3.2. Use</w:t>
      </w:r>
      <w:r w:rsidR="001C150D" w:rsidRPr="006F4D29">
        <w:rPr>
          <w:noProof/>
        </w:rPr>
        <w:t xml:space="preserve"> </w:t>
      </w:r>
      <w:r w:rsidRPr="006F4D29">
        <w:rPr>
          <w:noProof/>
        </w:rPr>
        <w:t>case model</w:t>
      </w:r>
      <w:r w:rsidR="00BF5111">
        <w:rPr>
          <w:noProof/>
        </w:rPr>
        <w:t xml:space="preserve"> ...</w:t>
      </w:r>
      <w:r w:rsidR="00400A5D">
        <w:rPr>
          <w:noProof/>
          <w:lang w:val="vi-VN"/>
        </w:rPr>
        <w:t>........................................................................................................</w:t>
      </w:r>
      <w:r w:rsidR="00BF5111">
        <w:rPr>
          <w:noProof/>
        </w:rPr>
        <w:t>12</w:t>
      </w:r>
    </w:p>
    <w:p w14:paraId="2BDB135C" w14:textId="3EB3B175" w:rsidR="00551153" w:rsidRPr="006F4D29" w:rsidRDefault="00551153" w:rsidP="00551153">
      <w:pPr>
        <w:spacing w:line="276" w:lineRule="auto"/>
        <w:ind w:left="1440"/>
        <w:jc w:val="both"/>
        <w:rPr>
          <w:noProof/>
        </w:rPr>
      </w:pPr>
      <w:r w:rsidRPr="006F4D29">
        <w:rPr>
          <w:noProof/>
        </w:rPr>
        <w:t>3.2.1. Graphical use</w:t>
      </w:r>
      <w:r w:rsidR="001C150D" w:rsidRPr="006F4D29">
        <w:rPr>
          <w:noProof/>
        </w:rPr>
        <w:t xml:space="preserve"> </w:t>
      </w:r>
      <w:r w:rsidRPr="006F4D29">
        <w:rPr>
          <w:noProof/>
        </w:rPr>
        <w:t>case model</w:t>
      </w:r>
      <w:r w:rsidR="00BF5111">
        <w:rPr>
          <w:noProof/>
        </w:rPr>
        <w:t xml:space="preserve"> ...</w:t>
      </w:r>
      <w:r w:rsidR="00400A5D">
        <w:rPr>
          <w:noProof/>
          <w:lang w:val="vi-VN"/>
        </w:rPr>
        <w:t>..........................................................................</w:t>
      </w:r>
      <w:r w:rsidR="00BF5111">
        <w:rPr>
          <w:noProof/>
        </w:rPr>
        <w:t>12</w:t>
      </w:r>
    </w:p>
    <w:p w14:paraId="712C1BBA" w14:textId="37AE3632" w:rsidR="00551153" w:rsidRPr="006F4D29" w:rsidRDefault="00551153" w:rsidP="00551153">
      <w:pPr>
        <w:spacing w:line="276" w:lineRule="auto"/>
        <w:ind w:left="1440"/>
        <w:jc w:val="both"/>
        <w:rPr>
          <w:noProof/>
        </w:rPr>
      </w:pPr>
      <w:r w:rsidRPr="006F4D29">
        <w:rPr>
          <w:noProof/>
        </w:rPr>
        <w:t>3.2.2. Textual Description for each use</w:t>
      </w:r>
      <w:r w:rsidR="001C150D" w:rsidRPr="006F4D29">
        <w:rPr>
          <w:noProof/>
        </w:rPr>
        <w:t xml:space="preserve"> </w:t>
      </w:r>
      <w:r w:rsidRPr="006F4D29">
        <w:rPr>
          <w:noProof/>
        </w:rPr>
        <w:t>case</w:t>
      </w:r>
      <w:r w:rsidR="00BF5111">
        <w:rPr>
          <w:noProof/>
        </w:rPr>
        <w:t xml:space="preserve"> ...</w:t>
      </w:r>
      <w:r w:rsidR="00400A5D">
        <w:rPr>
          <w:noProof/>
          <w:lang w:val="vi-VN"/>
        </w:rPr>
        <w:t>.......................................................</w:t>
      </w:r>
      <w:r w:rsidR="00BF5111">
        <w:rPr>
          <w:noProof/>
        </w:rPr>
        <w:t>12</w:t>
      </w:r>
    </w:p>
    <w:p w14:paraId="7FBEA2F4" w14:textId="6C57D972" w:rsidR="00551153" w:rsidRPr="006F4D29" w:rsidRDefault="00551153" w:rsidP="00551153">
      <w:pPr>
        <w:spacing w:line="276" w:lineRule="auto"/>
        <w:ind w:left="720"/>
        <w:jc w:val="both"/>
        <w:rPr>
          <w:noProof/>
        </w:rPr>
      </w:pPr>
      <w:r w:rsidRPr="006F4D29">
        <w:rPr>
          <w:noProof/>
        </w:rPr>
        <w:t>3.3. Functional requirements</w:t>
      </w:r>
      <w:r w:rsidR="00BF5111">
        <w:rPr>
          <w:noProof/>
        </w:rPr>
        <w:t xml:space="preserve"> ...</w:t>
      </w:r>
      <w:r w:rsidR="00400A5D">
        <w:rPr>
          <w:noProof/>
          <w:lang w:val="vi-VN"/>
        </w:rPr>
        <w:t>..........................................................................................</w:t>
      </w:r>
      <w:r w:rsidR="00BF5111">
        <w:rPr>
          <w:noProof/>
        </w:rPr>
        <w:t>13</w:t>
      </w:r>
    </w:p>
    <w:p w14:paraId="5D9B1DF4" w14:textId="63971BFB" w:rsidR="00551153" w:rsidRPr="006F4D29" w:rsidRDefault="00551153" w:rsidP="00551153">
      <w:pPr>
        <w:spacing w:line="276" w:lineRule="auto"/>
        <w:ind w:left="720"/>
        <w:jc w:val="both"/>
        <w:rPr>
          <w:noProof/>
        </w:rPr>
      </w:pPr>
      <w:r w:rsidRPr="006F4D29">
        <w:rPr>
          <w:noProof/>
        </w:rPr>
        <w:t>3.4. Non-functional requirements</w:t>
      </w:r>
      <w:r w:rsidR="00BF5111">
        <w:rPr>
          <w:noProof/>
        </w:rPr>
        <w:t xml:space="preserve"> ...</w:t>
      </w:r>
      <w:r w:rsidR="00400A5D">
        <w:rPr>
          <w:noProof/>
          <w:lang w:val="vi-VN"/>
        </w:rPr>
        <w:t>...................................................................................</w:t>
      </w:r>
      <w:r w:rsidR="00BF5111">
        <w:rPr>
          <w:noProof/>
        </w:rPr>
        <w:t>13</w:t>
      </w:r>
    </w:p>
    <w:p w14:paraId="68410FDE" w14:textId="7A7784BC" w:rsidR="00551153" w:rsidRPr="006F4D29" w:rsidRDefault="00551153" w:rsidP="00551153">
      <w:pPr>
        <w:spacing w:line="276" w:lineRule="auto"/>
        <w:jc w:val="both"/>
        <w:rPr>
          <w:b/>
          <w:bCs/>
          <w:noProof/>
        </w:rPr>
      </w:pPr>
      <w:r w:rsidRPr="006F4D29">
        <w:rPr>
          <w:b/>
          <w:bCs/>
          <w:noProof/>
        </w:rPr>
        <w:t>4. Architecture</w:t>
      </w:r>
      <w:r w:rsidR="00BF5111">
        <w:rPr>
          <w:b/>
          <w:bCs/>
          <w:noProof/>
        </w:rPr>
        <w:t xml:space="preserve"> ...</w:t>
      </w:r>
      <w:r w:rsidR="00400A5D">
        <w:rPr>
          <w:b/>
          <w:bCs/>
          <w:noProof/>
          <w:lang w:val="vi-VN"/>
        </w:rPr>
        <w:t>..........................................................................................................................</w:t>
      </w:r>
      <w:r w:rsidR="00BF5111">
        <w:rPr>
          <w:b/>
          <w:bCs/>
          <w:noProof/>
        </w:rPr>
        <w:t>14</w:t>
      </w:r>
    </w:p>
    <w:p w14:paraId="33D68CB5" w14:textId="5BDE59E1" w:rsidR="00551153" w:rsidRPr="006F4D29" w:rsidRDefault="00551153" w:rsidP="00551153">
      <w:pPr>
        <w:spacing w:line="276" w:lineRule="auto"/>
        <w:ind w:left="720"/>
        <w:jc w:val="both"/>
        <w:rPr>
          <w:noProof/>
        </w:rPr>
      </w:pPr>
      <w:r w:rsidRPr="006F4D29">
        <w:rPr>
          <w:noProof/>
        </w:rPr>
        <w:t xml:space="preserve">4.1. </w:t>
      </w:r>
      <w:r w:rsidR="00C545AC" w:rsidRPr="006F4D29">
        <w:rPr>
          <w:noProof/>
        </w:rPr>
        <w:t>Used a</w:t>
      </w:r>
      <w:r w:rsidRPr="006F4D29">
        <w:rPr>
          <w:noProof/>
        </w:rPr>
        <w:t>rchitectural styles</w:t>
      </w:r>
      <w:r w:rsidR="00BF5111">
        <w:rPr>
          <w:noProof/>
        </w:rPr>
        <w:t xml:space="preserve"> ...</w:t>
      </w:r>
      <w:r w:rsidR="00400A5D">
        <w:rPr>
          <w:noProof/>
          <w:lang w:val="vi-VN"/>
        </w:rPr>
        <w:t>..........................................................................................</w:t>
      </w:r>
      <w:r w:rsidR="00BF5111">
        <w:rPr>
          <w:noProof/>
        </w:rPr>
        <w:t>14</w:t>
      </w:r>
    </w:p>
    <w:p w14:paraId="1B2FBA94" w14:textId="11847550" w:rsidR="00551153" w:rsidRPr="006F4D29" w:rsidRDefault="00551153" w:rsidP="00551153">
      <w:pPr>
        <w:spacing w:line="276" w:lineRule="auto"/>
        <w:ind w:left="720"/>
        <w:jc w:val="both"/>
        <w:rPr>
          <w:noProof/>
        </w:rPr>
      </w:pPr>
      <w:r w:rsidRPr="006F4D29">
        <w:rPr>
          <w:noProof/>
        </w:rPr>
        <w:t>4.2. Architectural model</w:t>
      </w:r>
      <w:r w:rsidR="00BF5111">
        <w:rPr>
          <w:noProof/>
        </w:rPr>
        <w:t xml:space="preserve"> ...</w:t>
      </w:r>
      <w:r w:rsidR="00400A5D">
        <w:rPr>
          <w:noProof/>
          <w:lang w:val="vi-VN"/>
        </w:rPr>
        <w:t>.................................................................................................</w:t>
      </w:r>
      <w:r w:rsidR="00BF5111">
        <w:rPr>
          <w:noProof/>
        </w:rPr>
        <w:t>14</w:t>
      </w:r>
    </w:p>
    <w:p w14:paraId="6E1B000E" w14:textId="2DCA72B1" w:rsidR="00551153" w:rsidRPr="006F4D29" w:rsidRDefault="00551153" w:rsidP="00551153">
      <w:pPr>
        <w:spacing w:line="276" w:lineRule="auto"/>
        <w:ind w:left="720"/>
        <w:jc w:val="both"/>
        <w:rPr>
          <w:noProof/>
        </w:rPr>
      </w:pPr>
      <w:r w:rsidRPr="006F4D29">
        <w:rPr>
          <w:noProof/>
        </w:rPr>
        <w:t>4.3. Technology, software and hardware used</w:t>
      </w:r>
      <w:r w:rsidR="00BF5111">
        <w:rPr>
          <w:noProof/>
        </w:rPr>
        <w:t xml:space="preserve"> ...</w:t>
      </w:r>
      <w:r w:rsidR="00400A5D">
        <w:rPr>
          <w:noProof/>
          <w:lang w:val="vi-VN"/>
        </w:rPr>
        <w:t>................................................................</w:t>
      </w:r>
      <w:r w:rsidR="00BF5111">
        <w:rPr>
          <w:noProof/>
        </w:rPr>
        <w:t>14</w:t>
      </w:r>
    </w:p>
    <w:p w14:paraId="2B7BBEAA" w14:textId="4C56B9E0" w:rsidR="00551153" w:rsidRPr="006F4D29" w:rsidRDefault="00551153" w:rsidP="00551153">
      <w:pPr>
        <w:spacing w:line="276" w:lineRule="auto"/>
        <w:ind w:left="720"/>
        <w:jc w:val="both"/>
        <w:rPr>
          <w:noProof/>
        </w:rPr>
      </w:pPr>
      <w:r w:rsidRPr="006F4D29">
        <w:rPr>
          <w:noProof/>
        </w:rPr>
        <w:t>4.4. Rationale for the architectural style and model</w:t>
      </w:r>
      <w:r w:rsidR="00BF5111">
        <w:rPr>
          <w:noProof/>
        </w:rPr>
        <w:t xml:space="preserve"> ...</w:t>
      </w:r>
      <w:r w:rsidR="00400A5D">
        <w:rPr>
          <w:noProof/>
          <w:lang w:val="vi-VN"/>
        </w:rPr>
        <w:t>........................................................</w:t>
      </w:r>
      <w:r w:rsidR="00BF5111">
        <w:rPr>
          <w:noProof/>
        </w:rPr>
        <w:t>14</w:t>
      </w:r>
    </w:p>
    <w:p w14:paraId="48382A0B" w14:textId="541DC92F" w:rsidR="00551153" w:rsidRPr="006F4D29" w:rsidRDefault="00551153" w:rsidP="00551153">
      <w:pPr>
        <w:spacing w:line="276" w:lineRule="auto"/>
        <w:jc w:val="both"/>
        <w:rPr>
          <w:b/>
          <w:bCs/>
          <w:noProof/>
        </w:rPr>
      </w:pPr>
      <w:r w:rsidRPr="006F4D29">
        <w:rPr>
          <w:b/>
          <w:bCs/>
          <w:noProof/>
        </w:rPr>
        <w:t>5. Design</w:t>
      </w:r>
      <w:r w:rsidR="00BF5111">
        <w:rPr>
          <w:b/>
          <w:bCs/>
          <w:noProof/>
        </w:rPr>
        <w:t xml:space="preserve"> ...</w:t>
      </w:r>
      <w:r w:rsidR="00400A5D">
        <w:rPr>
          <w:b/>
          <w:bCs/>
          <w:noProof/>
          <w:lang w:val="vi-VN"/>
        </w:rPr>
        <w:t>....................................................................................................................................</w:t>
      </w:r>
      <w:r w:rsidR="00BF5111">
        <w:rPr>
          <w:b/>
          <w:bCs/>
          <w:noProof/>
        </w:rPr>
        <w:t>15</w:t>
      </w:r>
    </w:p>
    <w:p w14:paraId="597B992C" w14:textId="1109AC45" w:rsidR="00551153" w:rsidRPr="006F4D29" w:rsidRDefault="00551153" w:rsidP="00551153">
      <w:pPr>
        <w:spacing w:line="276" w:lineRule="auto"/>
        <w:ind w:left="720"/>
        <w:jc w:val="both"/>
        <w:rPr>
          <w:noProof/>
        </w:rPr>
      </w:pPr>
      <w:r w:rsidRPr="006F4D29">
        <w:rPr>
          <w:noProof/>
        </w:rPr>
        <w:t>5.1. Database design</w:t>
      </w:r>
      <w:r w:rsidR="00BF5111">
        <w:rPr>
          <w:noProof/>
        </w:rPr>
        <w:t xml:space="preserve"> ...</w:t>
      </w:r>
      <w:r w:rsidR="00400A5D">
        <w:rPr>
          <w:noProof/>
          <w:lang w:val="vi-VN"/>
        </w:rPr>
        <w:t>.......................................................................................................</w:t>
      </w:r>
      <w:r w:rsidR="00BF5111">
        <w:rPr>
          <w:noProof/>
        </w:rPr>
        <w:t>15</w:t>
      </w:r>
    </w:p>
    <w:p w14:paraId="2A75D216" w14:textId="2284E666" w:rsidR="00551153" w:rsidRPr="006F4D29" w:rsidRDefault="00551153" w:rsidP="00551153">
      <w:pPr>
        <w:spacing w:line="276" w:lineRule="auto"/>
        <w:ind w:left="720"/>
        <w:jc w:val="both"/>
        <w:rPr>
          <w:noProof/>
        </w:rPr>
      </w:pPr>
      <w:r w:rsidRPr="006F4D29">
        <w:rPr>
          <w:noProof/>
        </w:rPr>
        <w:t>5.2. Static model (class diagrams)</w:t>
      </w:r>
      <w:r w:rsidR="00BF5111">
        <w:rPr>
          <w:noProof/>
        </w:rPr>
        <w:t xml:space="preserve"> ...</w:t>
      </w:r>
      <w:r w:rsidR="00400A5D">
        <w:rPr>
          <w:noProof/>
          <w:lang w:val="vi-VN"/>
        </w:rPr>
        <w:t>...................................................................................</w:t>
      </w:r>
      <w:r w:rsidR="00BF5111">
        <w:rPr>
          <w:noProof/>
        </w:rPr>
        <w:t>15</w:t>
      </w:r>
    </w:p>
    <w:p w14:paraId="40677819" w14:textId="3A1290A8" w:rsidR="00551153" w:rsidRPr="006F4D29" w:rsidRDefault="00551153" w:rsidP="00551153">
      <w:pPr>
        <w:spacing w:line="276" w:lineRule="auto"/>
        <w:ind w:left="720"/>
        <w:jc w:val="both"/>
        <w:rPr>
          <w:noProof/>
        </w:rPr>
      </w:pPr>
      <w:r w:rsidRPr="006F4D29">
        <w:rPr>
          <w:noProof/>
        </w:rPr>
        <w:t>5.3. Dynamic model (sequence diagrams)</w:t>
      </w:r>
      <w:r w:rsidR="00BF5111">
        <w:rPr>
          <w:noProof/>
        </w:rPr>
        <w:t xml:space="preserve"> ...</w:t>
      </w:r>
      <w:r w:rsidR="00400A5D">
        <w:rPr>
          <w:noProof/>
          <w:lang w:val="vi-VN"/>
        </w:rPr>
        <w:t>......................................................................</w:t>
      </w:r>
      <w:r w:rsidR="00BF5111">
        <w:rPr>
          <w:noProof/>
        </w:rPr>
        <w:t>16</w:t>
      </w:r>
    </w:p>
    <w:p w14:paraId="69161FF8" w14:textId="57BD975D" w:rsidR="00551153" w:rsidRPr="006F4D29" w:rsidRDefault="00551153" w:rsidP="00551153">
      <w:pPr>
        <w:spacing w:line="276" w:lineRule="auto"/>
        <w:ind w:left="720"/>
        <w:jc w:val="both"/>
        <w:rPr>
          <w:noProof/>
        </w:rPr>
      </w:pPr>
      <w:r w:rsidRPr="006F4D29">
        <w:rPr>
          <w:noProof/>
        </w:rPr>
        <w:t>5.4. Rationale for the detailed design model</w:t>
      </w:r>
      <w:r w:rsidR="00BF5111">
        <w:rPr>
          <w:noProof/>
        </w:rPr>
        <w:t xml:space="preserve"> ...</w:t>
      </w:r>
      <w:r w:rsidR="00400A5D">
        <w:rPr>
          <w:noProof/>
          <w:lang w:val="vi-VN"/>
        </w:rPr>
        <w:t>...................................................................</w:t>
      </w:r>
      <w:r w:rsidR="00BF5111">
        <w:rPr>
          <w:noProof/>
        </w:rPr>
        <w:t>16</w:t>
      </w:r>
    </w:p>
    <w:p w14:paraId="4088DF4D" w14:textId="22EEC4D2" w:rsidR="00551153" w:rsidRPr="006F4D29" w:rsidRDefault="00551153" w:rsidP="00551153">
      <w:pPr>
        <w:spacing w:line="276" w:lineRule="auto"/>
        <w:ind w:left="720"/>
        <w:jc w:val="both"/>
        <w:rPr>
          <w:noProof/>
        </w:rPr>
      </w:pPr>
      <w:r w:rsidRPr="006F4D29">
        <w:rPr>
          <w:noProof/>
        </w:rPr>
        <w:lastRenderedPageBreak/>
        <w:t>5.5. Traceability from requirements to detailed design model</w:t>
      </w:r>
      <w:r w:rsidR="00BF5111">
        <w:rPr>
          <w:noProof/>
        </w:rPr>
        <w:t xml:space="preserve"> ...</w:t>
      </w:r>
      <w:r w:rsidR="00400A5D">
        <w:rPr>
          <w:noProof/>
          <w:lang w:val="vi-VN"/>
        </w:rPr>
        <w:t>........................................</w:t>
      </w:r>
      <w:r w:rsidR="00BF5111">
        <w:rPr>
          <w:noProof/>
        </w:rPr>
        <w:t>16</w:t>
      </w:r>
    </w:p>
    <w:p w14:paraId="714C4518" w14:textId="277A43BF" w:rsidR="00551153" w:rsidRPr="006F4D29" w:rsidRDefault="00551153" w:rsidP="00551153">
      <w:pPr>
        <w:spacing w:line="276" w:lineRule="auto"/>
        <w:jc w:val="both"/>
        <w:rPr>
          <w:b/>
          <w:bCs/>
          <w:noProof/>
        </w:rPr>
      </w:pPr>
      <w:r w:rsidRPr="006F4D29">
        <w:rPr>
          <w:b/>
          <w:bCs/>
          <w:noProof/>
        </w:rPr>
        <w:t>6. Test Plan</w:t>
      </w:r>
      <w:r w:rsidR="00BF5111">
        <w:rPr>
          <w:b/>
          <w:bCs/>
          <w:noProof/>
        </w:rPr>
        <w:t xml:space="preserve"> ...</w:t>
      </w:r>
      <w:r w:rsidR="00400A5D">
        <w:rPr>
          <w:b/>
          <w:bCs/>
          <w:noProof/>
          <w:lang w:val="vi-VN"/>
        </w:rPr>
        <w:t>................................................................................................................................</w:t>
      </w:r>
      <w:r w:rsidR="00BF5111">
        <w:rPr>
          <w:b/>
          <w:bCs/>
          <w:noProof/>
        </w:rPr>
        <w:t>17</w:t>
      </w:r>
    </w:p>
    <w:p w14:paraId="60BEC9CC" w14:textId="2320D8D2" w:rsidR="00551153" w:rsidRPr="006F4D29" w:rsidRDefault="00551153" w:rsidP="00551153">
      <w:pPr>
        <w:spacing w:line="276" w:lineRule="auto"/>
        <w:ind w:left="720"/>
        <w:jc w:val="both"/>
        <w:rPr>
          <w:noProof/>
        </w:rPr>
      </w:pPr>
      <w:r w:rsidRPr="006F4D29">
        <w:rPr>
          <w:noProof/>
        </w:rPr>
        <w:t>6.1. Requirements/specification-based system level test cases</w:t>
      </w:r>
      <w:r w:rsidR="00BF5111">
        <w:rPr>
          <w:noProof/>
        </w:rPr>
        <w:t xml:space="preserve"> ...</w:t>
      </w:r>
      <w:r w:rsidR="00400A5D">
        <w:rPr>
          <w:noProof/>
          <w:lang w:val="vi-VN"/>
        </w:rPr>
        <w:t>.......................................</w:t>
      </w:r>
      <w:r w:rsidR="00BF5111">
        <w:rPr>
          <w:noProof/>
        </w:rPr>
        <w:t>17</w:t>
      </w:r>
    </w:p>
    <w:p w14:paraId="1EB3FBD5" w14:textId="0C9084AD" w:rsidR="00551153" w:rsidRPr="006F4D29" w:rsidRDefault="00551153" w:rsidP="00551153">
      <w:pPr>
        <w:spacing w:line="276" w:lineRule="auto"/>
        <w:ind w:left="720"/>
        <w:jc w:val="both"/>
        <w:rPr>
          <w:noProof/>
        </w:rPr>
      </w:pPr>
      <w:r w:rsidRPr="006F4D29">
        <w:rPr>
          <w:noProof/>
        </w:rPr>
        <w:t>6.2. Traceability of test cases to use-cases</w:t>
      </w:r>
      <w:r w:rsidR="00BF5111">
        <w:rPr>
          <w:noProof/>
        </w:rPr>
        <w:t xml:space="preserve"> ...</w:t>
      </w:r>
      <w:r w:rsidR="00400A5D">
        <w:rPr>
          <w:noProof/>
          <w:lang w:val="vi-VN"/>
        </w:rPr>
        <w:t>......................................................................</w:t>
      </w:r>
      <w:r w:rsidR="00BF5111">
        <w:rPr>
          <w:noProof/>
        </w:rPr>
        <w:t>17</w:t>
      </w:r>
    </w:p>
    <w:p w14:paraId="06CCE0E2" w14:textId="47446897" w:rsidR="00551153" w:rsidRPr="006F4D29" w:rsidRDefault="00551153" w:rsidP="00551153">
      <w:pPr>
        <w:spacing w:line="276" w:lineRule="auto"/>
        <w:ind w:left="720"/>
        <w:jc w:val="both"/>
        <w:rPr>
          <w:noProof/>
        </w:rPr>
      </w:pPr>
      <w:r w:rsidRPr="006F4D29">
        <w:rPr>
          <w:noProof/>
        </w:rPr>
        <w:t>6.3. Techniques used for the test generation</w:t>
      </w:r>
      <w:r w:rsidR="00BF5111">
        <w:rPr>
          <w:noProof/>
        </w:rPr>
        <w:t xml:space="preserve"> ...</w:t>
      </w:r>
      <w:r w:rsidR="00400A5D">
        <w:rPr>
          <w:noProof/>
          <w:lang w:val="vi-VN"/>
        </w:rPr>
        <w:t>...................................................................</w:t>
      </w:r>
      <w:r w:rsidR="00BF5111">
        <w:rPr>
          <w:noProof/>
        </w:rPr>
        <w:t>17</w:t>
      </w:r>
    </w:p>
    <w:p w14:paraId="0FD86E8E" w14:textId="35CABE71" w:rsidR="00551153" w:rsidRPr="006F4D29" w:rsidRDefault="00551153" w:rsidP="00551153">
      <w:pPr>
        <w:spacing w:line="276" w:lineRule="auto"/>
        <w:ind w:left="720"/>
        <w:jc w:val="both"/>
        <w:rPr>
          <w:noProof/>
        </w:rPr>
      </w:pPr>
      <w:r w:rsidRPr="006F4D29">
        <w:rPr>
          <w:noProof/>
        </w:rPr>
        <w:t>6.4. Assessment of the goodness of the test suite</w:t>
      </w:r>
      <w:r w:rsidR="00BF5111">
        <w:rPr>
          <w:noProof/>
        </w:rPr>
        <w:t xml:space="preserve"> ...</w:t>
      </w:r>
      <w:r w:rsidR="00400A5D">
        <w:rPr>
          <w:noProof/>
          <w:lang w:val="vi-VN"/>
        </w:rPr>
        <w:t>............................................................</w:t>
      </w:r>
      <w:r w:rsidR="00BF5111">
        <w:rPr>
          <w:noProof/>
        </w:rPr>
        <w:t>17</w:t>
      </w:r>
    </w:p>
    <w:p w14:paraId="07A1133A" w14:textId="23A93EA5" w:rsidR="00551153" w:rsidRPr="006F4D29" w:rsidRDefault="00551153" w:rsidP="00551153">
      <w:pPr>
        <w:spacing w:line="276" w:lineRule="auto"/>
        <w:jc w:val="both"/>
        <w:rPr>
          <w:b/>
          <w:bCs/>
          <w:noProof/>
        </w:rPr>
      </w:pPr>
      <w:r w:rsidRPr="006F4D29">
        <w:rPr>
          <w:b/>
          <w:bCs/>
          <w:noProof/>
        </w:rPr>
        <w:t>7. Demo</w:t>
      </w:r>
      <w:r w:rsidR="00494948" w:rsidRPr="006F4D29">
        <w:rPr>
          <w:b/>
          <w:bCs/>
          <w:noProof/>
        </w:rPr>
        <w:t>nstration</w:t>
      </w:r>
      <w:r w:rsidR="00BF5111">
        <w:rPr>
          <w:b/>
          <w:bCs/>
          <w:noProof/>
        </w:rPr>
        <w:t xml:space="preserve"> ...</w:t>
      </w:r>
      <w:r w:rsidR="00400A5D">
        <w:rPr>
          <w:b/>
          <w:bCs/>
          <w:noProof/>
          <w:lang w:val="vi-VN"/>
        </w:rPr>
        <w:t>......................................................................................................................</w:t>
      </w:r>
      <w:r w:rsidR="00BF5111">
        <w:rPr>
          <w:b/>
          <w:bCs/>
          <w:noProof/>
        </w:rPr>
        <w:t>17</w:t>
      </w:r>
    </w:p>
    <w:p w14:paraId="4DF187B2" w14:textId="1C7AAAC7" w:rsidR="00551153" w:rsidRPr="006F4D29" w:rsidRDefault="00AC2457" w:rsidP="00AC2457">
      <w:pPr>
        <w:spacing w:line="276" w:lineRule="auto"/>
        <w:ind w:left="720"/>
        <w:jc w:val="both"/>
        <w:rPr>
          <w:noProof/>
        </w:rPr>
      </w:pPr>
      <w:r w:rsidRPr="006F4D29">
        <w:rPr>
          <w:noProof/>
        </w:rPr>
        <w:t>7.1. Database</w:t>
      </w:r>
      <w:r w:rsidR="00BF5111">
        <w:rPr>
          <w:noProof/>
        </w:rPr>
        <w:t xml:space="preserve"> ...</w:t>
      </w:r>
      <w:r w:rsidR="00400A5D">
        <w:rPr>
          <w:noProof/>
          <w:lang w:val="vi-VN"/>
        </w:rPr>
        <w:t>..................................................................................................................</w:t>
      </w:r>
      <w:r w:rsidR="00BF5111">
        <w:rPr>
          <w:noProof/>
        </w:rPr>
        <w:t>17</w:t>
      </w:r>
    </w:p>
    <w:p w14:paraId="2ECCE0BA" w14:textId="6AF4EA61" w:rsidR="00AC2457" w:rsidRPr="006F4D29" w:rsidRDefault="00AC2457" w:rsidP="00AC2457">
      <w:pPr>
        <w:spacing w:line="276" w:lineRule="auto"/>
        <w:ind w:left="720"/>
        <w:jc w:val="both"/>
        <w:rPr>
          <w:noProof/>
        </w:rPr>
      </w:pPr>
      <w:r w:rsidRPr="006F4D29">
        <w:rPr>
          <w:noProof/>
        </w:rPr>
        <w:t>7.2. Source code</w:t>
      </w:r>
      <w:r w:rsidR="00BF5111">
        <w:rPr>
          <w:noProof/>
        </w:rPr>
        <w:t xml:space="preserve"> ...</w:t>
      </w:r>
      <w:r w:rsidR="00400A5D">
        <w:rPr>
          <w:noProof/>
          <w:lang w:val="vi-VN"/>
        </w:rPr>
        <w:t>..............................................................................................................</w:t>
      </w:r>
      <w:r w:rsidR="00BF5111">
        <w:rPr>
          <w:noProof/>
        </w:rPr>
        <w:t>18</w:t>
      </w:r>
    </w:p>
    <w:p w14:paraId="442CAA76" w14:textId="4955D650" w:rsidR="00AC2457" w:rsidRPr="006F4D29" w:rsidRDefault="00AC2457" w:rsidP="00AC2457">
      <w:pPr>
        <w:spacing w:line="276" w:lineRule="auto"/>
        <w:ind w:left="720"/>
        <w:jc w:val="both"/>
        <w:rPr>
          <w:noProof/>
        </w:rPr>
      </w:pPr>
      <w:r w:rsidRPr="006F4D29">
        <w:rPr>
          <w:noProof/>
        </w:rPr>
        <w:t>7.3. Testing</w:t>
      </w:r>
      <w:r w:rsidR="00BF5111">
        <w:rPr>
          <w:noProof/>
        </w:rPr>
        <w:t xml:space="preserve"> ...</w:t>
      </w:r>
      <w:r w:rsidR="00400A5D">
        <w:rPr>
          <w:noProof/>
          <w:lang w:val="vi-VN"/>
        </w:rPr>
        <w:t>.....................................................................................................................</w:t>
      </w:r>
      <w:r w:rsidR="00BF5111">
        <w:rPr>
          <w:noProof/>
        </w:rPr>
        <w:t>47</w:t>
      </w:r>
    </w:p>
    <w:p w14:paraId="7170E96D" w14:textId="77777777" w:rsidR="007E7E3B" w:rsidRPr="006F4D29" w:rsidRDefault="007E7E3B" w:rsidP="007E7E3B">
      <w:pPr>
        <w:spacing w:after="200" w:line="276" w:lineRule="auto"/>
        <w:rPr>
          <w:noProof/>
          <w:sz w:val="26"/>
          <w:szCs w:val="26"/>
        </w:rPr>
      </w:pPr>
    </w:p>
    <w:p w14:paraId="1037E906" w14:textId="77777777" w:rsidR="007E7E3B" w:rsidRPr="006F4D29" w:rsidRDefault="007E7E3B" w:rsidP="007E7E3B">
      <w:pPr>
        <w:spacing w:after="200" w:line="276" w:lineRule="auto"/>
        <w:rPr>
          <w:noProof/>
          <w:sz w:val="26"/>
          <w:szCs w:val="26"/>
        </w:rPr>
      </w:pPr>
    </w:p>
    <w:p w14:paraId="4F3B933E" w14:textId="77777777" w:rsidR="007E7E3B" w:rsidRPr="006F4D29" w:rsidRDefault="007E7E3B" w:rsidP="007E7E3B">
      <w:pPr>
        <w:spacing w:after="200" w:line="276" w:lineRule="auto"/>
        <w:rPr>
          <w:noProof/>
          <w:sz w:val="26"/>
          <w:szCs w:val="26"/>
        </w:rPr>
      </w:pPr>
    </w:p>
    <w:p w14:paraId="1C970042" w14:textId="77777777" w:rsidR="007E7E3B" w:rsidRPr="006F4D29" w:rsidRDefault="007E7E3B" w:rsidP="007E7E3B">
      <w:pPr>
        <w:spacing w:after="200" w:line="276" w:lineRule="auto"/>
        <w:rPr>
          <w:noProof/>
          <w:sz w:val="26"/>
          <w:szCs w:val="26"/>
        </w:rPr>
      </w:pPr>
    </w:p>
    <w:p w14:paraId="3BAD9EE8" w14:textId="77777777" w:rsidR="007E7E3B" w:rsidRPr="006F4D29" w:rsidRDefault="007E7E3B" w:rsidP="007E7E3B">
      <w:pPr>
        <w:spacing w:after="200" w:line="276" w:lineRule="auto"/>
        <w:rPr>
          <w:noProof/>
          <w:sz w:val="26"/>
          <w:szCs w:val="26"/>
        </w:rPr>
      </w:pPr>
    </w:p>
    <w:p w14:paraId="767E59CE" w14:textId="77777777" w:rsidR="007E7E3B" w:rsidRPr="006F4D29" w:rsidRDefault="007E7E3B" w:rsidP="007E7E3B">
      <w:pPr>
        <w:spacing w:after="200" w:line="276" w:lineRule="auto"/>
        <w:rPr>
          <w:noProof/>
          <w:sz w:val="26"/>
          <w:szCs w:val="26"/>
        </w:rPr>
      </w:pPr>
    </w:p>
    <w:p w14:paraId="3138810A" w14:textId="77777777" w:rsidR="007E7E3B" w:rsidRPr="006F4D29" w:rsidRDefault="007E7E3B" w:rsidP="007E7E3B">
      <w:pPr>
        <w:spacing w:after="200" w:line="276" w:lineRule="auto"/>
        <w:rPr>
          <w:noProof/>
          <w:sz w:val="26"/>
          <w:szCs w:val="26"/>
        </w:rPr>
      </w:pPr>
    </w:p>
    <w:p w14:paraId="29934F3F" w14:textId="77777777" w:rsidR="007E7E3B" w:rsidRPr="006F4D29" w:rsidRDefault="007E7E3B" w:rsidP="007E7E3B">
      <w:pPr>
        <w:spacing w:after="200" w:line="276" w:lineRule="auto"/>
        <w:rPr>
          <w:noProof/>
          <w:sz w:val="26"/>
          <w:szCs w:val="26"/>
        </w:rPr>
      </w:pPr>
    </w:p>
    <w:p w14:paraId="15DB1588" w14:textId="77777777" w:rsidR="007E7E3B" w:rsidRPr="006F4D29" w:rsidRDefault="007E7E3B" w:rsidP="007E7E3B">
      <w:pPr>
        <w:spacing w:after="200" w:line="276" w:lineRule="auto"/>
        <w:rPr>
          <w:noProof/>
          <w:sz w:val="26"/>
          <w:szCs w:val="26"/>
        </w:rPr>
      </w:pPr>
    </w:p>
    <w:p w14:paraId="75726572" w14:textId="77777777" w:rsidR="007E7E3B" w:rsidRPr="006F4D29" w:rsidRDefault="007E7E3B" w:rsidP="007E7E3B">
      <w:pPr>
        <w:spacing w:after="200" w:line="276" w:lineRule="auto"/>
        <w:rPr>
          <w:noProof/>
          <w:sz w:val="26"/>
          <w:szCs w:val="26"/>
        </w:rPr>
      </w:pPr>
    </w:p>
    <w:p w14:paraId="72954CF0" w14:textId="77777777" w:rsidR="007E7E3B" w:rsidRPr="006F4D29" w:rsidRDefault="007E7E3B" w:rsidP="007E7E3B">
      <w:pPr>
        <w:spacing w:after="200" w:line="276" w:lineRule="auto"/>
        <w:rPr>
          <w:noProof/>
          <w:sz w:val="26"/>
          <w:szCs w:val="26"/>
        </w:rPr>
      </w:pPr>
    </w:p>
    <w:p w14:paraId="2434DD0A" w14:textId="77777777" w:rsidR="007E7E3B" w:rsidRPr="006F4D29" w:rsidRDefault="007E7E3B" w:rsidP="007E7E3B">
      <w:pPr>
        <w:spacing w:after="200" w:line="276" w:lineRule="auto"/>
        <w:rPr>
          <w:noProof/>
          <w:sz w:val="26"/>
          <w:szCs w:val="26"/>
        </w:rPr>
      </w:pPr>
    </w:p>
    <w:p w14:paraId="67A8F3F7" w14:textId="77777777" w:rsidR="007E7E3B" w:rsidRPr="006F4D29" w:rsidRDefault="007E7E3B" w:rsidP="007E7E3B">
      <w:pPr>
        <w:spacing w:after="200" w:line="276" w:lineRule="auto"/>
        <w:rPr>
          <w:noProof/>
          <w:sz w:val="26"/>
          <w:szCs w:val="26"/>
        </w:rPr>
      </w:pPr>
    </w:p>
    <w:p w14:paraId="508E9607" w14:textId="77777777" w:rsidR="007E7E3B" w:rsidRPr="006F4D29" w:rsidRDefault="007E7E3B" w:rsidP="007E7E3B">
      <w:pPr>
        <w:spacing w:after="200" w:line="276" w:lineRule="auto"/>
        <w:rPr>
          <w:noProof/>
          <w:sz w:val="26"/>
          <w:szCs w:val="26"/>
        </w:rPr>
      </w:pPr>
    </w:p>
    <w:p w14:paraId="6EBE6C9B" w14:textId="77777777" w:rsidR="007E7E3B" w:rsidRPr="006F4D29" w:rsidRDefault="007E7E3B" w:rsidP="007E7E3B">
      <w:pPr>
        <w:spacing w:after="200" w:line="276" w:lineRule="auto"/>
        <w:rPr>
          <w:noProof/>
          <w:sz w:val="26"/>
          <w:szCs w:val="26"/>
        </w:rPr>
      </w:pPr>
    </w:p>
    <w:p w14:paraId="73F0BF19" w14:textId="77777777" w:rsidR="007E7E3B" w:rsidRPr="006F4D29" w:rsidRDefault="007E7E3B" w:rsidP="007E7E3B">
      <w:pPr>
        <w:spacing w:after="200" w:line="276" w:lineRule="auto"/>
        <w:rPr>
          <w:noProof/>
          <w:sz w:val="26"/>
          <w:szCs w:val="26"/>
        </w:rPr>
      </w:pPr>
    </w:p>
    <w:p w14:paraId="2F965E9D" w14:textId="77777777" w:rsidR="007E7E3B" w:rsidRPr="006F4D29" w:rsidRDefault="007E7E3B" w:rsidP="007E7E3B">
      <w:pPr>
        <w:spacing w:after="200" w:line="276" w:lineRule="auto"/>
        <w:rPr>
          <w:noProof/>
          <w:sz w:val="26"/>
          <w:szCs w:val="26"/>
        </w:rPr>
      </w:pPr>
    </w:p>
    <w:p w14:paraId="5F129CF1" w14:textId="77777777" w:rsidR="007E7E3B" w:rsidRPr="006F4D29" w:rsidRDefault="007E7E3B" w:rsidP="007E7E3B">
      <w:pPr>
        <w:spacing w:after="200" w:line="276" w:lineRule="auto"/>
        <w:rPr>
          <w:noProof/>
          <w:sz w:val="26"/>
          <w:szCs w:val="26"/>
        </w:rPr>
      </w:pPr>
    </w:p>
    <w:p w14:paraId="4AA73E6D" w14:textId="77777777" w:rsidR="007E7E3B" w:rsidRPr="006F4D29" w:rsidRDefault="007E7E3B" w:rsidP="007E7E3B">
      <w:pPr>
        <w:spacing w:after="200" w:line="276" w:lineRule="auto"/>
        <w:rPr>
          <w:noProof/>
          <w:sz w:val="26"/>
          <w:szCs w:val="26"/>
        </w:rPr>
      </w:pPr>
    </w:p>
    <w:p w14:paraId="5EC70545" w14:textId="2FD347CB" w:rsidR="007E6AB9" w:rsidRPr="006F4D29" w:rsidRDefault="00184A5D" w:rsidP="002317BE">
      <w:pPr>
        <w:spacing w:line="276" w:lineRule="auto"/>
        <w:jc w:val="center"/>
        <w:rPr>
          <w:b/>
          <w:bCs/>
          <w:noProof/>
          <w:sz w:val="32"/>
          <w:szCs w:val="32"/>
        </w:rPr>
      </w:pPr>
      <w:r w:rsidRPr="006F4D29">
        <w:rPr>
          <w:b/>
          <w:bCs/>
          <w:noProof/>
          <w:sz w:val="32"/>
          <w:szCs w:val="32"/>
        </w:rPr>
        <w:t>LIST OF FIGURES AND TABLES</w:t>
      </w:r>
    </w:p>
    <w:p w14:paraId="57760E1D" w14:textId="77777777" w:rsidR="002317BE" w:rsidRPr="006F4D29" w:rsidRDefault="002317BE" w:rsidP="002317BE">
      <w:pPr>
        <w:spacing w:line="276" w:lineRule="auto"/>
        <w:jc w:val="center"/>
        <w:rPr>
          <w:b/>
          <w:bCs/>
          <w:noProof/>
          <w:sz w:val="32"/>
          <w:szCs w:val="32"/>
        </w:rPr>
      </w:pPr>
    </w:p>
    <w:p w14:paraId="414BDF98" w14:textId="4C56A9E7" w:rsidR="00BF5111" w:rsidRPr="00BF5111" w:rsidRDefault="00BF5111" w:rsidP="00BF5111">
      <w:pPr>
        <w:spacing w:line="276" w:lineRule="auto"/>
        <w:jc w:val="right"/>
        <w:rPr>
          <w:bCs/>
          <w:i/>
          <w:iCs/>
          <w:noProof/>
        </w:rPr>
      </w:pPr>
      <w:r>
        <w:rPr>
          <w:bCs/>
          <w:i/>
          <w:iCs/>
          <w:noProof/>
        </w:rPr>
        <w:t>Pages</w:t>
      </w:r>
    </w:p>
    <w:p w14:paraId="14220F65" w14:textId="5BF42C14" w:rsidR="007E6AB9" w:rsidRPr="006F4D29" w:rsidRDefault="00184A5D" w:rsidP="00C001AE">
      <w:pPr>
        <w:spacing w:line="276" w:lineRule="auto"/>
        <w:rPr>
          <w:b/>
          <w:noProof/>
        </w:rPr>
      </w:pPr>
      <w:r w:rsidRPr="006F4D29">
        <w:rPr>
          <w:b/>
          <w:noProof/>
        </w:rPr>
        <w:t>FIGURES</w:t>
      </w:r>
    </w:p>
    <w:p w14:paraId="7EEA4FC0" w14:textId="75B111C6" w:rsidR="002317BE" w:rsidRPr="006F4D29" w:rsidRDefault="002317BE" w:rsidP="00C001AE">
      <w:pPr>
        <w:pStyle w:val="TableofFigures"/>
        <w:tabs>
          <w:tab w:val="right" w:leader="dot" w:pos="9111"/>
        </w:tabs>
        <w:spacing w:line="276" w:lineRule="auto"/>
        <w:rPr>
          <w:noProof/>
          <w:sz w:val="24"/>
        </w:rPr>
      </w:pPr>
      <w:r w:rsidRPr="006F4D29">
        <w:rPr>
          <w:b/>
          <w:bCs/>
          <w:noProof/>
          <w:sz w:val="24"/>
        </w:rPr>
        <w:t xml:space="preserve">Figure 1. </w:t>
      </w:r>
      <w:r w:rsidRPr="006F4D29">
        <w:rPr>
          <w:noProof/>
          <w:sz w:val="24"/>
        </w:rPr>
        <w:t>The structure of the document</w:t>
      </w:r>
      <w:r w:rsidR="00BF5111">
        <w:rPr>
          <w:noProof/>
          <w:sz w:val="24"/>
        </w:rPr>
        <w:t xml:space="preserve"> ...</w:t>
      </w:r>
      <w:r w:rsidR="00400A5D">
        <w:rPr>
          <w:noProof/>
          <w:sz w:val="24"/>
          <w:lang w:val="vi-VN"/>
        </w:rPr>
        <w:t>.....................................................................................</w:t>
      </w:r>
      <w:r w:rsidR="00BF5111">
        <w:rPr>
          <w:noProof/>
          <w:sz w:val="24"/>
        </w:rPr>
        <w:t>9</w:t>
      </w:r>
    </w:p>
    <w:p w14:paraId="7ACE4EF1" w14:textId="08798486" w:rsidR="002317BE" w:rsidRPr="006F4D29" w:rsidRDefault="002317BE" w:rsidP="00C001AE">
      <w:pPr>
        <w:pStyle w:val="TableofFigures"/>
        <w:tabs>
          <w:tab w:val="right" w:leader="dot" w:pos="9111"/>
        </w:tabs>
        <w:spacing w:line="276" w:lineRule="auto"/>
        <w:rPr>
          <w:noProof/>
          <w:sz w:val="24"/>
        </w:rPr>
      </w:pPr>
      <w:r w:rsidRPr="006F4D29">
        <w:rPr>
          <w:b/>
          <w:bCs/>
          <w:noProof/>
          <w:sz w:val="24"/>
        </w:rPr>
        <w:t xml:space="preserve">Figure 2. </w:t>
      </w:r>
      <w:r w:rsidRPr="006F4D29">
        <w:rPr>
          <w:noProof/>
          <w:sz w:val="24"/>
        </w:rPr>
        <w:t>The waterfall lifecycle model for the supplement facts ordering system</w:t>
      </w:r>
      <w:r w:rsidR="00BF5111">
        <w:rPr>
          <w:noProof/>
          <w:sz w:val="24"/>
        </w:rPr>
        <w:t xml:space="preserve"> ...</w:t>
      </w:r>
      <w:r w:rsidR="00400A5D">
        <w:rPr>
          <w:noProof/>
          <w:sz w:val="24"/>
          <w:lang w:val="vi-VN"/>
        </w:rPr>
        <w:t>..................</w:t>
      </w:r>
      <w:r w:rsidR="00BF5111">
        <w:rPr>
          <w:noProof/>
          <w:sz w:val="24"/>
        </w:rPr>
        <w:t>10</w:t>
      </w:r>
    </w:p>
    <w:p w14:paraId="10A09918" w14:textId="6EFA13B1" w:rsidR="002317BE" w:rsidRPr="006F4D29" w:rsidRDefault="002317BE" w:rsidP="00C001AE">
      <w:pPr>
        <w:spacing w:line="276" w:lineRule="auto"/>
        <w:rPr>
          <w:noProof/>
        </w:rPr>
      </w:pPr>
      <w:r w:rsidRPr="006F4D29">
        <w:rPr>
          <w:b/>
          <w:bCs/>
          <w:noProof/>
        </w:rPr>
        <w:t xml:space="preserve">Figure 3. </w:t>
      </w:r>
      <w:r w:rsidRPr="006F4D29">
        <w:rPr>
          <w:noProof/>
        </w:rPr>
        <w:t>The use case model for the supplement facts ordering system</w:t>
      </w:r>
      <w:r w:rsidR="00BF5111">
        <w:rPr>
          <w:noProof/>
        </w:rPr>
        <w:t xml:space="preserve"> ...</w:t>
      </w:r>
      <w:r w:rsidR="00400A5D">
        <w:rPr>
          <w:noProof/>
          <w:lang w:val="vi-VN"/>
        </w:rPr>
        <w:t>..................................</w:t>
      </w:r>
      <w:r w:rsidR="00BF5111">
        <w:rPr>
          <w:noProof/>
        </w:rPr>
        <w:t>12</w:t>
      </w:r>
    </w:p>
    <w:p w14:paraId="4D59C299" w14:textId="6D8CFFF7" w:rsidR="002317BE" w:rsidRPr="006F4D29" w:rsidRDefault="002317BE" w:rsidP="00C001AE">
      <w:pPr>
        <w:spacing w:line="276" w:lineRule="auto"/>
        <w:rPr>
          <w:noProof/>
        </w:rPr>
      </w:pPr>
      <w:r w:rsidRPr="006F4D29">
        <w:rPr>
          <w:b/>
          <w:bCs/>
          <w:noProof/>
        </w:rPr>
        <w:t xml:space="preserve">Figure 4. </w:t>
      </w:r>
      <w:r w:rsidRPr="006F4D29">
        <w:rPr>
          <w:noProof/>
        </w:rPr>
        <w:t>The architectural model for the supplement facts ordering system</w:t>
      </w:r>
      <w:r w:rsidR="00BF5111">
        <w:rPr>
          <w:noProof/>
        </w:rPr>
        <w:t xml:space="preserve"> ...</w:t>
      </w:r>
      <w:r w:rsidR="00400A5D">
        <w:rPr>
          <w:noProof/>
          <w:lang w:val="vi-VN"/>
        </w:rPr>
        <w:t>...........................</w:t>
      </w:r>
      <w:r w:rsidR="00BF5111">
        <w:rPr>
          <w:noProof/>
        </w:rPr>
        <w:t>14</w:t>
      </w:r>
    </w:p>
    <w:p w14:paraId="5039D71D" w14:textId="5286196D" w:rsidR="002317BE" w:rsidRPr="006F4D29" w:rsidRDefault="002317BE" w:rsidP="00C001AE">
      <w:pPr>
        <w:spacing w:line="276" w:lineRule="auto"/>
        <w:rPr>
          <w:noProof/>
        </w:rPr>
      </w:pPr>
      <w:r w:rsidRPr="006F4D29">
        <w:rPr>
          <w:b/>
          <w:bCs/>
          <w:noProof/>
        </w:rPr>
        <w:t xml:space="preserve">Figure 5. </w:t>
      </w:r>
      <w:r w:rsidRPr="006F4D29">
        <w:rPr>
          <w:noProof/>
        </w:rPr>
        <w:t>The database design for the supplement facts ordering system</w:t>
      </w:r>
      <w:r w:rsidR="00BF5111">
        <w:rPr>
          <w:noProof/>
        </w:rPr>
        <w:t xml:space="preserve"> ...</w:t>
      </w:r>
      <w:r w:rsidR="00400A5D">
        <w:rPr>
          <w:noProof/>
          <w:lang w:val="vi-VN"/>
        </w:rPr>
        <w:t>.................................</w:t>
      </w:r>
      <w:r w:rsidR="00BF5111">
        <w:rPr>
          <w:noProof/>
        </w:rPr>
        <w:t>15</w:t>
      </w:r>
    </w:p>
    <w:p w14:paraId="450BD256" w14:textId="6B77E68C" w:rsidR="00894AF7" w:rsidRPr="006F4D29" w:rsidRDefault="00894AF7" w:rsidP="00894AF7">
      <w:pPr>
        <w:spacing w:line="276" w:lineRule="auto"/>
        <w:rPr>
          <w:noProof/>
        </w:rPr>
      </w:pPr>
      <w:r w:rsidRPr="006F4D29">
        <w:rPr>
          <w:b/>
          <w:bCs/>
          <w:noProof/>
        </w:rPr>
        <w:t xml:space="preserve">Figure 6. </w:t>
      </w:r>
      <w:r w:rsidRPr="006F4D29">
        <w:rPr>
          <w:noProof/>
        </w:rPr>
        <w:t>The class diagram for the supplement facts ordering system</w:t>
      </w:r>
      <w:r w:rsidR="00BF5111">
        <w:rPr>
          <w:noProof/>
        </w:rPr>
        <w:t xml:space="preserve"> ...</w:t>
      </w:r>
      <w:r w:rsidR="00400A5D">
        <w:rPr>
          <w:noProof/>
          <w:lang w:val="vi-VN"/>
        </w:rPr>
        <w:t>....................................</w:t>
      </w:r>
      <w:r w:rsidR="00BF5111">
        <w:rPr>
          <w:noProof/>
        </w:rPr>
        <w:t>16</w:t>
      </w:r>
    </w:p>
    <w:p w14:paraId="60BC2504" w14:textId="6E0FF2D9" w:rsidR="002317BE" w:rsidRPr="006F4D29" w:rsidRDefault="00894AF7" w:rsidP="00894AF7">
      <w:pPr>
        <w:spacing w:line="276" w:lineRule="auto"/>
        <w:rPr>
          <w:noProof/>
        </w:rPr>
      </w:pPr>
      <w:r w:rsidRPr="006F4D29">
        <w:rPr>
          <w:b/>
          <w:bCs/>
          <w:noProof/>
        </w:rPr>
        <w:t xml:space="preserve">Figure 7. </w:t>
      </w:r>
      <w:r w:rsidRPr="006F4D29">
        <w:rPr>
          <w:noProof/>
        </w:rPr>
        <w:t>The sequence diagram for the supplement facts ordering system</w:t>
      </w:r>
      <w:r w:rsidR="00BF5111">
        <w:rPr>
          <w:noProof/>
        </w:rPr>
        <w:t xml:space="preserve"> ...</w:t>
      </w:r>
      <w:r w:rsidR="00400A5D">
        <w:rPr>
          <w:noProof/>
          <w:lang w:val="vi-VN"/>
        </w:rPr>
        <w:t>.............................</w:t>
      </w:r>
      <w:r w:rsidR="00BF5111">
        <w:rPr>
          <w:noProof/>
        </w:rPr>
        <w:t>16</w:t>
      </w:r>
    </w:p>
    <w:p w14:paraId="6E360788" w14:textId="77777777" w:rsidR="00184A5D" w:rsidRPr="006F4D29" w:rsidRDefault="00184A5D" w:rsidP="00C001AE">
      <w:pPr>
        <w:spacing w:line="276" w:lineRule="auto"/>
        <w:rPr>
          <w:b/>
          <w:noProof/>
        </w:rPr>
      </w:pPr>
    </w:p>
    <w:p w14:paraId="1034E9B5" w14:textId="3914CE2B" w:rsidR="007B7FF5" w:rsidRPr="006F4D29" w:rsidRDefault="00184A5D" w:rsidP="00C001AE">
      <w:pPr>
        <w:spacing w:line="276" w:lineRule="auto"/>
        <w:rPr>
          <w:b/>
          <w:noProof/>
        </w:rPr>
      </w:pPr>
      <w:r w:rsidRPr="006F4D29">
        <w:rPr>
          <w:b/>
          <w:noProof/>
        </w:rPr>
        <w:t>TABLES</w:t>
      </w:r>
    </w:p>
    <w:p w14:paraId="5A354136" w14:textId="4D0142E0" w:rsidR="002317BE" w:rsidRPr="006F4D29" w:rsidRDefault="002317BE" w:rsidP="00C001AE">
      <w:pPr>
        <w:spacing w:line="276" w:lineRule="auto"/>
        <w:rPr>
          <w:noProof/>
        </w:rPr>
      </w:pPr>
      <w:r w:rsidRPr="006F4D29">
        <w:rPr>
          <w:b/>
          <w:bCs/>
          <w:noProof/>
        </w:rPr>
        <w:t xml:space="preserve">Table 1. </w:t>
      </w:r>
      <w:r w:rsidRPr="006F4D29">
        <w:rPr>
          <w:noProof/>
        </w:rPr>
        <w:t>Use case description for the supplement facts ordering system</w:t>
      </w:r>
      <w:r w:rsidR="00BF5111">
        <w:rPr>
          <w:noProof/>
        </w:rPr>
        <w:t xml:space="preserve"> ...</w:t>
      </w:r>
      <w:r w:rsidR="009D1E56">
        <w:rPr>
          <w:noProof/>
          <w:lang w:val="vi-VN"/>
        </w:rPr>
        <w:t>..................................</w:t>
      </w:r>
      <w:r w:rsidR="00BF5111">
        <w:rPr>
          <w:noProof/>
        </w:rPr>
        <w:t>13</w:t>
      </w:r>
    </w:p>
    <w:p w14:paraId="3E7CD171" w14:textId="09790BDA" w:rsidR="00894AF7" w:rsidRPr="006F4D29" w:rsidRDefault="00894AF7" w:rsidP="00894AF7">
      <w:pPr>
        <w:spacing w:line="276" w:lineRule="auto"/>
        <w:rPr>
          <w:noProof/>
        </w:rPr>
      </w:pPr>
      <w:r w:rsidRPr="006F4D29">
        <w:rPr>
          <w:b/>
          <w:bCs/>
          <w:noProof/>
        </w:rPr>
        <w:t xml:space="preserve">Table 2. </w:t>
      </w:r>
      <w:r w:rsidRPr="006F4D29">
        <w:rPr>
          <w:noProof/>
        </w:rPr>
        <w:t>Rationale for the architectural style</w:t>
      </w:r>
      <w:r w:rsidR="00BF5111">
        <w:rPr>
          <w:noProof/>
        </w:rPr>
        <w:t xml:space="preserve"> ...</w:t>
      </w:r>
      <w:r w:rsidR="009D1E56">
        <w:rPr>
          <w:noProof/>
          <w:lang w:val="vi-VN"/>
        </w:rPr>
        <w:t>............................................................................</w:t>
      </w:r>
      <w:r w:rsidR="00BF5111">
        <w:rPr>
          <w:noProof/>
        </w:rPr>
        <w:t>14</w:t>
      </w:r>
    </w:p>
    <w:p w14:paraId="0C51F119" w14:textId="6554C246" w:rsidR="00894AF7" w:rsidRPr="006F4D29" w:rsidRDefault="00894AF7" w:rsidP="00894AF7">
      <w:pPr>
        <w:spacing w:line="276" w:lineRule="auto"/>
        <w:rPr>
          <w:noProof/>
        </w:rPr>
      </w:pPr>
      <w:r w:rsidRPr="006F4D29">
        <w:rPr>
          <w:b/>
          <w:bCs/>
          <w:noProof/>
        </w:rPr>
        <w:t xml:space="preserve">Table 3. </w:t>
      </w:r>
      <w:r w:rsidRPr="006F4D29">
        <w:rPr>
          <w:noProof/>
        </w:rPr>
        <w:t>Rationale for the architectural model</w:t>
      </w:r>
      <w:r w:rsidR="00BF5111">
        <w:rPr>
          <w:noProof/>
        </w:rPr>
        <w:t xml:space="preserve"> ...</w:t>
      </w:r>
      <w:r w:rsidR="009D1E56">
        <w:rPr>
          <w:noProof/>
          <w:lang w:val="vi-VN"/>
        </w:rPr>
        <w:t>..........................................................................</w:t>
      </w:r>
      <w:r w:rsidR="00BF5111">
        <w:rPr>
          <w:noProof/>
        </w:rPr>
        <w:t>14</w:t>
      </w:r>
    </w:p>
    <w:p w14:paraId="1C943462" w14:textId="77777777" w:rsidR="00894AF7" w:rsidRPr="006F4D29" w:rsidRDefault="00894AF7" w:rsidP="00C001AE">
      <w:pPr>
        <w:spacing w:line="276" w:lineRule="auto"/>
        <w:rPr>
          <w:noProof/>
        </w:rPr>
      </w:pPr>
    </w:p>
    <w:p w14:paraId="6914EC59" w14:textId="77777777" w:rsidR="002317BE" w:rsidRPr="006F4D29" w:rsidRDefault="002317BE" w:rsidP="002317BE">
      <w:pPr>
        <w:spacing w:line="276" w:lineRule="auto"/>
        <w:rPr>
          <w:noProof/>
        </w:rPr>
      </w:pPr>
    </w:p>
    <w:p w14:paraId="10ADA92C" w14:textId="77777777" w:rsidR="002317BE" w:rsidRPr="006F4D29" w:rsidRDefault="002317BE" w:rsidP="002317BE">
      <w:pPr>
        <w:spacing w:after="200" w:line="276" w:lineRule="auto"/>
        <w:rPr>
          <w:noProof/>
        </w:rPr>
      </w:pPr>
    </w:p>
    <w:p w14:paraId="1826542C" w14:textId="1177E03F" w:rsidR="0080097C" w:rsidRPr="006F4D29" w:rsidRDefault="0080097C" w:rsidP="0080097C">
      <w:pPr>
        <w:spacing w:after="200" w:line="276" w:lineRule="auto"/>
        <w:rPr>
          <w:noProof/>
        </w:rPr>
      </w:pPr>
    </w:p>
    <w:p w14:paraId="3EE29692" w14:textId="15B73609" w:rsidR="0080097C" w:rsidRPr="006F4D29" w:rsidRDefault="0080097C" w:rsidP="0080097C">
      <w:pPr>
        <w:spacing w:after="200" w:line="276" w:lineRule="auto"/>
        <w:rPr>
          <w:noProof/>
        </w:rPr>
      </w:pPr>
    </w:p>
    <w:p w14:paraId="30A0A653" w14:textId="1E199AB1" w:rsidR="0080097C" w:rsidRPr="006F4D29" w:rsidRDefault="0080097C" w:rsidP="0080097C">
      <w:pPr>
        <w:spacing w:after="200" w:line="276" w:lineRule="auto"/>
        <w:rPr>
          <w:noProof/>
        </w:rPr>
      </w:pPr>
    </w:p>
    <w:p w14:paraId="5750384A" w14:textId="3B8C4D5E" w:rsidR="0080097C" w:rsidRPr="006F4D29" w:rsidRDefault="0080097C" w:rsidP="0080097C">
      <w:pPr>
        <w:spacing w:after="200" w:line="276" w:lineRule="auto"/>
        <w:rPr>
          <w:noProof/>
        </w:rPr>
      </w:pPr>
    </w:p>
    <w:p w14:paraId="1080EADD" w14:textId="3CBEE059" w:rsidR="0080097C" w:rsidRPr="006F4D29" w:rsidRDefault="0080097C" w:rsidP="0080097C">
      <w:pPr>
        <w:spacing w:after="200" w:line="276" w:lineRule="auto"/>
        <w:rPr>
          <w:noProof/>
        </w:rPr>
      </w:pPr>
    </w:p>
    <w:p w14:paraId="01B19BCA" w14:textId="15B2459D" w:rsidR="0080097C" w:rsidRPr="006F4D29" w:rsidRDefault="0080097C" w:rsidP="0080097C">
      <w:pPr>
        <w:spacing w:after="200" w:line="276" w:lineRule="auto"/>
        <w:rPr>
          <w:noProof/>
        </w:rPr>
      </w:pPr>
    </w:p>
    <w:p w14:paraId="73255879" w14:textId="7AC012E3" w:rsidR="0080097C" w:rsidRPr="006F4D29" w:rsidRDefault="0080097C" w:rsidP="0080097C">
      <w:pPr>
        <w:spacing w:after="200" w:line="276" w:lineRule="auto"/>
        <w:rPr>
          <w:noProof/>
        </w:rPr>
      </w:pPr>
    </w:p>
    <w:p w14:paraId="35A19543" w14:textId="12E7FC7E" w:rsidR="0080097C" w:rsidRPr="006F4D29" w:rsidRDefault="0080097C" w:rsidP="0080097C">
      <w:pPr>
        <w:spacing w:after="200" w:line="276" w:lineRule="auto"/>
        <w:rPr>
          <w:noProof/>
        </w:rPr>
      </w:pPr>
    </w:p>
    <w:p w14:paraId="68CE1662" w14:textId="453D98AD" w:rsidR="0080097C" w:rsidRPr="006F4D29" w:rsidRDefault="0080097C" w:rsidP="0080097C">
      <w:pPr>
        <w:spacing w:after="200" w:line="276" w:lineRule="auto"/>
        <w:rPr>
          <w:noProof/>
        </w:rPr>
      </w:pPr>
    </w:p>
    <w:p w14:paraId="6716EDFA" w14:textId="75B47472" w:rsidR="0080097C" w:rsidRPr="006F4D29" w:rsidRDefault="0080097C" w:rsidP="0080097C">
      <w:pPr>
        <w:spacing w:after="200" w:line="276" w:lineRule="auto"/>
        <w:rPr>
          <w:noProof/>
        </w:rPr>
      </w:pPr>
    </w:p>
    <w:p w14:paraId="26E43772" w14:textId="1C2FD7F9" w:rsidR="0080097C" w:rsidRPr="006F4D29" w:rsidRDefault="0080097C" w:rsidP="0080097C">
      <w:pPr>
        <w:spacing w:after="200" w:line="276" w:lineRule="auto"/>
        <w:rPr>
          <w:noProof/>
        </w:rPr>
      </w:pPr>
    </w:p>
    <w:p w14:paraId="3608E2D0" w14:textId="77777777" w:rsidR="00BA3249" w:rsidRDefault="00BA3249" w:rsidP="00F718A2">
      <w:pPr>
        <w:spacing w:line="276" w:lineRule="auto"/>
        <w:jc w:val="both"/>
        <w:rPr>
          <w:noProof/>
        </w:rPr>
      </w:pPr>
    </w:p>
    <w:p w14:paraId="6D1C67B7" w14:textId="2C4D8C37" w:rsidR="0080097C" w:rsidRPr="006F4D29" w:rsidRDefault="0080097C" w:rsidP="00F718A2">
      <w:pPr>
        <w:spacing w:line="276" w:lineRule="auto"/>
        <w:jc w:val="both"/>
        <w:rPr>
          <w:b/>
          <w:bCs/>
          <w:noProof/>
        </w:rPr>
      </w:pPr>
      <w:r w:rsidRPr="006F4D29">
        <w:rPr>
          <w:b/>
          <w:bCs/>
          <w:noProof/>
        </w:rPr>
        <w:lastRenderedPageBreak/>
        <w:t>1. Introduction</w:t>
      </w:r>
    </w:p>
    <w:p w14:paraId="2E84CB49" w14:textId="7392463D" w:rsidR="0080097C" w:rsidRPr="006F4D29" w:rsidRDefault="0080097C" w:rsidP="00F718A2">
      <w:pPr>
        <w:spacing w:line="276" w:lineRule="auto"/>
        <w:jc w:val="both"/>
        <w:rPr>
          <w:b/>
          <w:bCs/>
          <w:noProof/>
        </w:rPr>
      </w:pPr>
      <w:r w:rsidRPr="006F4D29">
        <w:rPr>
          <w:b/>
          <w:bCs/>
          <w:noProof/>
        </w:rPr>
        <w:t>1.1. Purpose and Scope</w:t>
      </w:r>
    </w:p>
    <w:p w14:paraId="4D9D968F" w14:textId="59B92C44" w:rsidR="0080097C" w:rsidRPr="006F4D29" w:rsidRDefault="00F13547" w:rsidP="00F718A2">
      <w:pPr>
        <w:spacing w:line="276" w:lineRule="auto"/>
        <w:jc w:val="both"/>
        <w:rPr>
          <w:noProof/>
        </w:rPr>
      </w:pPr>
      <w:r w:rsidRPr="006F4D29">
        <w:rPr>
          <w:noProof/>
        </w:rPr>
        <w:t>The main purpose of the supplement facts ordering system is to provide customers a way to place an order of supplement fact products online.</w:t>
      </w:r>
    </w:p>
    <w:p w14:paraId="4D4272BD" w14:textId="77777777" w:rsidR="00F13547" w:rsidRPr="006F4D29" w:rsidRDefault="00F13547" w:rsidP="00F718A2">
      <w:pPr>
        <w:spacing w:line="276" w:lineRule="auto"/>
        <w:jc w:val="both"/>
        <w:rPr>
          <w:noProof/>
        </w:rPr>
      </w:pPr>
    </w:p>
    <w:p w14:paraId="67D1AEB8" w14:textId="158682FF" w:rsidR="00F13547" w:rsidRPr="006F4D29" w:rsidRDefault="00F13547" w:rsidP="00F718A2">
      <w:pPr>
        <w:spacing w:line="276" w:lineRule="auto"/>
        <w:jc w:val="both"/>
        <w:rPr>
          <w:noProof/>
        </w:rPr>
      </w:pPr>
      <w:r w:rsidRPr="006F4D29">
        <w:rPr>
          <w:noProof/>
        </w:rPr>
        <w:t>The proposed system is a software solution for users to easily add and take supplement fact orders.</w:t>
      </w:r>
    </w:p>
    <w:p w14:paraId="5DDE05FF" w14:textId="77777777" w:rsidR="00F13547" w:rsidRPr="006F4D29" w:rsidRDefault="00F13547" w:rsidP="00F718A2">
      <w:pPr>
        <w:spacing w:line="276" w:lineRule="auto"/>
        <w:jc w:val="both"/>
        <w:rPr>
          <w:noProof/>
        </w:rPr>
      </w:pPr>
    </w:p>
    <w:p w14:paraId="3F682AA4" w14:textId="081C31C2" w:rsidR="0080097C" w:rsidRPr="006F4D29" w:rsidRDefault="0080097C" w:rsidP="00F718A2">
      <w:pPr>
        <w:spacing w:line="276" w:lineRule="auto"/>
        <w:jc w:val="both"/>
        <w:rPr>
          <w:b/>
          <w:bCs/>
          <w:noProof/>
        </w:rPr>
      </w:pPr>
      <w:r w:rsidRPr="006F4D29">
        <w:rPr>
          <w:b/>
          <w:bCs/>
          <w:noProof/>
        </w:rPr>
        <w:t>1.2. Product Overview</w:t>
      </w:r>
    </w:p>
    <w:p w14:paraId="3CAD87CA" w14:textId="6127BFA5" w:rsidR="0080097C" w:rsidRPr="006F4D29" w:rsidRDefault="0080097C" w:rsidP="00F718A2">
      <w:pPr>
        <w:spacing w:line="276" w:lineRule="auto"/>
        <w:jc w:val="both"/>
        <w:rPr>
          <w:noProof/>
        </w:rPr>
      </w:pPr>
      <w:r w:rsidRPr="006F4D29">
        <w:rPr>
          <w:b/>
          <w:bCs/>
          <w:noProof/>
        </w:rPr>
        <w:t xml:space="preserve">(a) </w:t>
      </w:r>
      <w:r w:rsidRPr="006F4D29">
        <w:rPr>
          <w:b/>
          <w:bCs/>
          <w:i/>
          <w:iCs/>
          <w:noProof/>
        </w:rPr>
        <w:t>Capabilities</w:t>
      </w:r>
    </w:p>
    <w:p w14:paraId="4CEFF4E8" w14:textId="06BCE0B3" w:rsidR="00AF1DF1" w:rsidRPr="006F4D29" w:rsidRDefault="00AF1DF1" w:rsidP="00F718A2">
      <w:pPr>
        <w:spacing w:line="276" w:lineRule="auto"/>
        <w:jc w:val="both"/>
        <w:rPr>
          <w:noProof/>
        </w:rPr>
      </w:pPr>
      <w:r w:rsidRPr="006F4D29">
        <w:rPr>
          <w:noProof/>
        </w:rPr>
        <w:t>The</w:t>
      </w:r>
      <w:r w:rsidR="008B4962" w:rsidRPr="006F4D29">
        <w:rPr>
          <w:noProof/>
        </w:rPr>
        <w:t>s</w:t>
      </w:r>
      <w:r w:rsidRPr="006F4D29">
        <w:rPr>
          <w:noProof/>
        </w:rPr>
        <w:t xml:space="preserve">e are </w:t>
      </w:r>
      <w:r w:rsidR="008B4962" w:rsidRPr="006F4D29">
        <w:rPr>
          <w:noProof/>
        </w:rPr>
        <w:t xml:space="preserve">the </w:t>
      </w:r>
      <w:r w:rsidRPr="006F4D29">
        <w:rPr>
          <w:noProof/>
        </w:rPr>
        <w:t>capabilities of a supplement facts ordering system:</w:t>
      </w:r>
    </w:p>
    <w:p w14:paraId="6F136C40" w14:textId="1592D6BD" w:rsidR="008B4962" w:rsidRPr="006F4D29" w:rsidRDefault="008B4962" w:rsidP="00F718A2">
      <w:pPr>
        <w:spacing w:line="276" w:lineRule="auto"/>
        <w:ind w:left="720"/>
        <w:jc w:val="both"/>
        <w:rPr>
          <w:noProof/>
        </w:rPr>
      </w:pPr>
      <w:r w:rsidRPr="006F4D29">
        <w:rPr>
          <w:noProof/>
        </w:rPr>
        <w:t>- Allow customers to place their own orders.</w:t>
      </w:r>
    </w:p>
    <w:p w14:paraId="3D44CD6D" w14:textId="0E03583A" w:rsidR="008B4962" w:rsidRPr="006F4D29" w:rsidRDefault="008B4962" w:rsidP="00F718A2">
      <w:pPr>
        <w:spacing w:line="276" w:lineRule="auto"/>
        <w:ind w:left="720"/>
        <w:jc w:val="both"/>
        <w:rPr>
          <w:noProof/>
        </w:rPr>
      </w:pPr>
      <w:r w:rsidRPr="006F4D29">
        <w:rPr>
          <w:noProof/>
        </w:rPr>
        <w:t>- Help companies communicate with their customers easily over the Internet.</w:t>
      </w:r>
    </w:p>
    <w:p w14:paraId="4DB69377" w14:textId="70441312" w:rsidR="0080097C" w:rsidRPr="006F4D29" w:rsidRDefault="0080097C" w:rsidP="00F718A2">
      <w:pPr>
        <w:spacing w:line="276" w:lineRule="auto"/>
        <w:jc w:val="both"/>
        <w:rPr>
          <w:noProof/>
        </w:rPr>
      </w:pPr>
    </w:p>
    <w:p w14:paraId="7E9C92D8" w14:textId="275B17B7" w:rsidR="0080097C" w:rsidRPr="006F4D29" w:rsidRDefault="0080097C" w:rsidP="00F718A2">
      <w:pPr>
        <w:spacing w:line="276" w:lineRule="auto"/>
        <w:jc w:val="both"/>
        <w:rPr>
          <w:noProof/>
        </w:rPr>
      </w:pPr>
      <w:r w:rsidRPr="006F4D29">
        <w:rPr>
          <w:b/>
          <w:bCs/>
          <w:noProof/>
        </w:rPr>
        <w:t xml:space="preserve">(b) </w:t>
      </w:r>
      <w:r w:rsidRPr="006F4D29">
        <w:rPr>
          <w:b/>
          <w:bCs/>
          <w:i/>
          <w:iCs/>
          <w:noProof/>
        </w:rPr>
        <w:t>Scenarios for using the product</w:t>
      </w:r>
    </w:p>
    <w:p w14:paraId="6CA9A18B" w14:textId="2B7C43A8" w:rsidR="0080097C" w:rsidRPr="006F4D29" w:rsidRDefault="008B4962" w:rsidP="00F718A2">
      <w:pPr>
        <w:spacing w:line="276" w:lineRule="auto"/>
        <w:jc w:val="both"/>
        <w:rPr>
          <w:noProof/>
        </w:rPr>
      </w:pPr>
      <w:r w:rsidRPr="006F4D29">
        <w:rPr>
          <w:b/>
          <w:bCs/>
          <w:noProof/>
        </w:rPr>
        <w:t xml:space="preserve">Goal 1. </w:t>
      </w:r>
      <w:r w:rsidRPr="006F4D29">
        <w:rPr>
          <w:noProof/>
        </w:rPr>
        <w:t>The system software has a user-friendly user interface.</w:t>
      </w:r>
    </w:p>
    <w:p w14:paraId="54EA35FE" w14:textId="49329DFD" w:rsidR="008B4962" w:rsidRPr="006F4D29" w:rsidRDefault="008B4962" w:rsidP="00F718A2">
      <w:pPr>
        <w:spacing w:line="276" w:lineRule="auto"/>
        <w:ind w:left="720"/>
        <w:jc w:val="both"/>
        <w:rPr>
          <w:noProof/>
        </w:rPr>
      </w:pPr>
      <w:r w:rsidRPr="006F4D29">
        <w:rPr>
          <w:b/>
          <w:bCs/>
          <w:noProof/>
        </w:rPr>
        <w:t xml:space="preserve">Scenario 1.1. </w:t>
      </w:r>
      <w:r w:rsidRPr="006F4D29">
        <w:rPr>
          <w:noProof/>
        </w:rPr>
        <w:t>A particular user can easily read the text on the display.</w:t>
      </w:r>
    </w:p>
    <w:p w14:paraId="35E3C2C9" w14:textId="3C54B667" w:rsidR="008B4962" w:rsidRPr="006F4D29" w:rsidRDefault="008B4962" w:rsidP="00F718A2">
      <w:pPr>
        <w:spacing w:line="276" w:lineRule="auto"/>
        <w:ind w:left="720"/>
        <w:jc w:val="both"/>
        <w:rPr>
          <w:noProof/>
        </w:rPr>
      </w:pPr>
      <w:r w:rsidRPr="006F4D29">
        <w:rPr>
          <w:b/>
          <w:bCs/>
          <w:noProof/>
        </w:rPr>
        <w:t xml:space="preserve">Scenario 1.2. </w:t>
      </w:r>
      <w:r w:rsidRPr="006F4D29">
        <w:rPr>
          <w:noProof/>
        </w:rPr>
        <w:t>The software is controllable and usable.</w:t>
      </w:r>
    </w:p>
    <w:p w14:paraId="18E659B3" w14:textId="5CEDCF03" w:rsidR="008B4962" w:rsidRPr="006F4D29" w:rsidRDefault="008B4962" w:rsidP="00F718A2">
      <w:pPr>
        <w:spacing w:line="276" w:lineRule="auto"/>
        <w:ind w:left="720"/>
        <w:jc w:val="both"/>
        <w:rPr>
          <w:noProof/>
        </w:rPr>
      </w:pPr>
      <w:r w:rsidRPr="006F4D29">
        <w:rPr>
          <w:b/>
          <w:bCs/>
          <w:noProof/>
        </w:rPr>
        <w:t xml:space="preserve">Scenario 1.3. </w:t>
      </w:r>
      <w:r w:rsidRPr="006F4D29">
        <w:rPr>
          <w:noProof/>
        </w:rPr>
        <w:t>Product choices are presented in the form of buttons, which contain texts as well as little pictures illustrating the choice for better understanding.</w:t>
      </w:r>
    </w:p>
    <w:p w14:paraId="2A2B7FB5" w14:textId="3883ACCF" w:rsidR="008B4962" w:rsidRPr="006F4D29" w:rsidRDefault="008B4962" w:rsidP="00F718A2">
      <w:pPr>
        <w:spacing w:line="276" w:lineRule="auto"/>
        <w:jc w:val="both"/>
        <w:rPr>
          <w:noProof/>
        </w:rPr>
      </w:pPr>
      <w:r w:rsidRPr="006F4D29">
        <w:rPr>
          <w:b/>
          <w:bCs/>
          <w:noProof/>
        </w:rPr>
        <w:t>Goal 2.</w:t>
      </w:r>
      <w:r w:rsidRPr="006F4D29">
        <w:rPr>
          <w:noProof/>
        </w:rPr>
        <w:t xml:space="preserve"> The system software takes order </w:t>
      </w:r>
      <w:r w:rsidR="00F718A2" w:rsidRPr="006F4D29">
        <w:rPr>
          <w:noProof/>
        </w:rPr>
        <w:t>from the customer as their choice.</w:t>
      </w:r>
    </w:p>
    <w:p w14:paraId="2E894CA7" w14:textId="014A84B2" w:rsidR="00F718A2" w:rsidRPr="006F4D29" w:rsidRDefault="00F718A2" w:rsidP="00F718A2">
      <w:pPr>
        <w:spacing w:line="276" w:lineRule="auto"/>
        <w:ind w:left="720"/>
        <w:jc w:val="both"/>
        <w:rPr>
          <w:noProof/>
        </w:rPr>
      </w:pPr>
      <w:r w:rsidRPr="006F4D29">
        <w:rPr>
          <w:b/>
          <w:bCs/>
          <w:noProof/>
        </w:rPr>
        <w:t xml:space="preserve">Scenario 2.1. </w:t>
      </w:r>
      <w:r w:rsidRPr="006F4D29">
        <w:rPr>
          <w:noProof/>
        </w:rPr>
        <w:t>Users select their desired supplement fact products.</w:t>
      </w:r>
    </w:p>
    <w:p w14:paraId="22D14382" w14:textId="76D331EC" w:rsidR="00F718A2" w:rsidRPr="006F4D29" w:rsidRDefault="00F718A2" w:rsidP="00F718A2">
      <w:pPr>
        <w:spacing w:line="276" w:lineRule="auto"/>
        <w:jc w:val="both"/>
        <w:rPr>
          <w:noProof/>
        </w:rPr>
      </w:pPr>
      <w:r w:rsidRPr="006F4D29">
        <w:rPr>
          <w:b/>
          <w:bCs/>
          <w:noProof/>
        </w:rPr>
        <w:t xml:space="preserve">Goal 3. </w:t>
      </w:r>
      <w:r w:rsidRPr="006F4D29">
        <w:rPr>
          <w:noProof/>
        </w:rPr>
        <w:t>The system software calculates and displays the bill based on the placed order.</w:t>
      </w:r>
    </w:p>
    <w:p w14:paraId="1F2F3368" w14:textId="1BF96383" w:rsidR="00F718A2" w:rsidRPr="006F4D29" w:rsidRDefault="00F718A2" w:rsidP="00F718A2">
      <w:pPr>
        <w:spacing w:line="276" w:lineRule="auto"/>
        <w:ind w:left="720"/>
        <w:jc w:val="both"/>
        <w:rPr>
          <w:noProof/>
        </w:rPr>
      </w:pPr>
      <w:r w:rsidRPr="006F4D29">
        <w:rPr>
          <w:b/>
          <w:bCs/>
          <w:noProof/>
        </w:rPr>
        <w:t xml:space="preserve">Scenario 3.1. </w:t>
      </w:r>
      <w:r w:rsidRPr="006F4D29">
        <w:rPr>
          <w:noProof/>
        </w:rPr>
        <w:t>The software calculates the bill based on the quantity of the products multiplied by their unit price topped up by the shipping fee (if any).</w:t>
      </w:r>
    </w:p>
    <w:p w14:paraId="496B4FF6" w14:textId="15AF697A" w:rsidR="00F718A2" w:rsidRPr="006F4D29" w:rsidRDefault="00F718A2" w:rsidP="00F718A2">
      <w:pPr>
        <w:spacing w:line="276" w:lineRule="auto"/>
        <w:ind w:left="720"/>
        <w:jc w:val="both"/>
        <w:rPr>
          <w:noProof/>
        </w:rPr>
      </w:pPr>
      <w:r w:rsidRPr="006F4D29">
        <w:rPr>
          <w:b/>
          <w:bCs/>
          <w:noProof/>
        </w:rPr>
        <w:t xml:space="preserve">Scenario 3.2. </w:t>
      </w:r>
      <w:r w:rsidRPr="006F4D29">
        <w:rPr>
          <w:noProof/>
        </w:rPr>
        <w:t>The user is given the option to either pay for the order or revise the order.</w:t>
      </w:r>
    </w:p>
    <w:p w14:paraId="056E291E" w14:textId="1E770765" w:rsidR="00F718A2" w:rsidRPr="006F4D29" w:rsidRDefault="00F718A2" w:rsidP="00F718A2">
      <w:pPr>
        <w:spacing w:line="276" w:lineRule="auto"/>
        <w:jc w:val="both"/>
        <w:rPr>
          <w:noProof/>
        </w:rPr>
      </w:pPr>
      <w:r w:rsidRPr="006F4D29">
        <w:rPr>
          <w:b/>
          <w:bCs/>
          <w:noProof/>
        </w:rPr>
        <w:t>Goal 4.</w:t>
      </w:r>
      <w:r w:rsidRPr="006F4D29">
        <w:rPr>
          <w:noProof/>
        </w:rPr>
        <w:t xml:space="preserve"> The system software handles the payment for the user-defined order.</w:t>
      </w:r>
    </w:p>
    <w:p w14:paraId="57636AAF" w14:textId="20BE8354" w:rsidR="00F718A2" w:rsidRPr="006F4D29" w:rsidRDefault="00F718A2" w:rsidP="00F718A2">
      <w:pPr>
        <w:spacing w:line="276" w:lineRule="auto"/>
        <w:ind w:left="720"/>
        <w:jc w:val="both"/>
        <w:rPr>
          <w:noProof/>
        </w:rPr>
      </w:pPr>
      <w:r w:rsidRPr="006F4D29">
        <w:rPr>
          <w:b/>
          <w:bCs/>
          <w:noProof/>
        </w:rPr>
        <w:t xml:space="preserve">Scenario 4.1. </w:t>
      </w:r>
      <w:r w:rsidRPr="006F4D29">
        <w:rPr>
          <w:noProof/>
        </w:rPr>
        <w:t>The software will ask users to enter their cash in the box if the user decides to pay with cash.</w:t>
      </w:r>
    </w:p>
    <w:p w14:paraId="674B2D2B" w14:textId="47C0FBF7" w:rsidR="00F718A2" w:rsidRPr="006F4D29" w:rsidRDefault="00F718A2" w:rsidP="00F718A2">
      <w:pPr>
        <w:spacing w:line="276" w:lineRule="auto"/>
        <w:ind w:left="720"/>
        <w:jc w:val="both"/>
        <w:rPr>
          <w:noProof/>
        </w:rPr>
      </w:pPr>
      <w:r w:rsidRPr="006F4D29">
        <w:rPr>
          <w:b/>
          <w:bCs/>
          <w:noProof/>
        </w:rPr>
        <w:t xml:space="preserve">Scenario 4.2. </w:t>
      </w:r>
      <w:r w:rsidRPr="006F4D29">
        <w:rPr>
          <w:noProof/>
        </w:rPr>
        <w:t>The software verifies the cash amount and gives refund if any after deducting the amount.</w:t>
      </w:r>
    </w:p>
    <w:p w14:paraId="518F1363" w14:textId="0794D121" w:rsidR="00F718A2" w:rsidRPr="006F4D29" w:rsidRDefault="00F718A2" w:rsidP="00F718A2">
      <w:pPr>
        <w:spacing w:line="276" w:lineRule="auto"/>
        <w:ind w:left="720"/>
        <w:jc w:val="both"/>
        <w:rPr>
          <w:noProof/>
        </w:rPr>
      </w:pPr>
      <w:r w:rsidRPr="006F4D29">
        <w:rPr>
          <w:b/>
          <w:bCs/>
          <w:noProof/>
        </w:rPr>
        <w:t xml:space="preserve">Scenario 4.3. </w:t>
      </w:r>
      <w:r w:rsidRPr="006F4D29">
        <w:rPr>
          <w:noProof/>
        </w:rPr>
        <w:t>The user decides to pay with their credit/debit card. Therefore, the software will ask the user to provide their credit/debit card information.</w:t>
      </w:r>
    </w:p>
    <w:p w14:paraId="7327A412" w14:textId="2712DDD0" w:rsidR="00F718A2" w:rsidRPr="006F4D29" w:rsidRDefault="00F718A2" w:rsidP="00F718A2">
      <w:pPr>
        <w:spacing w:line="276" w:lineRule="auto"/>
        <w:ind w:left="720"/>
        <w:jc w:val="both"/>
        <w:rPr>
          <w:noProof/>
        </w:rPr>
      </w:pPr>
      <w:r w:rsidRPr="006F4D29">
        <w:rPr>
          <w:b/>
          <w:bCs/>
          <w:noProof/>
        </w:rPr>
        <w:t xml:space="preserve">Scenario 4.4. </w:t>
      </w:r>
      <w:r w:rsidRPr="006F4D29">
        <w:rPr>
          <w:noProof/>
        </w:rPr>
        <w:t>The software verifies the credit card and charges the amount of the bill to the credit/debit card.</w:t>
      </w:r>
    </w:p>
    <w:p w14:paraId="19D42E1C" w14:textId="7BAE93F3" w:rsidR="00F718A2" w:rsidRPr="006F4D29" w:rsidRDefault="00F718A2" w:rsidP="00F718A2">
      <w:pPr>
        <w:spacing w:line="276" w:lineRule="auto"/>
        <w:ind w:left="720"/>
        <w:jc w:val="both"/>
        <w:rPr>
          <w:noProof/>
        </w:rPr>
      </w:pPr>
      <w:r w:rsidRPr="006F4D29">
        <w:rPr>
          <w:b/>
          <w:bCs/>
          <w:noProof/>
        </w:rPr>
        <w:t xml:space="preserve">Scenario 4.5. </w:t>
      </w:r>
      <w:r w:rsidRPr="006F4D29">
        <w:rPr>
          <w:noProof/>
        </w:rPr>
        <w:t>The software will display the receipt containing a token number, details of the order, bill and the payment method.</w:t>
      </w:r>
    </w:p>
    <w:p w14:paraId="736EDA3E" w14:textId="32581009" w:rsidR="00F718A2" w:rsidRPr="006F4D29" w:rsidRDefault="00F718A2" w:rsidP="00F718A2">
      <w:pPr>
        <w:spacing w:line="276" w:lineRule="auto"/>
        <w:ind w:left="720"/>
        <w:jc w:val="both"/>
        <w:rPr>
          <w:noProof/>
        </w:rPr>
      </w:pPr>
      <w:r w:rsidRPr="006F4D29">
        <w:rPr>
          <w:b/>
          <w:bCs/>
          <w:noProof/>
        </w:rPr>
        <w:t xml:space="preserve">Scenario 4.6. </w:t>
      </w:r>
      <w:r w:rsidRPr="006F4D29">
        <w:rPr>
          <w:noProof/>
        </w:rPr>
        <w:t>The software communicates the order to the company through the internal ordering system.</w:t>
      </w:r>
    </w:p>
    <w:p w14:paraId="776C056E" w14:textId="3D27CBFE" w:rsidR="00F718A2" w:rsidRPr="006F4D29" w:rsidRDefault="00F718A2" w:rsidP="00F718A2">
      <w:pPr>
        <w:spacing w:line="276" w:lineRule="auto"/>
        <w:jc w:val="both"/>
        <w:rPr>
          <w:noProof/>
        </w:rPr>
      </w:pPr>
      <w:r w:rsidRPr="006F4D29">
        <w:rPr>
          <w:b/>
          <w:bCs/>
          <w:noProof/>
        </w:rPr>
        <w:t>Goal 5.</w:t>
      </w:r>
      <w:r w:rsidRPr="006F4D29">
        <w:rPr>
          <w:noProof/>
        </w:rPr>
        <w:t xml:space="preserve"> The system software offers the choice to change the menu products to the product manager.</w:t>
      </w:r>
    </w:p>
    <w:p w14:paraId="55B9BB07" w14:textId="028FC783" w:rsidR="00F718A2" w:rsidRPr="006F4D29" w:rsidRDefault="00F718A2" w:rsidP="00F718A2">
      <w:pPr>
        <w:spacing w:line="276" w:lineRule="auto"/>
        <w:ind w:left="720"/>
        <w:jc w:val="both"/>
        <w:rPr>
          <w:noProof/>
        </w:rPr>
      </w:pPr>
      <w:r w:rsidRPr="006F4D29">
        <w:rPr>
          <w:b/>
          <w:bCs/>
          <w:noProof/>
        </w:rPr>
        <w:t xml:space="preserve">Scenario </w:t>
      </w:r>
      <w:r w:rsidR="001E28C4" w:rsidRPr="006F4D29">
        <w:rPr>
          <w:b/>
          <w:bCs/>
          <w:noProof/>
        </w:rPr>
        <w:t>5</w:t>
      </w:r>
      <w:r w:rsidRPr="006F4D29">
        <w:rPr>
          <w:b/>
          <w:bCs/>
          <w:noProof/>
        </w:rPr>
        <w:t xml:space="preserve">.1. </w:t>
      </w:r>
      <w:r w:rsidRPr="006F4D29">
        <w:rPr>
          <w:noProof/>
        </w:rPr>
        <w:t>The product manager decides to add/delete a product from the menu.</w:t>
      </w:r>
    </w:p>
    <w:p w14:paraId="5673C422" w14:textId="6237F4FF" w:rsidR="00F718A2" w:rsidRPr="006F4D29" w:rsidRDefault="00F718A2" w:rsidP="00F718A2">
      <w:pPr>
        <w:spacing w:line="276" w:lineRule="auto"/>
        <w:ind w:left="720"/>
        <w:jc w:val="both"/>
        <w:rPr>
          <w:noProof/>
        </w:rPr>
      </w:pPr>
      <w:r w:rsidRPr="006F4D29">
        <w:rPr>
          <w:b/>
          <w:bCs/>
          <w:noProof/>
        </w:rPr>
        <w:lastRenderedPageBreak/>
        <w:t xml:space="preserve">Scenario </w:t>
      </w:r>
      <w:r w:rsidR="001E28C4" w:rsidRPr="006F4D29">
        <w:rPr>
          <w:b/>
          <w:bCs/>
          <w:noProof/>
        </w:rPr>
        <w:t>5</w:t>
      </w:r>
      <w:r w:rsidRPr="006F4D29">
        <w:rPr>
          <w:b/>
          <w:bCs/>
          <w:noProof/>
        </w:rPr>
        <w:t xml:space="preserve">.2. </w:t>
      </w:r>
      <w:r w:rsidRPr="006F4D29">
        <w:rPr>
          <w:noProof/>
        </w:rPr>
        <w:t>The product manager wants to put festive offers on some items because of which there is a change in the price of some products that are declared by the company themselves.</w:t>
      </w:r>
    </w:p>
    <w:p w14:paraId="216EC4D8" w14:textId="0ED007F0" w:rsidR="00F718A2" w:rsidRPr="006F4D29" w:rsidRDefault="00F718A2" w:rsidP="00F718A2">
      <w:pPr>
        <w:spacing w:line="276" w:lineRule="auto"/>
        <w:ind w:left="720"/>
        <w:jc w:val="both"/>
        <w:rPr>
          <w:noProof/>
        </w:rPr>
      </w:pPr>
      <w:r w:rsidRPr="006F4D29">
        <w:rPr>
          <w:b/>
          <w:bCs/>
          <w:noProof/>
        </w:rPr>
        <w:t xml:space="preserve">Scenario </w:t>
      </w:r>
      <w:r w:rsidR="001E28C4" w:rsidRPr="006F4D29">
        <w:rPr>
          <w:b/>
          <w:bCs/>
          <w:noProof/>
        </w:rPr>
        <w:t>5</w:t>
      </w:r>
      <w:r w:rsidRPr="006F4D29">
        <w:rPr>
          <w:b/>
          <w:bCs/>
          <w:noProof/>
        </w:rPr>
        <w:t xml:space="preserve">.3. </w:t>
      </w:r>
      <w:r w:rsidRPr="006F4D29">
        <w:rPr>
          <w:noProof/>
        </w:rPr>
        <w:t xml:space="preserve">The product manager notices that some supplement fact products are out of stock. Consequently, the product manager updates the menu so that those </w:t>
      </w:r>
      <w:r w:rsidR="001E28C4" w:rsidRPr="006F4D29">
        <w:rPr>
          <w:noProof/>
        </w:rPr>
        <w:t>products will temporarily display the following message: “Out of Stock” below the product image to the user.</w:t>
      </w:r>
    </w:p>
    <w:p w14:paraId="53E8AA4C" w14:textId="3A581643" w:rsidR="001E28C4" w:rsidRPr="006F4D29" w:rsidRDefault="001E28C4" w:rsidP="001E28C4">
      <w:pPr>
        <w:spacing w:line="276" w:lineRule="auto"/>
        <w:jc w:val="both"/>
        <w:rPr>
          <w:noProof/>
        </w:rPr>
      </w:pPr>
      <w:r w:rsidRPr="006F4D29">
        <w:rPr>
          <w:b/>
          <w:bCs/>
          <w:noProof/>
        </w:rPr>
        <w:t xml:space="preserve">Goal 6. </w:t>
      </w:r>
      <w:r w:rsidRPr="006F4D29">
        <w:rPr>
          <w:noProof/>
        </w:rPr>
        <w:t>The system software is resistant to active/rigorous handling.</w:t>
      </w:r>
    </w:p>
    <w:p w14:paraId="26E57230" w14:textId="77777777" w:rsidR="001E28C4" w:rsidRPr="006F4D29" w:rsidRDefault="001E28C4" w:rsidP="001E28C4">
      <w:pPr>
        <w:spacing w:line="276" w:lineRule="auto"/>
        <w:ind w:left="720"/>
        <w:jc w:val="both"/>
        <w:rPr>
          <w:noProof/>
        </w:rPr>
      </w:pPr>
      <w:r w:rsidRPr="006F4D29">
        <w:rPr>
          <w:b/>
          <w:bCs/>
          <w:noProof/>
        </w:rPr>
        <w:t xml:space="preserve">Scenario 6.1. </w:t>
      </w:r>
      <w:r w:rsidRPr="006F4D29">
        <w:rPr>
          <w:noProof/>
        </w:rPr>
        <w:t>The customer can be a minor or hacker who might want to get into the system to change it. Therefore, it should provide security for these areas.</w:t>
      </w:r>
    </w:p>
    <w:p w14:paraId="3E54842C" w14:textId="1D3324E0" w:rsidR="008B4962" w:rsidRPr="006F4D29" w:rsidRDefault="001E28C4" w:rsidP="001E28C4">
      <w:pPr>
        <w:spacing w:line="276" w:lineRule="auto"/>
        <w:ind w:left="720"/>
        <w:jc w:val="both"/>
        <w:rPr>
          <w:b/>
          <w:bCs/>
          <w:noProof/>
        </w:rPr>
      </w:pPr>
      <w:r w:rsidRPr="006F4D29">
        <w:rPr>
          <w:b/>
          <w:bCs/>
          <w:noProof/>
        </w:rPr>
        <w:t xml:space="preserve">Scenario 6.2. </w:t>
      </w:r>
      <w:r w:rsidRPr="006F4D29">
        <w:rPr>
          <w:noProof/>
        </w:rPr>
        <w:t>The system software will be used by different users and might experience some rough hand every now and then.</w:t>
      </w:r>
      <w:r w:rsidRPr="006F4D29">
        <w:rPr>
          <w:b/>
          <w:bCs/>
          <w:noProof/>
        </w:rPr>
        <w:t xml:space="preserve"> </w:t>
      </w:r>
    </w:p>
    <w:p w14:paraId="635988B9" w14:textId="77777777" w:rsidR="001E28C4" w:rsidRPr="006F4D29" w:rsidRDefault="001E28C4" w:rsidP="001E28C4">
      <w:pPr>
        <w:spacing w:line="276" w:lineRule="auto"/>
        <w:jc w:val="both"/>
        <w:rPr>
          <w:b/>
          <w:bCs/>
          <w:noProof/>
        </w:rPr>
      </w:pPr>
    </w:p>
    <w:p w14:paraId="241EFE01" w14:textId="0CC4D06A" w:rsidR="0080097C" w:rsidRPr="006F4D29" w:rsidRDefault="0080097C" w:rsidP="00F718A2">
      <w:pPr>
        <w:spacing w:line="276" w:lineRule="auto"/>
        <w:jc w:val="both"/>
        <w:rPr>
          <w:b/>
          <w:bCs/>
          <w:noProof/>
        </w:rPr>
      </w:pPr>
      <w:r w:rsidRPr="006F4D29">
        <w:rPr>
          <w:b/>
          <w:bCs/>
          <w:noProof/>
        </w:rPr>
        <w:t>1.3. Structure of the Document</w:t>
      </w:r>
    </w:p>
    <w:p w14:paraId="757C30B2" w14:textId="6723AA3F" w:rsidR="00C60140" w:rsidRPr="006F4D29" w:rsidRDefault="00C116B6" w:rsidP="00F718A2">
      <w:pPr>
        <w:spacing w:line="276" w:lineRule="auto"/>
        <w:jc w:val="both"/>
        <w:rPr>
          <w:noProof/>
        </w:rPr>
      </w:pPr>
      <w:r w:rsidRPr="006F4D29">
        <w:rPr>
          <w:noProof/>
        </w:rPr>
        <w:drawing>
          <wp:inline distT="0" distB="0" distL="0" distR="0" wp14:anchorId="5E473051" wp14:editId="03689B8D">
            <wp:extent cx="5943600" cy="97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977900"/>
                    </a:xfrm>
                    <a:prstGeom prst="rect">
                      <a:avLst/>
                    </a:prstGeom>
                  </pic:spPr>
                </pic:pic>
              </a:graphicData>
            </a:graphic>
          </wp:inline>
        </w:drawing>
      </w:r>
    </w:p>
    <w:p w14:paraId="2670B3FE" w14:textId="47E8885F" w:rsidR="0080097C" w:rsidRPr="006F4D29" w:rsidRDefault="00C116B6" w:rsidP="00C116B6">
      <w:pPr>
        <w:spacing w:line="276" w:lineRule="auto"/>
        <w:jc w:val="center"/>
        <w:rPr>
          <w:noProof/>
        </w:rPr>
      </w:pPr>
      <w:r w:rsidRPr="006F4D29">
        <w:rPr>
          <w:b/>
          <w:bCs/>
          <w:noProof/>
        </w:rPr>
        <w:t xml:space="preserve">Figure 1. </w:t>
      </w:r>
      <w:r w:rsidRPr="006F4D29">
        <w:rPr>
          <w:noProof/>
        </w:rPr>
        <w:t>The structure of the document</w:t>
      </w:r>
    </w:p>
    <w:p w14:paraId="6FC77923" w14:textId="77777777" w:rsidR="00C116B6" w:rsidRPr="006F4D29" w:rsidRDefault="00C116B6" w:rsidP="00F718A2">
      <w:pPr>
        <w:spacing w:line="276" w:lineRule="auto"/>
        <w:jc w:val="both"/>
        <w:rPr>
          <w:noProof/>
        </w:rPr>
      </w:pPr>
    </w:p>
    <w:p w14:paraId="76638B95" w14:textId="3D4D38EF" w:rsidR="0080097C" w:rsidRPr="006F4D29" w:rsidRDefault="0080097C" w:rsidP="00F718A2">
      <w:pPr>
        <w:spacing w:line="276" w:lineRule="auto"/>
        <w:jc w:val="both"/>
        <w:rPr>
          <w:b/>
          <w:bCs/>
          <w:noProof/>
        </w:rPr>
      </w:pPr>
      <w:r w:rsidRPr="006F4D29">
        <w:rPr>
          <w:b/>
          <w:bCs/>
          <w:noProof/>
        </w:rPr>
        <w:t>1.4. Terms, Acronyms and Abbreviations</w:t>
      </w:r>
    </w:p>
    <w:p w14:paraId="568E0609" w14:textId="45B140E3" w:rsidR="00C60140" w:rsidRPr="006F4D29" w:rsidRDefault="007B0C5C" w:rsidP="00F718A2">
      <w:pPr>
        <w:spacing w:line="276" w:lineRule="auto"/>
        <w:jc w:val="both"/>
        <w:rPr>
          <w:noProof/>
        </w:rPr>
      </w:pPr>
      <w:r w:rsidRPr="006F4D29">
        <w:rPr>
          <w:noProof/>
        </w:rPr>
        <w:t>There are no terms, acronyms or abbreviations available for this document.</w:t>
      </w:r>
    </w:p>
    <w:p w14:paraId="20D41210" w14:textId="02C5B74C" w:rsidR="0080097C" w:rsidRPr="006F4D29" w:rsidRDefault="0080097C" w:rsidP="00F718A2">
      <w:pPr>
        <w:spacing w:line="276" w:lineRule="auto"/>
        <w:jc w:val="both"/>
        <w:rPr>
          <w:noProof/>
        </w:rPr>
      </w:pPr>
    </w:p>
    <w:p w14:paraId="76159D06" w14:textId="2ABD8525" w:rsidR="0080097C" w:rsidRPr="006F4D29" w:rsidRDefault="0080097C" w:rsidP="00F718A2">
      <w:pPr>
        <w:spacing w:line="276" w:lineRule="auto"/>
        <w:jc w:val="both"/>
        <w:rPr>
          <w:b/>
          <w:bCs/>
          <w:noProof/>
        </w:rPr>
      </w:pPr>
      <w:r w:rsidRPr="006F4D29">
        <w:rPr>
          <w:b/>
          <w:bCs/>
          <w:noProof/>
        </w:rPr>
        <w:t>2. Project Management Plan</w:t>
      </w:r>
    </w:p>
    <w:p w14:paraId="43A9A605" w14:textId="35C21DFE" w:rsidR="0080097C" w:rsidRPr="006F4D29" w:rsidRDefault="0080097C" w:rsidP="00F718A2">
      <w:pPr>
        <w:spacing w:line="276" w:lineRule="auto"/>
        <w:jc w:val="both"/>
        <w:rPr>
          <w:b/>
          <w:bCs/>
          <w:noProof/>
        </w:rPr>
      </w:pPr>
      <w:r w:rsidRPr="006F4D29">
        <w:rPr>
          <w:b/>
          <w:bCs/>
          <w:noProof/>
        </w:rPr>
        <w:t>2.1. Project Organization</w:t>
      </w:r>
    </w:p>
    <w:p w14:paraId="73057CA0" w14:textId="4E862EF8" w:rsidR="00C60140" w:rsidRPr="006F4D29" w:rsidRDefault="00C60140" w:rsidP="00F718A2">
      <w:pPr>
        <w:spacing w:line="276" w:lineRule="auto"/>
        <w:jc w:val="both"/>
        <w:rPr>
          <w:noProof/>
        </w:rPr>
      </w:pPr>
      <w:r w:rsidRPr="006F4D29">
        <w:rPr>
          <w:noProof/>
        </w:rPr>
        <w:t>This project is done individually.</w:t>
      </w:r>
    </w:p>
    <w:p w14:paraId="29DAC4D3" w14:textId="48BDADFD" w:rsidR="0080097C" w:rsidRPr="006F4D29" w:rsidRDefault="0080097C" w:rsidP="00F718A2">
      <w:pPr>
        <w:spacing w:line="276" w:lineRule="auto"/>
        <w:jc w:val="both"/>
        <w:rPr>
          <w:noProof/>
        </w:rPr>
      </w:pPr>
    </w:p>
    <w:p w14:paraId="2FC8ACDC" w14:textId="7B0E060E" w:rsidR="0080097C" w:rsidRPr="006F4D29" w:rsidRDefault="0080097C" w:rsidP="00F718A2">
      <w:pPr>
        <w:spacing w:line="276" w:lineRule="auto"/>
        <w:jc w:val="both"/>
        <w:rPr>
          <w:b/>
          <w:bCs/>
          <w:noProof/>
        </w:rPr>
      </w:pPr>
      <w:r w:rsidRPr="006F4D29">
        <w:rPr>
          <w:b/>
          <w:bCs/>
          <w:noProof/>
        </w:rPr>
        <w:t>2.2. Used Lifecycle Model</w:t>
      </w:r>
    </w:p>
    <w:p w14:paraId="640B36BA" w14:textId="5F2424D2" w:rsidR="00C60140" w:rsidRPr="006F4D29" w:rsidRDefault="007F5AF8" w:rsidP="00F718A2">
      <w:pPr>
        <w:spacing w:line="276" w:lineRule="auto"/>
        <w:jc w:val="both"/>
        <w:rPr>
          <w:noProof/>
        </w:rPr>
      </w:pPr>
      <w:r w:rsidRPr="006F4D29">
        <w:rPr>
          <w:noProof/>
        </w:rPr>
        <w:t>The used lifecycle model is the waterfall model.</w:t>
      </w:r>
    </w:p>
    <w:p w14:paraId="08A579C3" w14:textId="132A54A1" w:rsidR="00C116B6" w:rsidRPr="006F4D29" w:rsidRDefault="00C116B6" w:rsidP="00C116B6">
      <w:pPr>
        <w:spacing w:line="276" w:lineRule="auto"/>
        <w:jc w:val="center"/>
        <w:rPr>
          <w:noProof/>
        </w:rPr>
      </w:pPr>
      <w:r w:rsidRPr="006F4D29">
        <w:rPr>
          <w:noProof/>
        </w:rPr>
        <w:lastRenderedPageBreak/>
        <w:drawing>
          <wp:inline distT="0" distB="0" distL="0" distR="0" wp14:anchorId="59FD5FC1" wp14:editId="706E8082">
            <wp:extent cx="543877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438775" cy="2200275"/>
                    </a:xfrm>
                    <a:prstGeom prst="rect">
                      <a:avLst/>
                    </a:prstGeom>
                  </pic:spPr>
                </pic:pic>
              </a:graphicData>
            </a:graphic>
          </wp:inline>
        </w:drawing>
      </w:r>
    </w:p>
    <w:p w14:paraId="2E7D4E2E" w14:textId="2B78BB1E" w:rsidR="0080097C" w:rsidRPr="006F4D29" w:rsidRDefault="00C116B6" w:rsidP="00C116B6">
      <w:pPr>
        <w:spacing w:line="276" w:lineRule="auto"/>
        <w:jc w:val="center"/>
        <w:rPr>
          <w:noProof/>
        </w:rPr>
      </w:pPr>
      <w:r w:rsidRPr="006F4D29">
        <w:rPr>
          <w:b/>
          <w:bCs/>
          <w:noProof/>
        </w:rPr>
        <w:t xml:space="preserve">Figure 2. </w:t>
      </w:r>
      <w:r w:rsidRPr="006F4D29">
        <w:rPr>
          <w:noProof/>
        </w:rPr>
        <w:t>The waterfall lifecycle model for the supplement facts ordering system</w:t>
      </w:r>
    </w:p>
    <w:p w14:paraId="23ECF705" w14:textId="77777777" w:rsidR="00C116B6" w:rsidRPr="006F4D29" w:rsidRDefault="00C116B6" w:rsidP="00F718A2">
      <w:pPr>
        <w:spacing w:line="276" w:lineRule="auto"/>
        <w:jc w:val="both"/>
        <w:rPr>
          <w:noProof/>
        </w:rPr>
      </w:pPr>
    </w:p>
    <w:p w14:paraId="1007EA1C" w14:textId="29F00291" w:rsidR="0080097C" w:rsidRPr="006F4D29" w:rsidRDefault="0080097C" w:rsidP="00F718A2">
      <w:pPr>
        <w:spacing w:line="276" w:lineRule="auto"/>
        <w:jc w:val="both"/>
        <w:rPr>
          <w:b/>
          <w:bCs/>
          <w:noProof/>
        </w:rPr>
      </w:pPr>
      <w:r w:rsidRPr="006F4D29">
        <w:rPr>
          <w:b/>
          <w:bCs/>
          <w:noProof/>
        </w:rPr>
        <w:t>2.3. Risk Analysis</w:t>
      </w:r>
    </w:p>
    <w:p w14:paraId="779F3A35" w14:textId="67B559D5" w:rsidR="00C60140" w:rsidRPr="006F4D29" w:rsidRDefault="00C60140" w:rsidP="00F718A2">
      <w:pPr>
        <w:spacing w:line="276" w:lineRule="auto"/>
        <w:jc w:val="both"/>
        <w:rPr>
          <w:noProof/>
        </w:rPr>
      </w:pPr>
      <w:r w:rsidRPr="006F4D29">
        <w:rPr>
          <w:noProof/>
        </w:rPr>
        <w:t xml:space="preserve">Getting started with the supplement facts ordering system isn’t just as </w:t>
      </w:r>
      <w:r w:rsidR="007F43FC" w:rsidRPr="006F4D29">
        <w:rPr>
          <w:noProof/>
        </w:rPr>
        <w:t>easy</w:t>
      </w:r>
      <w:r w:rsidRPr="006F4D29">
        <w:rPr>
          <w:noProof/>
        </w:rPr>
        <w:t xml:space="preserve"> as taking orders and driving them to people’s houses. Many of the choices companies need to make come with risks that need to be mitigated. The way that companies address these risks can make a huge difference on how profitable the delivery services will be. Therefore, the supplement fact products</w:t>
      </w:r>
      <w:r w:rsidR="00E33629" w:rsidRPr="006F4D29">
        <w:rPr>
          <w:noProof/>
        </w:rPr>
        <w:t xml:space="preserve"> ordering system </w:t>
      </w:r>
      <w:r w:rsidRPr="006F4D29">
        <w:rPr>
          <w:noProof/>
        </w:rPr>
        <w:t>risk</w:t>
      </w:r>
      <w:r w:rsidR="00E33629" w:rsidRPr="006F4D29">
        <w:rPr>
          <w:noProof/>
        </w:rPr>
        <w:t xml:space="preserve"> analysis</w:t>
      </w:r>
      <w:r w:rsidRPr="006F4D29">
        <w:rPr>
          <w:noProof/>
        </w:rPr>
        <w:t xml:space="preserve"> </w:t>
      </w:r>
      <w:r w:rsidR="00E33629" w:rsidRPr="006F4D29">
        <w:rPr>
          <w:noProof/>
        </w:rPr>
        <w:t>is:</w:t>
      </w:r>
    </w:p>
    <w:p w14:paraId="69041AF1" w14:textId="420EF26A" w:rsidR="00E33629" w:rsidRPr="006F4D29" w:rsidRDefault="00E33629" w:rsidP="00E33629">
      <w:pPr>
        <w:spacing w:line="276" w:lineRule="auto"/>
        <w:ind w:left="720"/>
        <w:jc w:val="both"/>
        <w:rPr>
          <w:noProof/>
        </w:rPr>
      </w:pPr>
      <w:r w:rsidRPr="006F4D29">
        <w:rPr>
          <w:noProof/>
        </w:rPr>
        <w:t>- Customer privacy &amp; data</w:t>
      </w:r>
    </w:p>
    <w:p w14:paraId="2B7CA5A7" w14:textId="5042F4E1" w:rsidR="00E33629" w:rsidRPr="006F4D29" w:rsidRDefault="00E33629" w:rsidP="00E33629">
      <w:pPr>
        <w:spacing w:line="276" w:lineRule="auto"/>
        <w:ind w:left="720"/>
        <w:jc w:val="both"/>
        <w:rPr>
          <w:noProof/>
        </w:rPr>
      </w:pPr>
      <w:r w:rsidRPr="006F4D29">
        <w:rPr>
          <w:noProof/>
        </w:rPr>
        <w:t>- Product safety</w:t>
      </w:r>
    </w:p>
    <w:p w14:paraId="62074EEC" w14:textId="5C9046FD" w:rsidR="00E33629" w:rsidRPr="006F4D29" w:rsidRDefault="00E33629" w:rsidP="00E33629">
      <w:pPr>
        <w:spacing w:line="276" w:lineRule="auto"/>
        <w:ind w:left="720"/>
        <w:jc w:val="both"/>
        <w:rPr>
          <w:noProof/>
        </w:rPr>
      </w:pPr>
      <w:r w:rsidRPr="006F4D29">
        <w:rPr>
          <w:noProof/>
        </w:rPr>
        <w:t>- Product quality</w:t>
      </w:r>
    </w:p>
    <w:p w14:paraId="26004FB9" w14:textId="3F4E8B34" w:rsidR="001352CA" w:rsidRPr="006F4D29" w:rsidRDefault="001352CA" w:rsidP="00E33629">
      <w:pPr>
        <w:spacing w:line="276" w:lineRule="auto"/>
        <w:ind w:left="720"/>
        <w:jc w:val="both"/>
        <w:rPr>
          <w:noProof/>
        </w:rPr>
      </w:pPr>
      <w:r w:rsidRPr="006F4D29">
        <w:rPr>
          <w:noProof/>
        </w:rPr>
        <w:t>- Database management and operation</w:t>
      </w:r>
    </w:p>
    <w:p w14:paraId="64648BDC" w14:textId="77777777" w:rsidR="007F43FC" w:rsidRPr="006F4D29" w:rsidRDefault="007F43FC" w:rsidP="00F718A2">
      <w:pPr>
        <w:spacing w:line="276" w:lineRule="auto"/>
        <w:jc w:val="both"/>
        <w:rPr>
          <w:noProof/>
        </w:rPr>
      </w:pPr>
    </w:p>
    <w:p w14:paraId="697DA13F" w14:textId="1255375F" w:rsidR="0080097C" w:rsidRPr="006F4D29" w:rsidRDefault="0080097C" w:rsidP="00F718A2">
      <w:pPr>
        <w:spacing w:line="276" w:lineRule="auto"/>
        <w:jc w:val="both"/>
        <w:rPr>
          <w:b/>
          <w:bCs/>
          <w:noProof/>
        </w:rPr>
      </w:pPr>
      <w:r w:rsidRPr="006F4D29">
        <w:rPr>
          <w:b/>
          <w:bCs/>
          <w:noProof/>
        </w:rPr>
        <w:t>2.4. Hardware and Software Resource Requirements</w:t>
      </w:r>
    </w:p>
    <w:p w14:paraId="6A39FB87" w14:textId="188DD6B5" w:rsidR="007F43FC" w:rsidRPr="006F4D29" w:rsidRDefault="007F43FC" w:rsidP="00F718A2">
      <w:pPr>
        <w:spacing w:line="276" w:lineRule="auto"/>
        <w:jc w:val="both"/>
        <w:rPr>
          <w:noProof/>
        </w:rPr>
      </w:pPr>
      <w:r w:rsidRPr="006F4D29">
        <w:rPr>
          <w:noProof/>
        </w:rPr>
        <w:t xml:space="preserve">This software can be used and managed on a computer. For the software resource requirements, the </w:t>
      </w:r>
      <w:r w:rsidR="00283C6F" w:rsidRPr="006F4D29">
        <w:rPr>
          <w:noProof/>
        </w:rPr>
        <w:t xml:space="preserve">latest compatible </w:t>
      </w:r>
      <w:r w:rsidRPr="006F4D29">
        <w:rPr>
          <w:noProof/>
        </w:rPr>
        <w:t xml:space="preserve">version of the computer’s operating system is not specified, but </w:t>
      </w:r>
      <w:r w:rsidR="00515A59" w:rsidRPr="006F4D29">
        <w:rPr>
          <w:noProof/>
        </w:rPr>
        <w:t>strongly</w:t>
      </w:r>
      <w:r w:rsidRPr="006F4D29">
        <w:rPr>
          <w:noProof/>
        </w:rPr>
        <w:t xml:space="preserve"> recommended.</w:t>
      </w:r>
    </w:p>
    <w:p w14:paraId="32B11A76" w14:textId="4F50F7DC" w:rsidR="0080097C" w:rsidRPr="006F4D29" w:rsidRDefault="0080097C" w:rsidP="00F718A2">
      <w:pPr>
        <w:spacing w:line="276" w:lineRule="auto"/>
        <w:jc w:val="both"/>
        <w:rPr>
          <w:noProof/>
        </w:rPr>
      </w:pPr>
    </w:p>
    <w:p w14:paraId="70418856" w14:textId="423FB1EE" w:rsidR="0080097C" w:rsidRPr="006F4D29" w:rsidRDefault="0080097C" w:rsidP="00F718A2">
      <w:pPr>
        <w:spacing w:line="276" w:lineRule="auto"/>
        <w:jc w:val="both"/>
        <w:rPr>
          <w:b/>
          <w:bCs/>
          <w:noProof/>
        </w:rPr>
      </w:pPr>
      <w:r w:rsidRPr="006F4D29">
        <w:rPr>
          <w:b/>
          <w:bCs/>
          <w:noProof/>
        </w:rPr>
        <w:t>2.5. Deliverables and Schedule</w:t>
      </w:r>
    </w:p>
    <w:p w14:paraId="2099BF18" w14:textId="014BDF81" w:rsidR="00006176" w:rsidRPr="006F4D29" w:rsidRDefault="00006176" w:rsidP="00F718A2">
      <w:pPr>
        <w:spacing w:line="276" w:lineRule="auto"/>
        <w:jc w:val="both"/>
        <w:rPr>
          <w:noProof/>
        </w:rPr>
      </w:pPr>
      <w:r w:rsidRPr="006F4D29">
        <w:rPr>
          <w:noProof/>
        </w:rPr>
        <w:t>Consumers will choose their products in the system software. There is a choice for scheduled order at the checkout page. The customer should mention the date and time for the delivery of products. Now, for instance, a customer ensures that the supplement fact products should delivered to his/her house on the date and time which is mentioned earlier. Therefore, the system software will display a notification about the order ahead of time. It is shown in the top of the system software’s dashboard page. At this time, the company will prepare the supplement fact products as per the order. In the meantime, the system software will allow the user to track his/her orders and will notify them if there is anything happens to the orders or their ordered products have arrived.</w:t>
      </w:r>
    </w:p>
    <w:p w14:paraId="390E0F5A" w14:textId="6B6FB05B" w:rsidR="0080097C" w:rsidRPr="006F4D29" w:rsidRDefault="0080097C" w:rsidP="00F718A2">
      <w:pPr>
        <w:spacing w:line="276" w:lineRule="auto"/>
        <w:jc w:val="both"/>
        <w:rPr>
          <w:noProof/>
        </w:rPr>
      </w:pPr>
    </w:p>
    <w:p w14:paraId="36CD89E5" w14:textId="0E676513" w:rsidR="0080097C" w:rsidRPr="006F4D29" w:rsidRDefault="0080097C" w:rsidP="00F718A2">
      <w:pPr>
        <w:spacing w:line="276" w:lineRule="auto"/>
        <w:jc w:val="both"/>
        <w:rPr>
          <w:b/>
          <w:bCs/>
          <w:noProof/>
        </w:rPr>
      </w:pPr>
      <w:r w:rsidRPr="006F4D29">
        <w:rPr>
          <w:b/>
          <w:bCs/>
          <w:noProof/>
        </w:rPr>
        <w:t>2.6. Monitoring, Reporting and Controlling Mechanisms</w:t>
      </w:r>
    </w:p>
    <w:p w14:paraId="2F9D3BE1" w14:textId="345DDBBC" w:rsidR="00494948" w:rsidRPr="006F4D29" w:rsidRDefault="00494948" w:rsidP="00F718A2">
      <w:pPr>
        <w:spacing w:line="276" w:lineRule="auto"/>
        <w:jc w:val="both"/>
        <w:rPr>
          <w:b/>
          <w:bCs/>
          <w:noProof/>
        </w:rPr>
      </w:pPr>
      <w:r w:rsidRPr="006F4D29">
        <w:rPr>
          <w:b/>
          <w:bCs/>
          <w:noProof/>
        </w:rPr>
        <w:lastRenderedPageBreak/>
        <w:t>Monitoring Mechanisms:</w:t>
      </w:r>
    </w:p>
    <w:p w14:paraId="0FC3870D" w14:textId="6674C0BB" w:rsidR="00494948" w:rsidRPr="006F4D29" w:rsidRDefault="00494948" w:rsidP="00494948">
      <w:pPr>
        <w:spacing w:line="276" w:lineRule="auto"/>
        <w:ind w:left="720"/>
        <w:jc w:val="both"/>
        <w:rPr>
          <w:noProof/>
        </w:rPr>
      </w:pPr>
      <w:r w:rsidRPr="006F4D29">
        <w:rPr>
          <w:noProof/>
        </w:rPr>
        <w:t>- Customer’s personal information and payment gathering and progress monitoring.</w:t>
      </w:r>
    </w:p>
    <w:p w14:paraId="1D9FD9EC" w14:textId="5B549B3D" w:rsidR="00494948" w:rsidRPr="006F4D29" w:rsidRDefault="00494948" w:rsidP="00494948">
      <w:pPr>
        <w:spacing w:line="276" w:lineRule="auto"/>
        <w:jc w:val="both"/>
        <w:rPr>
          <w:b/>
          <w:bCs/>
          <w:noProof/>
        </w:rPr>
      </w:pPr>
      <w:r w:rsidRPr="006F4D29">
        <w:rPr>
          <w:b/>
          <w:bCs/>
          <w:noProof/>
        </w:rPr>
        <w:t>Reporting Mechanisms:</w:t>
      </w:r>
    </w:p>
    <w:p w14:paraId="57D45A69" w14:textId="1CB7B3BB" w:rsidR="00494948" w:rsidRPr="006F4D29" w:rsidRDefault="00494948" w:rsidP="00494948">
      <w:pPr>
        <w:spacing w:line="276" w:lineRule="auto"/>
        <w:ind w:left="720"/>
        <w:jc w:val="both"/>
        <w:rPr>
          <w:noProof/>
        </w:rPr>
      </w:pPr>
      <w:r w:rsidRPr="006F4D29">
        <w:rPr>
          <w:noProof/>
        </w:rPr>
        <w:t>- Information about custome</w:t>
      </w:r>
      <w:r w:rsidR="009F6BA8" w:rsidRPr="006F4D29">
        <w:rPr>
          <w:noProof/>
        </w:rPr>
        <w:t>rs’ placed orders.</w:t>
      </w:r>
    </w:p>
    <w:p w14:paraId="4E76BE89" w14:textId="25F759AB" w:rsidR="009F6BA8" w:rsidRPr="006F4D29" w:rsidRDefault="009F6BA8" w:rsidP="009F6BA8">
      <w:pPr>
        <w:spacing w:line="276" w:lineRule="auto"/>
        <w:jc w:val="both"/>
        <w:rPr>
          <w:b/>
          <w:bCs/>
          <w:noProof/>
        </w:rPr>
      </w:pPr>
      <w:r w:rsidRPr="006F4D29">
        <w:rPr>
          <w:b/>
          <w:bCs/>
          <w:noProof/>
        </w:rPr>
        <w:t>Controlling Mechanisms:</w:t>
      </w:r>
    </w:p>
    <w:p w14:paraId="1D37B111" w14:textId="426CF56C" w:rsidR="009F6BA8" w:rsidRPr="006F4D29" w:rsidRDefault="009F6BA8" w:rsidP="009F6BA8">
      <w:pPr>
        <w:spacing w:line="276" w:lineRule="auto"/>
        <w:ind w:left="720"/>
        <w:jc w:val="both"/>
        <w:rPr>
          <w:noProof/>
        </w:rPr>
      </w:pPr>
      <w:r w:rsidRPr="006F4D29">
        <w:rPr>
          <w:noProof/>
        </w:rPr>
        <w:t>- Process the customers’ orders.</w:t>
      </w:r>
    </w:p>
    <w:p w14:paraId="3B6362F3" w14:textId="6ED7E096" w:rsidR="0080097C" w:rsidRPr="006F4D29" w:rsidRDefault="0080097C" w:rsidP="00F718A2">
      <w:pPr>
        <w:spacing w:line="276" w:lineRule="auto"/>
        <w:jc w:val="both"/>
        <w:rPr>
          <w:noProof/>
        </w:rPr>
      </w:pPr>
    </w:p>
    <w:p w14:paraId="6ACFD24D" w14:textId="3C7B8EA5" w:rsidR="0080097C" w:rsidRPr="006F4D29" w:rsidRDefault="0080097C" w:rsidP="00F718A2">
      <w:pPr>
        <w:spacing w:line="276" w:lineRule="auto"/>
        <w:jc w:val="both"/>
        <w:rPr>
          <w:b/>
          <w:bCs/>
          <w:noProof/>
        </w:rPr>
      </w:pPr>
      <w:r w:rsidRPr="006F4D29">
        <w:rPr>
          <w:b/>
          <w:bCs/>
          <w:noProof/>
        </w:rPr>
        <w:t>2.7. Professional Standards</w:t>
      </w:r>
    </w:p>
    <w:p w14:paraId="6B1C158C" w14:textId="447A089A" w:rsidR="0080097C" w:rsidRPr="006F4D29" w:rsidRDefault="00222A36" w:rsidP="00222A36">
      <w:pPr>
        <w:spacing w:line="276" w:lineRule="auto"/>
        <w:jc w:val="both"/>
        <w:rPr>
          <w:noProof/>
        </w:rPr>
      </w:pPr>
      <w:r w:rsidRPr="006F4D29">
        <w:rPr>
          <w:noProof/>
        </w:rPr>
        <w:t>Professional standards define the nature and the quality of the software. The professional standards for this software are as follows:</w:t>
      </w:r>
    </w:p>
    <w:p w14:paraId="7379692C" w14:textId="10B09383" w:rsidR="00222A36" w:rsidRPr="006F4D29" w:rsidRDefault="00222A36" w:rsidP="00222A36">
      <w:pPr>
        <w:spacing w:line="276" w:lineRule="auto"/>
        <w:ind w:left="720"/>
        <w:jc w:val="both"/>
        <w:rPr>
          <w:noProof/>
        </w:rPr>
      </w:pPr>
      <w:r w:rsidRPr="006F4D29">
        <w:rPr>
          <w:noProof/>
        </w:rPr>
        <w:t>- Efficiency and order processing.</w:t>
      </w:r>
    </w:p>
    <w:p w14:paraId="3EC7C856" w14:textId="5CF7020A" w:rsidR="00222A36" w:rsidRPr="006F4D29" w:rsidRDefault="00222A36" w:rsidP="00222A36">
      <w:pPr>
        <w:spacing w:line="276" w:lineRule="auto"/>
        <w:ind w:left="720"/>
        <w:jc w:val="both"/>
        <w:rPr>
          <w:noProof/>
        </w:rPr>
      </w:pPr>
      <w:r w:rsidRPr="006F4D29">
        <w:rPr>
          <w:noProof/>
        </w:rPr>
        <w:t>- Completion of the customers’ orders.</w:t>
      </w:r>
    </w:p>
    <w:p w14:paraId="361E4839" w14:textId="77777777" w:rsidR="00222A36" w:rsidRPr="006F4D29" w:rsidRDefault="00222A36" w:rsidP="00F718A2">
      <w:pPr>
        <w:spacing w:line="276" w:lineRule="auto"/>
        <w:jc w:val="both"/>
        <w:rPr>
          <w:noProof/>
        </w:rPr>
      </w:pPr>
    </w:p>
    <w:p w14:paraId="7FBE546C" w14:textId="16E5EEC3" w:rsidR="0080097C" w:rsidRPr="006F4D29" w:rsidRDefault="0080097C" w:rsidP="00F718A2">
      <w:pPr>
        <w:spacing w:line="276" w:lineRule="auto"/>
        <w:jc w:val="both"/>
        <w:rPr>
          <w:b/>
          <w:bCs/>
          <w:noProof/>
        </w:rPr>
      </w:pPr>
      <w:r w:rsidRPr="006F4D29">
        <w:rPr>
          <w:b/>
          <w:bCs/>
          <w:noProof/>
        </w:rPr>
        <w:t xml:space="preserve">2.8. Evidence that all the artifacts have been placed under </w:t>
      </w:r>
      <w:r w:rsidR="0001171F" w:rsidRPr="006F4D29">
        <w:rPr>
          <w:b/>
          <w:bCs/>
          <w:noProof/>
        </w:rPr>
        <w:t xml:space="preserve">the </w:t>
      </w:r>
      <w:r w:rsidRPr="006F4D29">
        <w:rPr>
          <w:b/>
          <w:bCs/>
          <w:noProof/>
        </w:rPr>
        <w:t>configuration management</w:t>
      </w:r>
    </w:p>
    <w:p w14:paraId="7F8A10E3" w14:textId="44734A47" w:rsidR="0001171F" w:rsidRPr="006F4D29" w:rsidRDefault="0001171F" w:rsidP="00F718A2">
      <w:pPr>
        <w:spacing w:line="276" w:lineRule="auto"/>
        <w:jc w:val="both"/>
        <w:rPr>
          <w:noProof/>
        </w:rPr>
      </w:pPr>
      <w:r w:rsidRPr="006F4D29">
        <w:rPr>
          <w:noProof/>
        </w:rPr>
        <w:t>The configuration management for this software is:</w:t>
      </w:r>
    </w:p>
    <w:p w14:paraId="7CF7F944" w14:textId="249530F2" w:rsidR="0001171F" w:rsidRPr="006F4D29" w:rsidRDefault="0001171F" w:rsidP="0001171F">
      <w:pPr>
        <w:spacing w:line="276" w:lineRule="auto"/>
        <w:ind w:left="720"/>
        <w:jc w:val="both"/>
        <w:rPr>
          <w:noProof/>
        </w:rPr>
      </w:pPr>
      <w:r w:rsidRPr="006F4D29">
        <w:rPr>
          <w:noProof/>
        </w:rPr>
        <w:t>- Performance measurement</w:t>
      </w:r>
    </w:p>
    <w:p w14:paraId="0A836F30" w14:textId="3E4EE19D" w:rsidR="0001171F" w:rsidRPr="006F4D29" w:rsidRDefault="0001171F" w:rsidP="0001171F">
      <w:pPr>
        <w:spacing w:line="276" w:lineRule="auto"/>
        <w:ind w:left="720"/>
        <w:jc w:val="both"/>
        <w:rPr>
          <w:noProof/>
        </w:rPr>
      </w:pPr>
      <w:r w:rsidRPr="006F4D29">
        <w:rPr>
          <w:noProof/>
        </w:rPr>
        <w:t>- Customer’s order analysis</w:t>
      </w:r>
    </w:p>
    <w:p w14:paraId="733216FA" w14:textId="6B3A172C" w:rsidR="0001171F" w:rsidRPr="006F4D29" w:rsidRDefault="0001171F" w:rsidP="0001171F">
      <w:pPr>
        <w:spacing w:line="276" w:lineRule="auto"/>
        <w:ind w:left="720"/>
        <w:jc w:val="both"/>
        <w:rPr>
          <w:noProof/>
        </w:rPr>
      </w:pPr>
      <w:r w:rsidRPr="006F4D29">
        <w:rPr>
          <w:noProof/>
        </w:rPr>
        <w:t>- Processing of placed orders</w:t>
      </w:r>
    </w:p>
    <w:p w14:paraId="2E97DDAF" w14:textId="11FDD843" w:rsidR="0001171F" w:rsidRPr="006F4D29" w:rsidRDefault="0001171F" w:rsidP="0001171F">
      <w:pPr>
        <w:spacing w:line="276" w:lineRule="auto"/>
        <w:ind w:left="720"/>
        <w:jc w:val="both"/>
        <w:rPr>
          <w:noProof/>
        </w:rPr>
      </w:pPr>
      <w:r w:rsidRPr="006F4D29">
        <w:rPr>
          <w:noProof/>
        </w:rPr>
        <w:t>- Data control</w:t>
      </w:r>
    </w:p>
    <w:p w14:paraId="525E2CD3" w14:textId="23886261" w:rsidR="0001171F" w:rsidRPr="006F4D29" w:rsidRDefault="0001171F" w:rsidP="0001171F">
      <w:pPr>
        <w:spacing w:line="276" w:lineRule="auto"/>
        <w:ind w:left="720"/>
        <w:jc w:val="both"/>
        <w:rPr>
          <w:noProof/>
        </w:rPr>
      </w:pPr>
      <w:r w:rsidRPr="006F4D29">
        <w:rPr>
          <w:noProof/>
        </w:rPr>
        <w:t>- Resources management</w:t>
      </w:r>
    </w:p>
    <w:p w14:paraId="4232D79D" w14:textId="3BA0EB39" w:rsidR="0001171F" w:rsidRPr="006F4D29" w:rsidRDefault="0001171F" w:rsidP="0001171F">
      <w:pPr>
        <w:spacing w:line="276" w:lineRule="auto"/>
        <w:ind w:left="720"/>
        <w:jc w:val="both"/>
        <w:rPr>
          <w:noProof/>
        </w:rPr>
      </w:pPr>
      <w:r w:rsidRPr="006F4D29">
        <w:rPr>
          <w:noProof/>
        </w:rPr>
        <w:t>- Impact analysis</w:t>
      </w:r>
    </w:p>
    <w:p w14:paraId="276CC9EB" w14:textId="679456D3" w:rsidR="0001171F" w:rsidRPr="006F4D29" w:rsidRDefault="0001171F" w:rsidP="0001171F">
      <w:pPr>
        <w:spacing w:line="276" w:lineRule="auto"/>
        <w:ind w:left="720"/>
        <w:jc w:val="both"/>
        <w:rPr>
          <w:noProof/>
        </w:rPr>
      </w:pPr>
      <w:r w:rsidRPr="006F4D29">
        <w:rPr>
          <w:noProof/>
        </w:rPr>
        <w:t>- Roles &amp; responsibilities</w:t>
      </w:r>
    </w:p>
    <w:p w14:paraId="40D3C39B" w14:textId="77777777" w:rsidR="0001171F" w:rsidRPr="006F4D29" w:rsidRDefault="0001171F" w:rsidP="0001171F">
      <w:pPr>
        <w:spacing w:line="276" w:lineRule="auto"/>
        <w:ind w:left="720"/>
        <w:jc w:val="both"/>
        <w:rPr>
          <w:noProof/>
        </w:rPr>
      </w:pPr>
    </w:p>
    <w:p w14:paraId="6C10D536" w14:textId="73EC53B8" w:rsidR="0001171F" w:rsidRPr="006F4D29" w:rsidRDefault="0001171F" w:rsidP="0001171F">
      <w:pPr>
        <w:spacing w:line="276" w:lineRule="auto"/>
        <w:jc w:val="both"/>
        <w:rPr>
          <w:noProof/>
        </w:rPr>
      </w:pPr>
      <w:r w:rsidRPr="006F4D29">
        <w:rPr>
          <w:noProof/>
        </w:rPr>
        <w:t>The development of this software will be placed under the configuration management.</w:t>
      </w:r>
    </w:p>
    <w:p w14:paraId="2EFE3E97" w14:textId="6AB3E412" w:rsidR="0080097C" w:rsidRPr="006F4D29" w:rsidRDefault="0080097C" w:rsidP="00F718A2">
      <w:pPr>
        <w:spacing w:line="276" w:lineRule="auto"/>
        <w:jc w:val="both"/>
        <w:rPr>
          <w:noProof/>
        </w:rPr>
      </w:pPr>
    </w:p>
    <w:p w14:paraId="12416FBE" w14:textId="3A88FECC" w:rsidR="0080097C" w:rsidRPr="006F4D29" w:rsidRDefault="0080097C" w:rsidP="00F718A2">
      <w:pPr>
        <w:spacing w:line="276" w:lineRule="auto"/>
        <w:jc w:val="both"/>
        <w:rPr>
          <w:b/>
          <w:bCs/>
          <w:noProof/>
        </w:rPr>
      </w:pPr>
      <w:r w:rsidRPr="006F4D29">
        <w:rPr>
          <w:b/>
          <w:bCs/>
          <w:noProof/>
        </w:rPr>
        <w:t>2.9. Impact of the project on individuals and organizations</w:t>
      </w:r>
    </w:p>
    <w:p w14:paraId="34A39ACC" w14:textId="411022C5" w:rsidR="00633F47" w:rsidRPr="006F4D29" w:rsidRDefault="00633F47" w:rsidP="00F718A2">
      <w:pPr>
        <w:spacing w:line="276" w:lineRule="auto"/>
        <w:jc w:val="both"/>
        <w:rPr>
          <w:noProof/>
        </w:rPr>
      </w:pPr>
      <w:r w:rsidRPr="006F4D29">
        <w:rPr>
          <w:noProof/>
        </w:rPr>
        <w:t>These are the impact of the supplement facts ordering system software on individuals and organizations:</w:t>
      </w:r>
    </w:p>
    <w:p w14:paraId="01FB4270" w14:textId="310D57C7" w:rsidR="00633F47" w:rsidRPr="006F4D29" w:rsidRDefault="00633F47" w:rsidP="00633F47">
      <w:pPr>
        <w:spacing w:line="276" w:lineRule="auto"/>
        <w:ind w:left="720"/>
        <w:jc w:val="both"/>
        <w:rPr>
          <w:noProof/>
        </w:rPr>
      </w:pPr>
      <w:r w:rsidRPr="006F4D29">
        <w:rPr>
          <w:noProof/>
        </w:rPr>
        <w:t>- The ordering process is easier.</w:t>
      </w:r>
    </w:p>
    <w:p w14:paraId="67ED343F" w14:textId="0528F5A3" w:rsidR="00633F47" w:rsidRPr="006F4D29" w:rsidRDefault="00633F47" w:rsidP="00633F47">
      <w:pPr>
        <w:spacing w:line="276" w:lineRule="auto"/>
        <w:ind w:left="720"/>
        <w:jc w:val="both"/>
        <w:rPr>
          <w:noProof/>
        </w:rPr>
      </w:pPr>
      <w:r w:rsidRPr="006F4D29">
        <w:rPr>
          <w:noProof/>
        </w:rPr>
        <w:t>- Efficient customer and order management.</w:t>
      </w:r>
    </w:p>
    <w:p w14:paraId="0F64110F" w14:textId="1BDFEC7E" w:rsidR="00633F47" w:rsidRPr="006F4D29" w:rsidRDefault="00633F47" w:rsidP="00633F47">
      <w:pPr>
        <w:spacing w:line="276" w:lineRule="auto"/>
        <w:ind w:left="720"/>
        <w:jc w:val="both"/>
        <w:rPr>
          <w:noProof/>
        </w:rPr>
      </w:pPr>
      <w:r w:rsidRPr="006F4D29">
        <w:rPr>
          <w:noProof/>
        </w:rPr>
        <w:t>- Monitor the expenses incurred in real time.</w:t>
      </w:r>
    </w:p>
    <w:p w14:paraId="1D99445A" w14:textId="4C14872C" w:rsidR="00633F47" w:rsidRPr="006F4D29" w:rsidRDefault="00633F47" w:rsidP="00633F47">
      <w:pPr>
        <w:spacing w:line="276" w:lineRule="auto"/>
        <w:ind w:left="720"/>
        <w:jc w:val="both"/>
        <w:rPr>
          <w:noProof/>
        </w:rPr>
      </w:pPr>
      <w:r w:rsidRPr="006F4D29">
        <w:rPr>
          <w:noProof/>
        </w:rPr>
        <w:t>- Free and low-cost marketing.</w:t>
      </w:r>
    </w:p>
    <w:p w14:paraId="4A9280B8" w14:textId="7D6C3097" w:rsidR="00633F47" w:rsidRPr="006F4D29" w:rsidRDefault="00633F47" w:rsidP="00633F47">
      <w:pPr>
        <w:spacing w:line="276" w:lineRule="auto"/>
        <w:ind w:left="720"/>
        <w:jc w:val="both"/>
        <w:rPr>
          <w:noProof/>
        </w:rPr>
      </w:pPr>
      <w:r w:rsidRPr="006F4D29">
        <w:rPr>
          <w:noProof/>
        </w:rPr>
        <w:t>- Better customers’ data analysis.</w:t>
      </w:r>
    </w:p>
    <w:p w14:paraId="3A910F43" w14:textId="5E07B736" w:rsidR="00633F47" w:rsidRPr="006F4D29" w:rsidRDefault="00633F47" w:rsidP="00633F47">
      <w:pPr>
        <w:spacing w:line="276" w:lineRule="auto"/>
        <w:ind w:left="720"/>
        <w:jc w:val="both"/>
        <w:rPr>
          <w:noProof/>
        </w:rPr>
      </w:pPr>
      <w:r w:rsidRPr="006F4D29">
        <w:rPr>
          <w:noProof/>
        </w:rPr>
        <w:t>- Individuals and organizations can promote their supplement fact products to reach more customers.</w:t>
      </w:r>
    </w:p>
    <w:p w14:paraId="5C63C155" w14:textId="79FCBD88" w:rsidR="0080097C" w:rsidRPr="006F4D29" w:rsidRDefault="0080097C" w:rsidP="00F718A2">
      <w:pPr>
        <w:spacing w:line="276" w:lineRule="auto"/>
        <w:jc w:val="both"/>
        <w:rPr>
          <w:noProof/>
        </w:rPr>
      </w:pPr>
    </w:p>
    <w:p w14:paraId="6FFFFA92" w14:textId="14477DA0" w:rsidR="0080097C" w:rsidRPr="006F4D29" w:rsidRDefault="0080097C" w:rsidP="00F718A2">
      <w:pPr>
        <w:spacing w:line="276" w:lineRule="auto"/>
        <w:jc w:val="both"/>
        <w:rPr>
          <w:b/>
          <w:bCs/>
          <w:noProof/>
        </w:rPr>
      </w:pPr>
      <w:r w:rsidRPr="006F4D29">
        <w:rPr>
          <w:b/>
          <w:bCs/>
          <w:noProof/>
        </w:rPr>
        <w:t>3. Requirement Specifications</w:t>
      </w:r>
    </w:p>
    <w:p w14:paraId="15AB32A0" w14:textId="09B88FBF" w:rsidR="0080097C" w:rsidRPr="006F4D29" w:rsidRDefault="0080097C" w:rsidP="00F718A2">
      <w:pPr>
        <w:spacing w:line="276" w:lineRule="auto"/>
        <w:jc w:val="both"/>
        <w:rPr>
          <w:b/>
          <w:bCs/>
          <w:noProof/>
        </w:rPr>
      </w:pPr>
      <w:r w:rsidRPr="006F4D29">
        <w:rPr>
          <w:b/>
          <w:bCs/>
          <w:noProof/>
        </w:rPr>
        <w:t>3.1. Stakeholders for the system</w:t>
      </w:r>
    </w:p>
    <w:p w14:paraId="086F3DC6" w14:textId="6FC2A82C" w:rsidR="00D86B63" w:rsidRPr="006F4D29" w:rsidRDefault="00D86B63" w:rsidP="00F718A2">
      <w:pPr>
        <w:spacing w:line="276" w:lineRule="auto"/>
        <w:jc w:val="both"/>
        <w:rPr>
          <w:noProof/>
        </w:rPr>
      </w:pPr>
      <w:r w:rsidRPr="006F4D29">
        <w:rPr>
          <w:noProof/>
        </w:rPr>
        <w:t>There are no requirements for stakeholders for the system, as this project will be done individually.</w:t>
      </w:r>
    </w:p>
    <w:p w14:paraId="5B273CF7" w14:textId="0B5ABB8E" w:rsidR="0080097C" w:rsidRPr="006F4D29" w:rsidRDefault="0080097C" w:rsidP="00F718A2">
      <w:pPr>
        <w:spacing w:line="276" w:lineRule="auto"/>
        <w:jc w:val="both"/>
        <w:rPr>
          <w:noProof/>
        </w:rPr>
      </w:pPr>
    </w:p>
    <w:p w14:paraId="32D9F8AC" w14:textId="74A41EEF" w:rsidR="0080097C" w:rsidRPr="006F4D29" w:rsidRDefault="0080097C" w:rsidP="00F718A2">
      <w:pPr>
        <w:spacing w:line="276" w:lineRule="auto"/>
        <w:jc w:val="both"/>
        <w:rPr>
          <w:b/>
          <w:bCs/>
          <w:noProof/>
        </w:rPr>
      </w:pPr>
      <w:r w:rsidRPr="006F4D29">
        <w:rPr>
          <w:b/>
          <w:bCs/>
          <w:noProof/>
        </w:rPr>
        <w:lastRenderedPageBreak/>
        <w:t>3.2. Use</w:t>
      </w:r>
      <w:r w:rsidR="00E27B37" w:rsidRPr="006F4D29">
        <w:rPr>
          <w:b/>
          <w:bCs/>
          <w:noProof/>
        </w:rPr>
        <w:t xml:space="preserve"> </w:t>
      </w:r>
      <w:r w:rsidRPr="006F4D29">
        <w:rPr>
          <w:b/>
          <w:bCs/>
          <w:noProof/>
        </w:rPr>
        <w:t>case model</w:t>
      </w:r>
    </w:p>
    <w:p w14:paraId="126FF88E" w14:textId="5A7B489A" w:rsidR="0080097C" w:rsidRPr="006F4D29" w:rsidRDefault="0080097C" w:rsidP="00F718A2">
      <w:pPr>
        <w:spacing w:line="276" w:lineRule="auto"/>
        <w:jc w:val="both"/>
        <w:rPr>
          <w:b/>
          <w:bCs/>
          <w:noProof/>
        </w:rPr>
      </w:pPr>
      <w:r w:rsidRPr="006F4D29">
        <w:rPr>
          <w:b/>
          <w:bCs/>
          <w:noProof/>
        </w:rPr>
        <w:t>3.2.1. Graphical use</w:t>
      </w:r>
      <w:r w:rsidR="00E27B37" w:rsidRPr="006F4D29">
        <w:rPr>
          <w:b/>
          <w:bCs/>
          <w:noProof/>
        </w:rPr>
        <w:t xml:space="preserve"> </w:t>
      </w:r>
      <w:r w:rsidRPr="006F4D29">
        <w:rPr>
          <w:b/>
          <w:bCs/>
          <w:noProof/>
        </w:rPr>
        <w:t>case model</w:t>
      </w:r>
    </w:p>
    <w:p w14:paraId="5E6EB01F" w14:textId="21C3A20E" w:rsidR="00982BA1" w:rsidRPr="006F4D29" w:rsidRDefault="00C116B6" w:rsidP="00C116B6">
      <w:pPr>
        <w:spacing w:line="276" w:lineRule="auto"/>
        <w:jc w:val="center"/>
        <w:rPr>
          <w:noProof/>
        </w:rPr>
      </w:pPr>
      <w:r w:rsidRPr="006F4D29">
        <w:rPr>
          <w:noProof/>
        </w:rPr>
        <w:drawing>
          <wp:inline distT="0" distB="0" distL="0" distR="0" wp14:anchorId="0A0B4998" wp14:editId="08182803">
            <wp:extent cx="4086225" cy="517407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091088" cy="5180229"/>
                    </a:xfrm>
                    <a:prstGeom prst="rect">
                      <a:avLst/>
                    </a:prstGeom>
                  </pic:spPr>
                </pic:pic>
              </a:graphicData>
            </a:graphic>
          </wp:inline>
        </w:drawing>
      </w:r>
    </w:p>
    <w:p w14:paraId="692CB7F1" w14:textId="491519F0" w:rsidR="00C116B6" w:rsidRPr="006F4D29" w:rsidRDefault="00C116B6" w:rsidP="00C116B6">
      <w:pPr>
        <w:spacing w:line="276" w:lineRule="auto"/>
        <w:jc w:val="center"/>
        <w:rPr>
          <w:noProof/>
        </w:rPr>
      </w:pPr>
      <w:bookmarkStart w:id="0" w:name="_Hlk118740406"/>
      <w:r w:rsidRPr="006F4D29">
        <w:rPr>
          <w:b/>
          <w:bCs/>
          <w:noProof/>
        </w:rPr>
        <w:t xml:space="preserve">Figure 3. </w:t>
      </w:r>
      <w:r w:rsidRPr="006F4D29">
        <w:rPr>
          <w:noProof/>
        </w:rPr>
        <w:t>The use case model for the supplement facts ordering system</w:t>
      </w:r>
    </w:p>
    <w:bookmarkEnd w:id="0"/>
    <w:p w14:paraId="500EA0ED" w14:textId="77777777" w:rsidR="0080097C" w:rsidRPr="006F4D29" w:rsidRDefault="0080097C" w:rsidP="00F718A2">
      <w:pPr>
        <w:spacing w:line="276" w:lineRule="auto"/>
        <w:jc w:val="both"/>
        <w:rPr>
          <w:noProof/>
        </w:rPr>
      </w:pPr>
    </w:p>
    <w:p w14:paraId="428A11B5" w14:textId="17C8FE9C" w:rsidR="0080097C" w:rsidRPr="006F4D29" w:rsidRDefault="0080097C" w:rsidP="00F718A2">
      <w:pPr>
        <w:spacing w:line="276" w:lineRule="auto"/>
        <w:jc w:val="both"/>
        <w:rPr>
          <w:b/>
          <w:bCs/>
          <w:noProof/>
        </w:rPr>
      </w:pPr>
      <w:r w:rsidRPr="006F4D29">
        <w:rPr>
          <w:b/>
          <w:bCs/>
          <w:noProof/>
        </w:rPr>
        <w:t>3.2.2. Textual Description for each use</w:t>
      </w:r>
      <w:r w:rsidR="00E27B37" w:rsidRPr="006F4D29">
        <w:rPr>
          <w:b/>
          <w:bCs/>
          <w:noProof/>
        </w:rPr>
        <w:t xml:space="preserve"> </w:t>
      </w:r>
      <w:r w:rsidRPr="006F4D29">
        <w:rPr>
          <w:b/>
          <w:bCs/>
          <w:noProof/>
        </w:rPr>
        <w:t>case</w:t>
      </w:r>
    </w:p>
    <w:tbl>
      <w:tblPr>
        <w:tblStyle w:val="TableGrid"/>
        <w:tblW w:w="0" w:type="auto"/>
        <w:tblLook w:val="04A0" w:firstRow="1" w:lastRow="0" w:firstColumn="1" w:lastColumn="0" w:noHBand="0" w:noVBand="1"/>
      </w:tblPr>
      <w:tblGrid>
        <w:gridCol w:w="2875"/>
        <w:gridCol w:w="6475"/>
      </w:tblGrid>
      <w:tr w:rsidR="0022262F" w:rsidRPr="006F4D29" w14:paraId="68973B53" w14:textId="77777777" w:rsidTr="008F3E20">
        <w:tc>
          <w:tcPr>
            <w:tcW w:w="2875" w:type="dxa"/>
          </w:tcPr>
          <w:p w14:paraId="159F8DE4" w14:textId="65440D4B" w:rsidR="0022262F" w:rsidRPr="006F4D29" w:rsidRDefault="0022262F" w:rsidP="008F3E20">
            <w:pPr>
              <w:spacing w:line="276" w:lineRule="auto"/>
              <w:jc w:val="both"/>
              <w:rPr>
                <w:b/>
                <w:bCs/>
                <w:noProof/>
              </w:rPr>
            </w:pPr>
            <w:r w:rsidRPr="006F4D29">
              <w:rPr>
                <w:b/>
                <w:bCs/>
                <w:noProof/>
              </w:rPr>
              <w:t>Use case</w:t>
            </w:r>
          </w:p>
        </w:tc>
        <w:tc>
          <w:tcPr>
            <w:tcW w:w="6475" w:type="dxa"/>
          </w:tcPr>
          <w:p w14:paraId="25131848" w14:textId="23C5337B" w:rsidR="0022262F" w:rsidRPr="006F4D29" w:rsidRDefault="0022262F" w:rsidP="008F3E20">
            <w:pPr>
              <w:spacing w:line="276" w:lineRule="auto"/>
              <w:jc w:val="both"/>
              <w:rPr>
                <w:b/>
                <w:bCs/>
                <w:noProof/>
              </w:rPr>
            </w:pPr>
            <w:r w:rsidRPr="006F4D29">
              <w:rPr>
                <w:b/>
                <w:bCs/>
                <w:noProof/>
              </w:rPr>
              <w:t>Description</w:t>
            </w:r>
          </w:p>
        </w:tc>
      </w:tr>
      <w:tr w:rsidR="0022262F" w:rsidRPr="006F4D29" w14:paraId="4A35A72D" w14:textId="77777777" w:rsidTr="008F3E20">
        <w:tc>
          <w:tcPr>
            <w:tcW w:w="2875" w:type="dxa"/>
            <w:vAlign w:val="center"/>
          </w:tcPr>
          <w:p w14:paraId="0CCBCFB3" w14:textId="33985C44" w:rsidR="0022262F" w:rsidRPr="006F4D29" w:rsidRDefault="0022262F" w:rsidP="008F3E20">
            <w:pPr>
              <w:spacing w:line="276" w:lineRule="auto"/>
              <w:rPr>
                <w:noProof/>
              </w:rPr>
            </w:pPr>
            <w:r w:rsidRPr="006F4D29">
              <w:rPr>
                <w:noProof/>
              </w:rPr>
              <w:t>Actors</w:t>
            </w:r>
          </w:p>
        </w:tc>
        <w:tc>
          <w:tcPr>
            <w:tcW w:w="6475" w:type="dxa"/>
          </w:tcPr>
          <w:p w14:paraId="01EBB2C3" w14:textId="7E33AFCE" w:rsidR="0022262F" w:rsidRPr="006F4D29" w:rsidRDefault="0022262F" w:rsidP="00F718A2">
            <w:pPr>
              <w:spacing w:line="276" w:lineRule="auto"/>
              <w:jc w:val="both"/>
              <w:rPr>
                <w:noProof/>
              </w:rPr>
            </w:pPr>
            <w:r w:rsidRPr="006F4D29">
              <w:rPr>
                <w:noProof/>
              </w:rPr>
              <w:t>Customers, product managers, employees</w:t>
            </w:r>
          </w:p>
        </w:tc>
      </w:tr>
      <w:tr w:rsidR="0022262F" w:rsidRPr="006F4D29" w14:paraId="1CD01F2A" w14:textId="77777777" w:rsidTr="008F3E20">
        <w:tc>
          <w:tcPr>
            <w:tcW w:w="2875" w:type="dxa"/>
            <w:vAlign w:val="center"/>
          </w:tcPr>
          <w:p w14:paraId="7D1F3956" w14:textId="765E3C69" w:rsidR="0022262F" w:rsidRPr="006F4D29" w:rsidRDefault="0022262F" w:rsidP="008F3E20">
            <w:pPr>
              <w:spacing w:line="276" w:lineRule="auto"/>
              <w:rPr>
                <w:noProof/>
              </w:rPr>
            </w:pPr>
            <w:r w:rsidRPr="006F4D29">
              <w:rPr>
                <w:noProof/>
              </w:rPr>
              <w:t>Registration</w:t>
            </w:r>
          </w:p>
        </w:tc>
        <w:tc>
          <w:tcPr>
            <w:tcW w:w="6475" w:type="dxa"/>
          </w:tcPr>
          <w:p w14:paraId="31E79872" w14:textId="7D1DEBEB" w:rsidR="0022262F" w:rsidRPr="006F4D29" w:rsidRDefault="00DE5C87" w:rsidP="00F718A2">
            <w:pPr>
              <w:spacing w:line="276" w:lineRule="auto"/>
              <w:jc w:val="both"/>
              <w:rPr>
                <w:noProof/>
              </w:rPr>
            </w:pPr>
            <w:r w:rsidRPr="006F4D29">
              <w:rPr>
                <w:noProof/>
              </w:rPr>
              <w:t>Customers will create an account to shop supplement fact products, while employees will create an account to collect and manage customers’ information and orders.</w:t>
            </w:r>
          </w:p>
        </w:tc>
      </w:tr>
      <w:tr w:rsidR="0022262F" w:rsidRPr="006F4D29" w14:paraId="032BD680" w14:textId="77777777" w:rsidTr="008F3E20">
        <w:tc>
          <w:tcPr>
            <w:tcW w:w="2875" w:type="dxa"/>
            <w:vAlign w:val="center"/>
          </w:tcPr>
          <w:p w14:paraId="61380816" w14:textId="1ED5332C" w:rsidR="0022262F" w:rsidRPr="006F4D29" w:rsidRDefault="0022262F" w:rsidP="008F3E20">
            <w:pPr>
              <w:spacing w:line="276" w:lineRule="auto"/>
              <w:rPr>
                <w:noProof/>
              </w:rPr>
            </w:pPr>
            <w:r w:rsidRPr="006F4D29">
              <w:rPr>
                <w:noProof/>
              </w:rPr>
              <w:t>Login</w:t>
            </w:r>
          </w:p>
        </w:tc>
        <w:tc>
          <w:tcPr>
            <w:tcW w:w="6475" w:type="dxa"/>
          </w:tcPr>
          <w:p w14:paraId="3D9B201D" w14:textId="3AA26ED4" w:rsidR="0022262F" w:rsidRPr="006F4D29" w:rsidRDefault="00DE5C87" w:rsidP="00F718A2">
            <w:pPr>
              <w:spacing w:line="276" w:lineRule="auto"/>
              <w:jc w:val="both"/>
              <w:rPr>
                <w:noProof/>
              </w:rPr>
            </w:pPr>
            <w:r w:rsidRPr="006F4D29">
              <w:rPr>
                <w:noProof/>
              </w:rPr>
              <w:t>Both customers and employees will login to their accounts to respectively start shopping and managing information from customers.</w:t>
            </w:r>
          </w:p>
        </w:tc>
      </w:tr>
      <w:tr w:rsidR="0022262F" w:rsidRPr="006F4D29" w14:paraId="001BE9BB" w14:textId="77777777" w:rsidTr="008F3E20">
        <w:tc>
          <w:tcPr>
            <w:tcW w:w="2875" w:type="dxa"/>
            <w:vAlign w:val="center"/>
          </w:tcPr>
          <w:p w14:paraId="10BF182E" w14:textId="639ECC25" w:rsidR="0022262F" w:rsidRPr="006F4D29" w:rsidRDefault="0022262F" w:rsidP="008F3E20">
            <w:pPr>
              <w:spacing w:line="276" w:lineRule="auto"/>
              <w:rPr>
                <w:noProof/>
              </w:rPr>
            </w:pPr>
            <w:r w:rsidRPr="006F4D29">
              <w:rPr>
                <w:noProof/>
              </w:rPr>
              <w:t>Navigate the product page</w:t>
            </w:r>
          </w:p>
        </w:tc>
        <w:tc>
          <w:tcPr>
            <w:tcW w:w="6475" w:type="dxa"/>
          </w:tcPr>
          <w:p w14:paraId="0E0F682B" w14:textId="3FCB73EB" w:rsidR="0022262F" w:rsidRPr="006F4D29" w:rsidRDefault="00DE5C87" w:rsidP="00F718A2">
            <w:pPr>
              <w:spacing w:line="276" w:lineRule="auto"/>
              <w:jc w:val="both"/>
              <w:rPr>
                <w:noProof/>
              </w:rPr>
            </w:pPr>
            <w:r w:rsidRPr="006F4D29">
              <w:rPr>
                <w:noProof/>
              </w:rPr>
              <w:t>The product managers will control the product page.</w:t>
            </w:r>
          </w:p>
        </w:tc>
      </w:tr>
      <w:tr w:rsidR="0022262F" w:rsidRPr="006F4D29" w14:paraId="7426E970" w14:textId="77777777" w:rsidTr="008F3E20">
        <w:tc>
          <w:tcPr>
            <w:tcW w:w="2875" w:type="dxa"/>
            <w:vAlign w:val="center"/>
          </w:tcPr>
          <w:p w14:paraId="1EE0413B" w14:textId="0BF3926D" w:rsidR="0022262F" w:rsidRPr="006F4D29" w:rsidRDefault="0022262F" w:rsidP="008F3E20">
            <w:pPr>
              <w:spacing w:line="276" w:lineRule="auto"/>
              <w:rPr>
                <w:noProof/>
              </w:rPr>
            </w:pPr>
            <w:r w:rsidRPr="006F4D29">
              <w:rPr>
                <w:noProof/>
              </w:rPr>
              <w:lastRenderedPageBreak/>
              <w:t>Select supplement fact products</w:t>
            </w:r>
          </w:p>
        </w:tc>
        <w:tc>
          <w:tcPr>
            <w:tcW w:w="6475" w:type="dxa"/>
          </w:tcPr>
          <w:p w14:paraId="1C333938" w14:textId="49BE2F11" w:rsidR="0022262F" w:rsidRPr="006F4D29" w:rsidRDefault="00DE5C87" w:rsidP="00F718A2">
            <w:pPr>
              <w:spacing w:line="276" w:lineRule="auto"/>
              <w:jc w:val="both"/>
              <w:rPr>
                <w:noProof/>
              </w:rPr>
            </w:pPr>
            <w:r w:rsidRPr="006F4D29">
              <w:rPr>
                <w:noProof/>
              </w:rPr>
              <w:t>While browsing the product page, customers will select the supplement fact product that they want to buy.</w:t>
            </w:r>
          </w:p>
        </w:tc>
      </w:tr>
      <w:tr w:rsidR="0022262F" w:rsidRPr="006F4D29" w14:paraId="4709E2F2" w14:textId="77777777" w:rsidTr="008F3E20">
        <w:tc>
          <w:tcPr>
            <w:tcW w:w="2875" w:type="dxa"/>
            <w:vAlign w:val="center"/>
          </w:tcPr>
          <w:p w14:paraId="5E700805" w14:textId="0517E6AF" w:rsidR="0022262F" w:rsidRPr="006F4D29" w:rsidRDefault="0022262F" w:rsidP="008F3E20">
            <w:pPr>
              <w:spacing w:line="276" w:lineRule="auto"/>
              <w:rPr>
                <w:noProof/>
              </w:rPr>
            </w:pPr>
            <w:r w:rsidRPr="006F4D29">
              <w:rPr>
                <w:noProof/>
              </w:rPr>
              <w:t>Add supplement fact products</w:t>
            </w:r>
          </w:p>
        </w:tc>
        <w:tc>
          <w:tcPr>
            <w:tcW w:w="6475" w:type="dxa"/>
          </w:tcPr>
          <w:p w14:paraId="0AF07D77" w14:textId="5E94CB14" w:rsidR="0022262F" w:rsidRPr="006F4D29" w:rsidRDefault="00DE5C87" w:rsidP="00F718A2">
            <w:pPr>
              <w:spacing w:line="276" w:lineRule="auto"/>
              <w:jc w:val="both"/>
              <w:rPr>
                <w:noProof/>
              </w:rPr>
            </w:pPr>
            <w:r w:rsidRPr="006F4D29">
              <w:rPr>
                <w:noProof/>
              </w:rPr>
              <w:t>After customers have chosen the supplement fact product that they want to buy, they can choose to buy it by adding it to their shopping cart.</w:t>
            </w:r>
          </w:p>
        </w:tc>
      </w:tr>
      <w:tr w:rsidR="0022262F" w:rsidRPr="006F4D29" w14:paraId="368FC2D4" w14:textId="77777777" w:rsidTr="008F3E20">
        <w:tc>
          <w:tcPr>
            <w:tcW w:w="2875" w:type="dxa"/>
            <w:vAlign w:val="center"/>
          </w:tcPr>
          <w:p w14:paraId="43101A83" w14:textId="482DEC59" w:rsidR="0022262F" w:rsidRPr="006F4D29" w:rsidRDefault="0022262F" w:rsidP="008F3E20">
            <w:pPr>
              <w:spacing w:line="276" w:lineRule="auto"/>
              <w:rPr>
                <w:noProof/>
              </w:rPr>
            </w:pPr>
            <w:r w:rsidRPr="006F4D29">
              <w:rPr>
                <w:noProof/>
              </w:rPr>
              <w:t>Remove supplement fact products</w:t>
            </w:r>
          </w:p>
        </w:tc>
        <w:tc>
          <w:tcPr>
            <w:tcW w:w="6475" w:type="dxa"/>
          </w:tcPr>
          <w:p w14:paraId="5BD5DD18" w14:textId="238C3A49" w:rsidR="0022262F" w:rsidRPr="006F4D29" w:rsidRDefault="00DE5C87" w:rsidP="00F718A2">
            <w:pPr>
              <w:spacing w:line="276" w:lineRule="auto"/>
              <w:jc w:val="both"/>
              <w:rPr>
                <w:noProof/>
              </w:rPr>
            </w:pPr>
            <w:r w:rsidRPr="006F4D29">
              <w:rPr>
                <w:noProof/>
              </w:rPr>
              <w:t>While checking the shopping cart, if customers found that there are unwanted products inside, they can choose to remove them.</w:t>
            </w:r>
          </w:p>
        </w:tc>
      </w:tr>
      <w:tr w:rsidR="0022262F" w:rsidRPr="006F4D29" w14:paraId="5E79899C" w14:textId="77777777" w:rsidTr="008F3E20">
        <w:tc>
          <w:tcPr>
            <w:tcW w:w="2875" w:type="dxa"/>
            <w:vAlign w:val="center"/>
          </w:tcPr>
          <w:p w14:paraId="5800D233" w14:textId="227F7E37" w:rsidR="0022262F" w:rsidRPr="006F4D29" w:rsidRDefault="0022262F" w:rsidP="008F3E20">
            <w:pPr>
              <w:spacing w:line="276" w:lineRule="auto"/>
              <w:rPr>
                <w:noProof/>
              </w:rPr>
            </w:pPr>
            <w:r w:rsidRPr="006F4D29">
              <w:rPr>
                <w:noProof/>
              </w:rPr>
              <w:t>Preview orders</w:t>
            </w:r>
          </w:p>
        </w:tc>
        <w:tc>
          <w:tcPr>
            <w:tcW w:w="6475" w:type="dxa"/>
          </w:tcPr>
          <w:p w14:paraId="328CCBF7" w14:textId="16221918" w:rsidR="0022262F" w:rsidRPr="006F4D29" w:rsidRDefault="00DE5C87" w:rsidP="00F718A2">
            <w:pPr>
              <w:spacing w:line="276" w:lineRule="auto"/>
              <w:jc w:val="both"/>
              <w:rPr>
                <w:noProof/>
              </w:rPr>
            </w:pPr>
            <w:r w:rsidRPr="006F4D29">
              <w:rPr>
                <w:noProof/>
              </w:rPr>
              <w:t>After shopping, customers can check the shopping cart to preview their orders. This allows customers to make sure that their orders only contain products they want to buy. For product managers and employees, the software will display orders in preview mode so that they can collect and process them.</w:t>
            </w:r>
          </w:p>
        </w:tc>
      </w:tr>
      <w:tr w:rsidR="0022262F" w:rsidRPr="006F4D29" w14:paraId="549C05B3" w14:textId="77777777" w:rsidTr="008F3E20">
        <w:tc>
          <w:tcPr>
            <w:tcW w:w="2875" w:type="dxa"/>
            <w:vAlign w:val="center"/>
          </w:tcPr>
          <w:p w14:paraId="796EFF99" w14:textId="2890B785" w:rsidR="0022262F" w:rsidRPr="006F4D29" w:rsidRDefault="0022262F" w:rsidP="008F3E20">
            <w:pPr>
              <w:spacing w:line="276" w:lineRule="auto"/>
              <w:rPr>
                <w:noProof/>
              </w:rPr>
            </w:pPr>
            <w:r w:rsidRPr="006F4D29">
              <w:rPr>
                <w:noProof/>
              </w:rPr>
              <w:t>Place orders</w:t>
            </w:r>
          </w:p>
        </w:tc>
        <w:tc>
          <w:tcPr>
            <w:tcW w:w="6475" w:type="dxa"/>
          </w:tcPr>
          <w:p w14:paraId="32507B6E" w14:textId="3F910CE5" w:rsidR="0022262F" w:rsidRPr="006F4D29" w:rsidRDefault="00DE5C87" w:rsidP="00F718A2">
            <w:pPr>
              <w:spacing w:line="276" w:lineRule="auto"/>
              <w:jc w:val="both"/>
              <w:rPr>
                <w:noProof/>
              </w:rPr>
            </w:pPr>
            <w:r w:rsidRPr="006F4D29">
              <w:rPr>
                <w:noProof/>
              </w:rPr>
              <w:t>After previewing orders, customers will confirm their orders by placing them.</w:t>
            </w:r>
          </w:p>
        </w:tc>
      </w:tr>
      <w:tr w:rsidR="0022262F" w:rsidRPr="006F4D29" w14:paraId="4CB2827B" w14:textId="77777777" w:rsidTr="008F3E20">
        <w:tc>
          <w:tcPr>
            <w:tcW w:w="2875" w:type="dxa"/>
            <w:vAlign w:val="center"/>
          </w:tcPr>
          <w:p w14:paraId="743D67C8" w14:textId="66F30101" w:rsidR="0022262F" w:rsidRPr="006F4D29" w:rsidRDefault="0022262F" w:rsidP="008F3E20">
            <w:pPr>
              <w:spacing w:line="276" w:lineRule="auto"/>
              <w:rPr>
                <w:noProof/>
              </w:rPr>
            </w:pPr>
            <w:r w:rsidRPr="006F4D29">
              <w:rPr>
                <w:noProof/>
              </w:rPr>
              <w:t>Pay for orders</w:t>
            </w:r>
          </w:p>
        </w:tc>
        <w:tc>
          <w:tcPr>
            <w:tcW w:w="6475" w:type="dxa"/>
          </w:tcPr>
          <w:p w14:paraId="72C362CF" w14:textId="74C2D740" w:rsidR="0022262F" w:rsidRPr="006F4D29" w:rsidRDefault="00DE5C87" w:rsidP="00F718A2">
            <w:pPr>
              <w:spacing w:line="276" w:lineRule="auto"/>
              <w:jc w:val="both"/>
              <w:rPr>
                <w:noProof/>
              </w:rPr>
            </w:pPr>
            <w:r w:rsidRPr="006F4D29">
              <w:rPr>
                <w:noProof/>
              </w:rPr>
              <w:t>After placing orders, customers will then be asked to enter their payment method information. Accepted payment methods can be cash, credit/debit card and digital wallet.</w:t>
            </w:r>
          </w:p>
        </w:tc>
      </w:tr>
      <w:tr w:rsidR="0022262F" w:rsidRPr="006F4D29" w14:paraId="0272781B" w14:textId="77777777" w:rsidTr="008F3E20">
        <w:tc>
          <w:tcPr>
            <w:tcW w:w="2875" w:type="dxa"/>
            <w:vAlign w:val="center"/>
          </w:tcPr>
          <w:p w14:paraId="771ADC4A" w14:textId="23A71EAC" w:rsidR="0022262F" w:rsidRPr="006F4D29" w:rsidRDefault="0022262F" w:rsidP="008F3E20">
            <w:pPr>
              <w:spacing w:line="276" w:lineRule="auto"/>
              <w:rPr>
                <w:noProof/>
              </w:rPr>
            </w:pPr>
            <w:r w:rsidRPr="006F4D29">
              <w:rPr>
                <w:noProof/>
              </w:rPr>
              <w:t>Collect orders</w:t>
            </w:r>
          </w:p>
        </w:tc>
        <w:tc>
          <w:tcPr>
            <w:tcW w:w="6475" w:type="dxa"/>
          </w:tcPr>
          <w:p w14:paraId="5C820123" w14:textId="33AFB910" w:rsidR="0022262F" w:rsidRPr="006F4D29" w:rsidRDefault="008F3E20" w:rsidP="00F718A2">
            <w:pPr>
              <w:spacing w:line="276" w:lineRule="auto"/>
              <w:jc w:val="both"/>
              <w:rPr>
                <w:noProof/>
              </w:rPr>
            </w:pPr>
            <w:r w:rsidRPr="006F4D29">
              <w:rPr>
                <w:noProof/>
              </w:rPr>
              <w:t>Product managers and employees will start collecting and processing customers’ orders after the orders have been submitted to the company.</w:t>
            </w:r>
          </w:p>
        </w:tc>
      </w:tr>
      <w:tr w:rsidR="0022262F" w:rsidRPr="006F4D29" w14:paraId="139CD5E0" w14:textId="77777777" w:rsidTr="008F3E20">
        <w:tc>
          <w:tcPr>
            <w:tcW w:w="2875" w:type="dxa"/>
            <w:vAlign w:val="center"/>
          </w:tcPr>
          <w:p w14:paraId="455AB2B3" w14:textId="678F4037" w:rsidR="0022262F" w:rsidRPr="006F4D29" w:rsidRDefault="0022262F" w:rsidP="008F3E20">
            <w:pPr>
              <w:spacing w:line="276" w:lineRule="auto"/>
              <w:rPr>
                <w:noProof/>
              </w:rPr>
            </w:pPr>
            <w:r w:rsidRPr="006F4D29">
              <w:rPr>
                <w:noProof/>
              </w:rPr>
              <w:t>Update the product page</w:t>
            </w:r>
          </w:p>
        </w:tc>
        <w:tc>
          <w:tcPr>
            <w:tcW w:w="6475" w:type="dxa"/>
          </w:tcPr>
          <w:p w14:paraId="438655F8" w14:textId="5AB591D9" w:rsidR="0022262F" w:rsidRPr="006F4D29" w:rsidRDefault="008F3E20" w:rsidP="00F718A2">
            <w:pPr>
              <w:spacing w:line="276" w:lineRule="auto"/>
              <w:jc w:val="both"/>
              <w:rPr>
                <w:noProof/>
              </w:rPr>
            </w:pPr>
            <w:r w:rsidRPr="006F4D29">
              <w:rPr>
                <w:noProof/>
              </w:rPr>
              <w:t>While controlling the product page, product managers can make changes to it, for example, if they detected that some products are out of stock, sales are announced by the company, more products are released by the company or some products will no longer be produced and available.</w:t>
            </w:r>
          </w:p>
        </w:tc>
      </w:tr>
      <w:tr w:rsidR="0022262F" w:rsidRPr="006F4D29" w14:paraId="4FD2C16F" w14:textId="77777777" w:rsidTr="008F3E20">
        <w:tc>
          <w:tcPr>
            <w:tcW w:w="2875" w:type="dxa"/>
            <w:vAlign w:val="center"/>
          </w:tcPr>
          <w:p w14:paraId="291F631D" w14:textId="7075B6FF" w:rsidR="0022262F" w:rsidRPr="006F4D29" w:rsidRDefault="0022262F" w:rsidP="008F3E20">
            <w:pPr>
              <w:spacing w:line="276" w:lineRule="auto"/>
              <w:rPr>
                <w:noProof/>
              </w:rPr>
            </w:pPr>
            <w:r w:rsidRPr="006F4D29">
              <w:rPr>
                <w:noProof/>
              </w:rPr>
              <w:t>Receive the confirmation</w:t>
            </w:r>
          </w:p>
        </w:tc>
        <w:tc>
          <w:tcPr>
            <w:tcW w:w="6475" w:type="dxa"/>
          </w:tcPr>
          <w:p w14:paraId="342A24CE" w14:textId="3B065CB2" w:rsidR="0022262F" w:rsidRPr="006F4D29" w:rsidRDefault="008F3E20" w:rsidP="00F718A2">
            <w:pPr>
              <w:spacing w:line="276" w:lineRule="auto"/>
              <w:jc w:val="both"/>
              <w:rPr>
                <w:noProof/>
              </w:rPr>
            </w:pPr>
            <w:r w:rsidRPr="006F4D29">
              <w:rPr>
                <w:noProof/>
              </w:rPr>
              <w:t>Customers will submit their orders to employees to confirm, verify and process them.</w:t>
            </w:r>
          </w:p>
        </w:tc>
      </w:tr>
      <w:tr w:rsidR="0022262F" w:rsidRPr="006F4D29" w14:paraId="6AEDAB43" w14:textId="77777777" w:rsidTr="008F3E20">
        <w:tc>
          <w:tcPr>
            <w:tcW w:w="2875" w:type="dxa"/>
            <w:vAlign w:val="center"/>
          </w:tcPr>
          <w:p w14:paraId="6E2A0C19" w14:textId="02216110" w:rsidR="0022262F" w:rsidRPr="006F4D29" w:rsidRDefault="0022262F" w:rsidP="008F3E20">
            <w:pPr>
              <w:spacing w:line="276" w:lineRule="auto"/>
              <w:rPr>
                <w:noProof/>
              </w:rPr>
            </w:pPr>
            <w:r w:rsidRPr="006F4D29">
              <w:rPr>
                <w:noProof/>
              </w:rPr>
              <w:t>Checkout</w:t>
            </w:r>
          </w:p>
        </w:tc>
        <w:tc>
          <w:tcPr>
            <w:tcW w:w="6475" w:type="dxa"/>
          </w:tcPr>
          <w:p w14:paraId="5E1F1ECE" w14:textId="4137D743" w:rsidR="0022262F" w:rsidRPr="006F4D29" w:rsidRDefault="008F3E20" w:rsidP="00F718A2">
            <w:pPr>
              <w:spacing w:line="276" w:lineRule="auto"/>
              <w:jc w:val="both"/>
              <w:rPr>
                <w:noProof/>
              </w:rPr>
            </w:pPr>
            <w:r w:rsidRPr="006F4D29">
              <w:rPr>
                <w:noProof/>
              </w:rPr>
              <w:t>Customers will confirm their orders, payment method information with the employees to complete the purchase.</w:t>
            </w:r>
          </w:p>
        </w:tc>
      </w:tr>
    </w:tbl>
    <w:p w14:paraId="34960A8C" w14:textId="25055D04" w:rsidR="0080097C" w:rsidRPr="006F4D29" w:rsidRDefault="00C116B6" w:rsidP="00C116B6">
      <w:pPr>
        <w:spacing w:line="276" w:lineRule="auto"/>
        <w:jc w:val="center"/>
        <w:rPr>
          <w:noProof/>
        </w:rPr>
      </w:pPr>
      <w:r w:rsidRPr="006F4D29">
        <w:rPr>
          <w:b/>
          <w:bCs/>
          <w:noProof/>
        </w:rPr>
        <w:t xml:space="preserve">Table 1. </w:t>
      </w:r>
      <w:r w:rsidRPr="006F4D29">
        <w:rPr>
          <w:noProof/>
        </w:rPr>
        <w:t>Use case description for the supplement facts ordering system</w:t>
      </w:r>
    </w:p>
    <w:p w14:paraId="547CA73E" w14:textId="77777777" w:rsidR="00C116B6" w:rsidRPr="006F4D29" w:rsidRDefault="00C116B6" w:rsidP="00F718A2">
      <w:pPr>
        <w:spacing w:line="276" w:lineRule="auto"/>
        <w:jc w:val="both"/>
        <w:rPr>
          <w:noProof/>
        </w:rPr>
      </w:pPr>
    </w:p>
    <w:p w14:paraId="7D426EED" w14:textId="13E6CB87" w:rsidR="0080097C" w:rsidRPr="006F4D29" w:rsidRDefault="0080097C" w:rsidP="00F718A2">
      <w:pPr>
        <w:spacing w:line="276" w:lineRule="auto"/>
        <w:jc w:val="both"/>
        <w:rPr>
          <w:b/>
          <w:bCs/>
          <w:noProof/>
        </w:rPr>
      </w:pPr>
      <w:r w:rsidRPr="006F4D29">
        <w:rPr>
          <w:b/>
          <w:bCs/>
          <w:noProof/>
        </w:rPr>
        <w:t>3.3. Functional requirements</w:t>
      </w:r>
    </w:p>
    <w:p w14:paraId="181AA37B" w14:textId="10416633" w:rsidR="00982BA1" w:rsidRPr="006F4D29" w:rsidRDefault="00EF7CDA" w:rsidP="00F718A2">
      <w:pPr>
        <w:spacing w:line="276" w:lineRule="auto"/>
        <w:jc w:val="both"/>
        <w:rPr>
          <w:noProof/>
        </w:rPr>
      </w:pPr>
      <w:r w:rsidRPr="006F4D29">
        <w:rPr>
          <w:noProof/>
        </w:rPr>
        <w:t>- The system software must have functions that allows users to view products and place orders. Note: There must be 7 – 10 available products from the company themselves.</w:t>
      </w:r>
    </w:p>
    <w:p w14:paraId="37FA7E21" w14:textId="0024EDEB" w:rsidR="00EF7CDA" w:rsidRPr="006F4D29" w:rsidRDefault="00EF7CDA" w:rsidP="00F718A2">
      <w:pPr>
        <w:spacing w:line="276" w:lineRule="auto"/>
        <w:jc w:val="both"/>
        <w:rPr>
          <w:noProof/>
        </w:rPr>
      </w:pPr>
      <w:r w:rsidRPr="006F4D29">
        <w:rPr>
          <w:noProof/>
        </w:rPr>
        <w:t>- The ordered products will be delivered to the customer’s house.</w:t>
      </w:r>
    </w:p>
    <w:p w14:paraId="07205F4A" w14:textId="34BC14C0" w:rsidR="00EF7CDA" w:rsidRPr="006F4D29" w:rsidRDefault="00EF7CDA" w:rsidP="00EF7CDA">
      <w:pPr>
        <w:spacing w:line="276" w:lineRule="auto"/>
        <w:jc w:val="both"/>
        <w:rPr>
          <w:noProof/>
        </w:rPr>
      </w:pPr>
      <w:r w:rsidRPr="006F4D29">
        <w:rPr>
          <w:noProof/>
        </w:rPr>
        <w:t>- The system software must have a user-friendly user interface.</w:t>
      </w:r>
    </w:p>
    <w:p w14:paraId="6A91224E" w14:textId="5CDDF03D" w:rsidR="0080097C" w:rsidRPr="006F4D29" w:rsidRDefault="0080097C" w:rsidP="00F718A2">
      <w:pPr>
        <w:spacing w:line="276" w:lineRule="auto"/>
        <w:jc w:val="both"/>
        <w:rPr>
          <w:noProof/>
        </w:rPr>
      </w:pPr>
    </w:p>
    <w:p w14:paraId="49562F33" w14:textId="00427931" w:rsidR="0080097C" w:rsidRPr="006F4D29" w:rsidRDefault="0080097C" w:rsidP="00F718A2">
      <w:pPr>
        <w:spacing w:line="276" w:lineRule="auto"/>
        <w:jc w:val="both"/>
        <w:rPr>
          <w:b/>
          <w:bCs/>
          <w:noProof/>
        </w:rPr>
      </w:pPr>
      <w:r w:rsidRPr="006F4D29">
        <w:rPr>
          <w:b/>
          <w:bCs/>
          <w:noProof/>
        </w:rPr>
        <w:t>3.4. Non-functional requirements</w:t>
      </w:r>
    </w:p>
    <w:p w14:paraId="112FF0D8" w14:textId="23C80EF0" w:rsidR="00EF7CDA" w:rsidRPr="006F4D29" w:rsidRDefault="00EF7CDA" w:rsidP="00EF7CDA">
      <w:pPr>
        <w:spacing w:line="276" w:lineRule="auto"/>
        <w:jc w:val="both"/>
        <w:rPr>
          <w:noProof/>
        </w:rPr>
      </w:pPr>
      <w:r w:rsidRPr="006F4D29">
        <w:rPr>
          <w:noProof/>
        </w:rPr>
        <w:t>- The system software will process the orders.</w:t>
      </w:r>
    </w:p>
    <w:p w14:paraId="4CF1DA5D" w14:textId="162E4640" w:rsidR="00EF7CDA" w:rsidRPr="006F4D29" w:rsidRDefault="00EF7CDA" w:rsidP="00EF7CDA">
      <w:pPr>
        <w:spacing w:line="276" w:lineRule="auto"/>
        <w:jc w:val="both"/>
        <w:rPr>
          <w:noProof/>
        </w:rPr>
      </w:pPr>
      <w:r w:rsidRPr="006F4D29">
        <w:rPr>
          <w:noProof/>
        </w:rPr>
        <w:lastRenderedPageBreak/>
        <w:t>- The system software has the management dashboard that allows the company to monitor and process orders, as well as customers’ personal information</w:t>
      </w:r>
    </w:p>
    <w:p w14:paraId="551D58B3" w14:textId="61E0AD68" w:rsidR="0080097C" w:rsidRPr="006F4D29" w:rsidRDefault="0080097C" w:rsidP="00F718A2">
      <w:pPr>
        <w:spacing w:line="276" w:lineRule="auto"/>
        <w:jc w:val="both"/>
        <w:rPr>
          <w:noProof/>
        </w:rPr>
      </w:pPr>
    </w:p>
    <w:p w14:paraId="03695B95" w14:textId="4C3F7B7D" w:rsidR="0080097C" w:rsidRPr="006F4D29" w:rsidRDefault="0080097C" w:rsidP="00F718A2">
      <w:pPr>
        <w:spacing w:line="276" w:lineRule="auto"/>
        <w:jc w:val="both"/>
        <w:rPr>
          <w:b/>
          <w:bCs/>
          <w:noProof/>
        </w:rPr>
      </w:pPr>
      <w:r w:rsidRPr="006F4D29">
        <w:rPr>
          <w:b/>
          <w:bCs/>
          <w:noProof/>
        </w:rPr>
        <w:t>4. Architecture</w:t>
      </w:r>
    </w:p>
    <w:p w14:paraId="3A7138A3" w14:textId="4D1988CE" w:rsidR="0080097C" w:rsidRPr="006F4D29" w:rsidRDefault="0080097C" w:rsidP="00F718A2">
      <w:pPr>
        <w:spacing w:line="276" w:lineRule="auto"/>
        <w:jc w:val="both"/>
        <w:rPr>
          <w:b/>
          <w:bCs/>
          <w:noProof/>
        </w:rPr>
      </w:pPr>
      <w:r w:rsidRPr="006F4D29">
        <w:rPr>
          <w:b/>
          <w:bCs/>
          <w:noProof/>
        </w:rPr>
        <w:t xml:space="preserve">4.1. </w:t>
      </w:r>
      <w:r w:rsidR="00C545AC" w:rsidRPr="006F4D29">
        <w:rPr>
          <w:b/>
          <w:bCs/>
          <w:noProof/>
        </w:rPr>
        <w:t>Used a</w:t>
      </w:r>
      <w:r w:rsidRPr="006F4D29">
        <w:rPr>
          <w:b/>
          <w:bCs/>
          <w:noProof/>
        </w:rPr>
        <w:t>rchitectural styles</w:t>
      </w:r>
    </w:p>
    <w:p w14:paraId="67A22B50" w14:textId="0F2D7DD6" w:rsidR="00842F64" w:rsidRPr="006F4D29" w:rsidRDefault="0045364B" w:rsidP="00F718A2">
      <w:pPr>
        <w:spacing w:line="276" w:lineRule="auto"/>
        <w:jc w:val="both"/>
        <w:rPr>
          <w:noProof/>
        </w:rPr>
      </w:pPr>
      <w:r w:rsidRPr="006F4D29">
        <w:rPr>
          <w:noProof/>
        </w:rPr>
        <w:t>The used architectural styles are layered style and object-oriented style.</w:t>
      </w:r>
    </w:p>
    <w:p w14:paraId="7C04F0D9" w14:textId="6498BD0D" w:rsidR="0080097C" w:rsidRPr="006F4D29" w:rsidRDefault="0080097C" w:rsidP="00F718A2">
      <w:pPr>
        <w:spacing w:line="276" w:lineRule="auto"/>
        <w:jc w:val="both"/>
        <w:rPr>
          <w:noProof/>
        </w:rPr>
      </w:pPr>
    </w:p>
    <w:p w14:paraId="52997E41" w14:textId="393FC084" w:rsidR="0080097C" w:rsidRPr="006F4D29" w:rsidRDefault="0080097C" w:rsidP="00F718A2">
      <w:pPr>
        <w:spacing w:line="276" w:lineRule="auto"/>
        <w:jc w:val="both"/>
        <w:rPr>
          <w:b/>
          <w:bCs/>
          <w:noProof/>
        </w:rPr>
      </w:pPr>
      <w:r w:rsidRPr="006F4D29">
        <w:rPr>
          <w:b/>
          <w:bCs/>
          <w:noProof/>
        </w:rPr>
        <w:t>4.2. Architectural model</w:t>
      </w:r>
    </w:p>
    <w:p w14:paraId="5DC96CA8" w14:textId="30FA8D50" w:rsidR="00842F64" w:rsidRPr="006F4D29" w:rsidRDefault="00C116B6" w:rsidP="00C116B6">
      <w:pPr>
        <w:spacing w:line="276" w:lineRule="auto"/>
        <w:jc w:val="center"/>
        <w:rPr>
          <w:noProof/>
        </w:rPr>
      </w:pPr>
      <w:r w:rsidRPr="006F4D29">
        <w:rPr>
          <w:noProof/>
        </w:rPr>
        <w:drawing>
          <wp:inline distT="0" distB="0" distL="0" distR="0" wp14:anchorId="170C01D1" wp14:editId="3AADD0CD">
            <wp:extent cx="3686175"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686175" cy="2305050"/>
                    </a:xfrm>
                    <a:prstGeom prst="rect">
                      <a:avLst/>
                    </a:prstGeom>
                  </pic:spPr>
                </pic:pic>
              </a:graphicData>
            </a:graphic>
          </wp:inline>
        </w:drawing>
      </w:r>
    </w:p>
    <w:p w14:paraId="024AA833" w14:textId="4FDF4CD1" w:rsidR="0080097C" w:rsidRPr="006F4D29" w:rsidRDefault="00C116B6" w:rsidP="00C116B6">
      <w:pPr>
        <w:spacing w:line="276" w:lineRule="auto"/>
        <w:jc w:val="center"/>
        <w:rPr>
          <w:noProof/>
        </w:rPr>
      </w:pPr>
      <w:r w:rsidRPr="006F4D29">
        <w:rPr>
          <w:b/>
          <w:bCs/>
          <w:noProof/>
        </w:rPr>
        <w:t xml:space="preserve">Figure 4. </w:t>
      </w:r>
      <w:r w:rsidRPr="006F4D29">
        <w:rPr>
          <w:noProof/>
        </w:rPr>
        <w:t>The architectural model for the supplement facts ordering system</w:t>
      </w:r>
    </w:p>
    <w:p w14:paraId="05D511EC" w14:textId="77777777" w:rsidR="00C116B6" w:rsidRPr="006F4D29" w:rsidRDefault="00C116B6" w:rsidP="00F718A2">
      <w:pPr>
        <w:spacing w:line="276" w:lineRule="auto"/>
        <w:jc w:val="both"/>
        <w:rPr>
          <w:noProof/>
        </w:rPr>
      </w:pPr>
    </w:p>
    <w:p w14:paraId="3B3AA01D" w14:textId="2995CB95" w:rsidR="0080097C" w:rsidRPr="006F4D29" w:rsidRDefault="0080097C" w:rsidP="00F718A2">
      <w:pPr>
        <w:spacing w:line="276" w:lineRule="auto"/>
        <w:jc w:val="both"/>
        <w:rPr>
          <w:b/>
          <w:bCs/>
          <w:noProof/>
        </w:rPr>
      </w:pPr>
      <w:r w:rsidRPr="006F4D29">
        <w:rPr>
          <w:b/>
          <w:bCs/>
          <w:noProof/>
        </w:rPr>
        <w:t>4.3. Technology, software and hardware used</w:t>
      </w:r>
    </w:p>
    <w:p w14:paraId="72AFEBEB" w14:textId="5A6CC21A" w:rsidR="0080097C" w:rsidRPr="006F4D29" w:rsidRDefault="00842F64" w:rsidP="00F718A2">
      <w:pPr>
        <w:spacing w:line="276" w:lineRule="auto"/>
        <w:jc w:val="both"/>
        <w:rPr>
          <w:noProof/>
        </w:rPr>
      </w:pPr>
      <w:r w:rsidRPr="006F4D29">
        <w:rPr>
          <w:noProof/>
        </w:rPr>
        <w:t>- The C# programming language is used to develop this software.</w:t>
      </w:r>
    </w:p>
    <w:p w14:paraId="195F47C0" w14:textId="2854E0FA" w:rsidR="00842F64" w:rsidRPr="006F4D29" w:rsidRDefault="00842F64" w:rsidP="00F718A2">
      <w:pPr>
        <w:spacing w:line="276" w:lineRule="auto"/>
        <w:jc w:val="both"/>
        <w:rPr>
          <w:noProof/>
        </w:rPr>
      </w:pPr>
      <w:r w:rsidRPr="006F4D29">
        <w:rPr>
          <w:noProof/>
        </w:rPr>
        <w:t>- This software is developed and operated on a computer.</w:t>
      </w:r>
    </w:p>
    <w:p w14:paraId="19FB6DBC" w14:textId="77777777" w:rsidR="00842F64" w:rsidRPr="006F4D29" w:rsidRDefault="00842F64" w:rsidP="00F718A2">
      <w:pPr>
        <w:spacing w:line="276" w:lineRule="auto"/>
        <w:jc w:val="both"/>
        <w:rPr>
          <w:noProof/>
        </w:rPr>
      </w:pPr>
    </w:p>
    <w:p w14:paraId="6116E91F" w14:textId="26116AD6" w:rsidR="0080097C" w:rsidRPr="006F4D29" w:rsidRDefault="0080097C" w:rsidP="00F718A2">
      <w:pPr>
        <w:spacing w:line="276" w:lineRule="auto"/>
        <w:jc w:val="both"/>
        <w:rPr>
          <w:b/>
          <w:bCs/>
          <w:noProof/>
        </w:rPr>
      </w:pPr>
      <w:r w:rsidRPr="006F4D29">
        <w:rPr>
          <w:b/>
          <w:bCs/>
          <w:noProof/>
        </w:rPr>
        <w:t>4.4. Rationale for the architectural style and model</w:t>
      </w:r>
    </w:p>
    <w:p w14:paraId="053C65CB" w14:textId="5D297AF8" w:rsidR="0080097C" w:rsidRPr="006F4D29" w:rsidRDefault="00656A12" w:rsidP="00F718A2">
      <w:pPr>
        <w:spacing w:line="276" w:lineRule="auto"/>
        <w:jc w:val="both"/>
        <w:rPr>
          <w:b/>
          <w:bCs/>
          <w:noProof/>
        </w:rPr>
      </w:pPr>
      <w:r w:rsidRPr="006F4D29">
        <w:rPr>
          <w:b/>
          <w:bCs/>
          <w:noProof/>
        </w:rPr>
        <w:t>Rationale for the architectural style:</w:t>
      </w:r>
    </w:p>
    <w:tbl>
      <w:tblPr>
        <w:tblStyle w:val="TableGrid"/>
        <w:tblW w:w="0" w:type="auto"/>
        <w:tblLook w:val="04A0" w:firstRow="1" w:lastRow="0" w:firstColumn="1" w:lastColumn="0" w:noHBand="0" w:noVBand="1"/>
      </w:tblPr>
      <w:tblGrid>
        <w:gridCol w:w="4675"/>
        <w:gridCol w:w="4675"/>
      </w:tblGrid>
      <w:tr w:rsidR="00154CC2" w:rsidRPr="006F4D29" w14:paraId="456AF26E" w14:textId="77777777" w:rsidTr="00154CC2">
        <w:tc>
          <w:tcPr>
            <w:tcW w:w="4675" w:type="dxa"/>
          </w:tcPr>
          <w:p w14:paraId="6DE99B00" w14:textId="69D60BC9" w:rsidR="00154CC2" w:rsidRPr="006F4D29" w:rsidRDefault="00154CC2" w:rsidP="00154CC2">
            <w:pPr>
              <w:spacing w:line="276" w:lineRule="auto"/>
              <w:jc w:val="center"/>
              <w:rPr>
                <w:b/>
                <w:bCs/>
                <w:noProof/>
              </w:rPr>
            </w:pPr>
            <w:r w:rsidRPr="006F4D29">
              <w:rPr>
                <w:b/>
                <w:bCs/>
                <w:noProof/>
              </w:rPr>
              <w:t>Layered</w:t>
            </w:r>
          </w:p>
        </w:tc>
        <w:tc>
          <w:tcPr>
            <w:tcW w:w="4675" w:type="dxa"/>
          </w:tcPr>
          <w:p w14:paraId="35EC4DA1" w14:textId="59342EDA" w:rsidR="00154CC2" w:rsidRPr="006F4D29" w:rsidRDefault="00154CC2" w:rsidP="00154CC2">
            <w:pPr>
              <w:spacing w:line="276" w:lineRule="auto"/>
              <w:jc w:val="center"/>
              <w:rPr>
                <w:b/>
                <w:bCs/>
                <w:noProof/>
              </w:rPr>
            </w:pPr>
            <w:r w:rsidRPr="006F4D29">
              <w:rPr>
                <w:b/>
                <w:bCs/>
                <w:noProof/>
              </w:rPr>
              <w:t>Object-oriented</w:t>
            </w:r>
          </w:p>
        </w:tc>
      </w:tr>
      <w:tr w:rsidR="00154CC2" w:rsidRPr="006F4D29" w14:paraId="1605D9CF" w14:textId="77777777" w:rsidTr="00154CC2">
        <w:tc>
          <w:tcPr>
            <w:tcW w:w="4675" w:type="dxa"/>
          </w:tcPr>
          <w:p w14:paraId="32E330BE" w14:textId="3F479C7A" w:rsidR="00154CC2" w:rsidRPr="00A10B9B" w:rsidRDefault="00A10B9B" w:rsidP="00A10B9B">
            <w:pPr>
              <w:spacing w:line="276" w:lineRule="auto"/>
              <w:jc w:val="both"/>
              <w:rPr>
                <w:noProof/>
              </w:rPr>
            </w:pPr>
            <w:r w:rsidRPr="00A10B9B">
              <w:rPr>
                <w:noProof/>
              </w:rPr>
              <w:t>The layered structure fashion is one of the maximum not unusual</w:t>
            </w:r>
            <w:r w:rsidR="004A66C1">
              <w:rPr>
                <w:noProof/>
              </w:rPr>
              <w:t xml:space="preserve"> </w:t>
            </w:r>
            <w:r w:rsidRPr="00A10B9B">
              <w:rPr>
                <w:noProof/>
              </w:rPr>
              <w:t>place architectural styles. The concept at the back of Layered Architecture is that modules or additives with comparable functionalities are prepared into horizontal layers. As a result, every layer plays a selected position inside the software.</w:t>
            </w:r>
          </w:p>
        </w:tc>
        <w:tc>
          <w:tcPr>
            <w:tcW w:w="4675" w:type="dxa"/>
          </w:tcPr>
          <w:p w14:paraId="50D1A723" w14:textId="1B94440B" w:rsidR="00154CC2" w:rsidRPr="004A66C1" w:rsidRDefault="004A66C1" w:rsidP="004A66C1">
            <w:pPr>
              <w:spacing w:line="276" w:lineRule="auto"/>
              <w:jc w:val="both"/>
              <w:rPr>
                <w:noProof/>
              </w:rPr>
            </w:pPr>
            <w:r w:rsidRPr="004A66C1">
              <w:rPr>
                <w:noProof/>
              </w:rPr>
              <w:t>Object-orientated architectural fashion maps the software program to real-global items for making it extra understandable. It is simple to preserve and improves the fine of the device because of software program reuse. This structure affords reusability thr</w:t>
            </w:r>
            <w:r w:rsidR="00E077C5">
              <w:rPr>
                <w:noProof/>
              </w:rPr>
              <w:t>ough</w:t>
            </w:r>
            <w:r w:rsidRPr="004A66C1">
              <w:rPr>
                <w:noProof/>
              </w:rPr>
              <w:t xml:space="preserve"> polymorphism and abstraction.</w:t>
            </w:r>
          </w:p>
        </w:tc>
      </w:tr>
    </w:tbl>
    <w:p w14:paraId="7653AAF2" w14:textId="180BB50E" w:rsidR="00656A12" w:rsidRPr="006F4D29" w:rsidRDefault="00C001AE" w:rsidP="00C001AE">
      <w:pPr>
        <w:spacing w:line="276" w:lineRule="auto"/>
        <w:jc w:val="center"/>
        <w:rPr>
          <w:noProof/>
        </w:rPr>
      </w:pPr>
      <w:r w:rsidRPr="006F4D29">
        <w:rPr>
          <w:b/>
          <w:bCs/>
          <w:noProof/>
        </w:rPr>
        <w:t xml:space="preserve">Table 2. </w:t>
      </w:r>
      <w:r w:rsidRPr="006F4D29">
        <w:rPr>
          <w:noProof/>
        </w:rPr>
        <w:t>Rationale for the architectural style</w:t>
      </w:r>
    </w:p>
    <w:p w14:paraId="13C89F89" w14:textId="77777777" w:rsidR="00C001AE" w:rsidRPr="006F4D29" w:rsidRDefault="00C001AE" w:rsidP="00F718A2">
      <w:pPr>
        <w:spacing w:line="276" w:lineRule="auto"/>
        <w:jc w:val="both"/>
        <w:rPr>
          <w:b/>
          <w:bCs/>
          <w:noProof/>
        </w:rPr>
      </w:pPr>
    </w:p>
    <w:p w14:paraId="4D168C18" w14:textId="0278538A" w:rsidR="00656A12" w:rsidRPr="006F4D29" w:rsidRDefault="00656A12" w:rsidP="00F718A2">
      <w:pPr>
        <w:spacing w:line="276" w:lineRule="auto"/>
        <w:jc w:val="both"/>
        <w:rPr>
          <w:b/>
          <w:bCs/>
          <w:noProof/>
        </w:rPr>
      </w:pPr>
      <w:r w:rsidRPr="006F4D29">
        <w:rPr>
          <w:b/>
          <w:bCs/>
          <w:noProof/>
        </w:rPr>
        <w:t>Rationale for the architectural model:</w:t>
      </w:r>
    </w:p>
    <w:tbl>
      <w:tblPr>
        <w:tblStyle w:val="TableGrid"/>
        <w:tblW w:w="0" w:type="auto"/>
        <w:tblLook w:val="04A0" w:firstRow="1" w:lastRow="0" w:firstColumn="1" w:lastColumn="0" w:noHBand="0" w:noVBand="1"/>
      </w:tblPr>
      <w:tblGrid>
        <w:gridCol w:w="2337"/>
        <w:gridCol w:w="2337"/>
        <w:gridCol w:w="2338"/>
        <w:gridCol w:w="2338"/>
      </w:tblGrid>
      <w:tr w:rsidR="00656A12" w:rsidRPr="006F4D29" w14:paraId="332874D5" w14:textId="77777777" w:rsidTr="00656A12">
        <w:tc>
          <w:tcPr>
            <w:tcW w:w="2337" w:type="dxa"/>
          </w:tcPr>
          <w:p w14:paraId="6127308C" w14:textId="60EE64FC" w:rsidR="00656A12" w:rsidRPr="006F4D29" w:rsidRDefault="00656A12" w:rsidP="00656A12">
            <w:pPr>
              <w:spacing w:line="276" w:lineRule="auto"/>
              <w:jc w:val="center"/>
              <w:rPr>
                <w:b/>
                <w:bCs/>
                <w:noProof/>
              </w:rPr>
            </w:pPr>
            <w:r w:rsidRPr="006F4D29">
              <w:rPr>
                <w:b/>
                <w:bCs/>
                <w:noProof/>
              </w:rPr>
              <w:t>Logical View</w:t>
            </w:r>
          </w:p>
        </w:tc>
        <w:tc>
          <w:tcPr>
            <w:tcW w:w="2337" w:type="dxa"/>
          </w:tcPr>
          <w:p w14:paraId="377E484C" w14:textId="477C0800" w:rsidR="00656A12" w:rsidRPr="006F4D29" w:rsidRDefault="00656A12" w:rsidP="00656A12">
            <w:pPr>
              <w:spacing w:line="276" w:lineRule="auto"/>
              <w:jc w:val="center"/>
              <w:rPr>
                <w:b/>
                <w:bCs/>
                <w:noProof/>
              </w:rPr>
            </w:pPr>
            <w:r w:rsidRPr="006F4D29">
              <w:rPr>
                <w:b/>
                <w:bCs/>
                <w:noProof/>
              </w:rPr>
              <w:t>Development View</w:t>
            </w:r>
          </w:p>
        </w:tc>
        <w:tc>
          <w:tcPr>
            <w:tcW w:w="2338" w:type="dxa"/>
          </w:tcPr>
          <w:p w14:paraId="02A8527F" w14:textId="5193BE19" w:rsidR="00656A12" w:rsidRPr="006F4D29" w:rsidRDefault="00656A12" w:rsidP="00656A12">
            <w:pPr>
              <w:spacing w:line="276" w:lineRule="auto"/>
              <w:jc w:val="center"/>
              <w:rPr>
                <w:b/>
                <w:bCs/>
                <w:noProof/>
              </w:rPr>
            </w:pPr>
            <w:r w:rsidRPr="006F4D29">
              <w:rPr>
                <w:b/>
                <w:bCs/>
                <w:noProof/>
              </w:rPr>
              <w:t>Process View</w:t>
            </w:r>
          </w:p>
        </w:tc>
        <w:tc>
          <w:tcPr>
            <w:tcW w:w="2338" w:type="dxa"/>
          </w:tcPr>
          <w:p w14:paraId="0E717F2C" w14:textId="7F529353" w:rsidR="00656A12" w:rsidRPr="006F4D29" w:rsidRDefault="00656A12" w:rsidP="00656A12">
            <w:pPr>
              <w:spacing w:line="276" w:lineRule="auto"/>
              <w:jc w:val="center"/>
              <w:rPr>
                <w:b/>
                <w:bCs/>
                <w:noProof/>
              </w:rPr>
            </w:pPr>
            <w:r w:rsidRPr="006F4D29">
              <w:rPr>
                <w:b/>
                <w:bCs/>
                <w:noProof/>
              </w:rPr>
              <w:t>Physical View</w:t>
            </w:r>
          </w:p>
        </w:tc>
      </w:tr>
      <w:tr w:rsidR="00656A12" w:rsidRPr="006F4D29" w14:paraId="71F35D93" w14:textId="77777777" w:rsidTr="00656A12">
        <w:tc>
          <w:tcPr>
            <w:tcW w:w="2337" w:type="dxa"/>
            <w:vAlign w:val="center"/>
          </w:tcPr>
          <w:p w14:paraId="3216E28D" w14:textId="4F9CAC2C" w:rsidR="00656A12" w:rsidRPr="006F4D29" w:rsidRDefault="00656A12" w:rsidP="00656A12">
            <w:pPr>
              <w:spacing w:line="276" w:lineRule="auto"/>
              <w:rPr>
                <w:noProof/>
              </w:rPr>
            </w:pPr>
            <w:r w:rsidRPr="006F4D29">
              <w:rPr>
                <w:b/>
                <w:bCs/>
                <w:noProof/>
              </w:rPr>
              <w:lastRenderedPageBreak/>
              <w:t xml:space="preserve">End user: </w:t>
            </w:r>
            <w:r w:rsidRPr="006F4D29">
              <w:rPr>
                <w:noProof/>
              </w:rPr>
              <w:t>Functionality</w:t>
            </w:r>
          </w:p>
        </w:tc>
        <w:tc>
          <w:tcPr>
            <w:tcW w:w="2337" w:type="dxa"/>
            <w:vAlign w:val="center"/>
          </w:tcPr>
          <w:p w14:paraId="32FE0687" w14:textId="69D3AF11" w:rsidR="00656A12" w:rsidRPr="006F4D29" w:rsidRDefault="00656A12" w:rsidP="00656A12">
            <w:pPr>
              <w:spacing w:line="276" w:lineRule="auto"/>
              <w:rPr>
                <w:noProof/>
              </w:rPr>
            </w:pPr>
            <w:r w:rsidRPr="006F4D29">
              <w:rPr>
                <w:b/>
                <w:bCs/>
                <w:noProof/>
              </w:rPr>
              <w:t xml:space="preserve">Programmer: </w:t>
            </w:r>
            <w:r w:rsidRPr="006F4D29">
              <w:rPr>
                <w:noProof/>
              </w:rPr>
              <w:t>Software management</w:t>
            </w:r>
          </w:p>
        </w:tc>
        <w:tc>
          <w:tcPr>
            <w:tcW w:w="2338" w:type="dxa"/>
            <w:vAlign w:val="center"/>
          </w:tcPr>
          <w:p w14:paraId="564D3193" w14:textId="75D03BB5" w:rsidR="00656A12" w:rsidRPr="006F4D29" w:rsidRDefault="00656A12" w:rsidP="00656A12">
            <w:pPr>
              <w:spacing w:line="276" w:lineRule="auto"/>
              <w:rPr>
                <w:noProof/>
              </w:rPr>
            </w:pPr>
            <w:r w:rsidRPr="006F4D29">
              <w:rPr>
                <w:b/>
                <w:bCs/>
                <w:noProof/>
              </w:rPr>
              <w:t xml:space="preserve">System Integrators: </w:t>
            </w:r>
            <w:r w:rsidRPr="006F4D29">
              <w:rPr>
                <w:noProof/>
              </w:rPr>
              <w:t>Performance, scalability, throughput</w:t>
            </w:r>
          </w:p>
        </w:tc>
        <w:tc>
          <w:tcPr>
            <w:tcW w:w="2338" w:type="dxa"/>
            <w:vAlign w:val="center"/>
          </w:tcPr>
          <w:p w14:paraId="6A73A7A5" w14:textId="327D609A" w:rsidR="00656A12" w:rsidRPr="006F4D29" w:rsidRDefault="00656A12" w:rsidP="00656A12">
            <w:pPr>
              <w:spacing w:line="276" w:lineRule="auto"/>
              <w:rPr>
                <w:noProof/>
              </w:rPr>
            </w:pPr>
            <w:r w:rsidRPr="006F4D29">
              <w:rPr>
                <w:b/>
                <w:bCs/>
                <w:noProof/>
              </w:rPr>
              <w:t xml:space="preserve">(Hardware) System engineers: </w:t>
            </w:r>
            <w:r w:rsidRPr="006F4D29">
              <w:rPr>
                <w:noProof/>
              </w:rPr>
              <w:t>System topology, delivery, installation, data management</w:t>
            </w:r>
          </w:p>
        </w:tc>
      </w:tr>
    </w:tbl>
    <w:p w14:paraId="2E7C3A0B" w14:textId="5A407E8F" w:rsidR="00656A12" w:rsidRPr="006F4D29" w:rsidRDefault="00C001AE" w:rsidP="00C001AE">
      <w:pPr>
        <w:spacing w:line="276" w:lineRule="auto"/>
        <w:jc w:val="center"/>
        <w:rPr>
          <w:noProof/>
        </w:rPr>
      </w:pPr>
      <w:r w:rsidRPr="006F4D29">
        <w:rPr>
          <w:b/>
          <w:bCs/>
          <w:noProof/>
        </w:rPr>
        <w:t xml:space="preserve">Table 3. </w:t>
      </w:r>
      <w:r w:rsidRPr="006F4D29">
        <w:rPr>
          <w:noProof/>
        </w:rPr>
        <w:t>Rationale for the architectural model</w:t>
      </w:r>
    </w:p>
    <w:p w14:paraId="316ECC91" w14:textId="77777777" w:rsidR="00C001AE" w:rsidRPr="006F4D29" w:rsidRDefault="00C001AE" w:rsidP="00F718A2">
      <w:pPr>
        <w:spacing w:line="276" w:lineRule="auto"/>
        <w:jc w:val="both"/>
        <w:rPr>
          <w:noProof/>
        </w:rPr>
      </w:pPr>
    </w:p>
    <w:p w14:paraId="6DBD933B" w14:textId="160875F5" w:rsidR="0080097C" w:rsidRPr="006F4D29" w:rsidRDefault="0080097C" w:rsidP="00F718A2">
      <w:pPr>
        <w:spacing w:line="276" w:lineRule="auto"/>
        <w:jc w:val="both"/>
        <w:rPr>
          <w:b/>
          <w:bCs/>
          <w:noProof/>
        </w:rPr>
      </w:pPr>
      <w:r w:rsidRPr="006F4D29">
        <w:rPr>
          <w:b/>
          <w:bCs/>
          <w:noProof/>
        </w:rPr>
        <w:t>5. Design</w:t>
      </w:r>
    </w:p>
    <w:p w14:paraId="5DA1EE53" w14:textId="38F21FAD" w:rsidR="0080097C" w:rsidRPr="006F4D29" w:rsidRDefault="0080097C" w:rsidP="00F718A2">
      <w:pPr>
        <w:spacing w:line="276" w:lineRule="auto"/>
        <w:jc w:val="both"/>
        <w:rPr>
          <w:b/>
          <w:bCs/>
          <w:noProof/>
        </w:rPr>
      </w:pPr>
      <w:r w:rsidRPr="006F4D29">
        <w:rPr>
          <w:b/>
          <w:bCs/>
          <w:noProof/>
        </w:rPr>
        <w:t>5.1. Database design</w:t>
      </w:r>
    </w:p>
    <w:p w14:paraId="3BB5FEAC" w14:textId="6C63C98C" w:rsidR="003D1491" w:rsidRPr="006F4D29" w:rsidRDefault="00C116B6" w:rsidP="00C116B6">
      <w:pPr>
        <w:spacing w:line="276" w:lineRule="auto"/>
        <w:jc w:val="center"/>
        <w:rPr>
          <w:noProof/>
        </w:rPr>
      </w:pPr>
      <w:r w:rsidRPr="006F4D29">
        <w:rPr>
          <w:noProof/>
        </w:rPr>
        <w:drawing>
          <wp:inline distT="0" distB="0" distL="0" distR="0" wp14:anchorId="4B37E756" wp14:editId="74F8EBD6">
            <wp:extent cx="4732020" cy="3848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733654" cy="3849634"/>
                    </a:xfrm>
                    <a:prstGeom prst="rect">
                      <a:avLst/>
                    </a:prstGeom>
                  </pic:spPr>
                </pic:pic>
              </a:graphicData>
            </a:graphic>
          </wp:inline>
        </w:drawing>
      </w:r>
    </w:p>
    <w:p w14:paraId="60C4AE70" w14:textId="185047F4" w:rsidR="0080097C" w:rsidRPr="006F4D29" w:rsidRDefault="00C116B6" w:rsidP="00C116B6">
      <w:pPr>
        <w:spacing w:line="276" w:lineRule="auto"/>
        <w:jc w:val="center"/>
        <w:rPr>
          <w:noProof/>
        </w:rPr>
      </w:pPr>
      <w:r w:rsidRPr="006F4D29">
        <w:rPr>
          <w:b/>
          <w:bCs/>
          <w:noProof/>
        </w:rPr>
        <w:t xml:space="preserve">Figure 5. </w:t>
      </w:r>
      <w:r w:rsidRPr="006F4D29">
        <w:rPr>
          <w:noProof/>
        </w:rPr>
        <w:t>The database design for the supplement facts ordering system</w:t>
      </w:r>
    </w:p>
    <w:p w14:paraId="198D8DB3" w14:textId="77777777" w:rsidR="00C116B6" w:rsidRPr="006F4D29" w:rsidRDefault="00C116B6" w:rsidP="00F718A2">
      <w:pPr>
        <w:spacing w:line="276" w:lineRule="auto"/>
        <w:jc w:val="both"/>
        <w:rPr>
          <w:noProof/>
        </w:rPr>
      </w:pPr>
    </w:p>
    <w:p w14:paraId="5FAA987C" w14:textId="0E4FC0F1" w:rsidR="0080097C" w:rsidRPr="006F4D29" w:rsidRDefault="0080097C" w:rsidP="00F718A2">
      <w:pPr>
        <w:spacing w:line="276" w:lineRule="auto"/>
        <w:jc w:val="both"/>
        <w:rPr>
          <w:b/>
          <w:bCs/>
          <w:noProof/>
        </w:rPr>
      </w:pPr>
      <w:r w:rsidRPr="006F4D29">
        <w:rPr>
          <w:b/>
          <w:bCs/>
          <w:noProof/>
        </w:rPr>
        <w:t>5.2. Static model (class diagrams)</w:t>
      </w:r>
    </w:p>
    <w:p w14:paraId="645A9DCB" w14:textId="6E81B391" w:rsidR="0080097C" w:rsidRPr="006F4D29" w:rsidRDefault="00C116B6" w:rsidP="00C116B6">
      <w:pPr>
        <w:spacing w:line="276" w:lineRule="auto"/>
        <w:jc w:val="center"/>
        <w:rPr>
          <w:noProof/>
        </w:rPr>
      </w:pPr>
      <w:r w:rsidRPr="006F4D29">
        <w:rPr>
          <w:noProof/>
        </w:rPr>
        <w:lastRenderedPageBreak/>
        <w:drawing>
          <wp:inline distT="0" distB="0" distL="0" distR="0" wp14:anchorId="00D2A9D5" wp14:editId="2CC9F013">
            <wp:extent cx="4732020" cy="3848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733654" cy="3849634"/>
                    </a:xfrm>
                    <a:prstGeom prst="rect">
                      <a:avLst/>
                    </a:prstGeom>
                  </pic:spPr>
                </pic:pic>
              </a:graphicData>
            </a:graphic>
          </wp:inline>
        </w:drawing>
      </w:r>
    </w:p>
    <w:p w14:paraId="7B87285F" w14:textId="3C015CD9" w:rsidR="003D1491" w:rsidRPr="006F4D29" w:rsidRDefault="00C116B6" w:rsidP="00C116B6">
      <w:pPr>
        <w:spacing w:line="276" w:lineRule="auto"/>
        <w:jc w:val="center"/>
        <w:rPr>
          <w:noProof/>
        </w:rPr>
      </w:pPr>
      <w:r w:rsidRPr="006F4D29">
        <w:rPr>
          <w:b/>
          <w:bCs/>
          <w:noProof/>
        </w:rPr>
        <w:t xml:space="preserve">Figure 6. </w:t>
      </w:r>
      <w:r w:rsidRPr="006F4D29">
        <w:rPr>
          <w:noProof/>
        </w:rPr>
        <w:t xml:space="preserve">The class diagram </w:t>
      </w:r>
      <w:r w:rsidR="00CE78C7" w:rsidRPr="006F4D29">
        <w:rPr>
          <w:noProof/>
        </w:rPr>
        <w:t>for the supplement facts ordering system</w:t>
      </w:r>
    </w:p>
    <w:p w14:paraId="4C369429" w14:textId="77777777" w:rsidR="00C116B6" w:rsidRPr="006F4D29" w:rsidRDefault="00C116B6" w:rsidP="00F718A2">
      <w:pPr>
        <w:spacing w:line="276" w:lineRule="auto"/>
        <w:jc w:val="both"/>
        <w:rPr>
          <w:noProof/>
        </w:rPr>
      </w:pPr>
    </w:p>
    <w:p w14:paraId="3BAE9094" w14:textId="6487FC33" w:rsidR="0080097C" w:rsidRPr="006F4D29" w:rsidRDefault="0080097C" w:rsidP="00F718A2">
      <w:pPr>
        <w:spacing w:line="276" w:lineRule="auto"/>
        <w:jc w:val="both"/>
        <w:rPr>
          <w:b/>
          <w:bCs/>
          <w:noProof/>
        </w:rPr>
      </w:pPr>
      <w:r w:rsidRPr="006F4D29">
        <w:rPr>
          <w:b/>
          <w:bCs/>
          <w:noProof/>
        </w:rPr>
        <w:t>5.3. Dynamic model (sequence diagrams)</w:t>
      </w:r>
    </w:p>
    <w:p w14:paraId="4FE3281D" w14:textId="23AD389B" w:rsidR="0080097C" w:rsidRPr="006F4D29" w:rsidRDefault="00CE78C7" w:rsidP="00F718A2">
      <w:pPr>
        <w:spacing w:line="276" w:lineRule="auto"/>
        <w:jc w:val="both"/>
        <w:rPr>
          <w:noProof/>
        </w:rPr>
      </w:pPr>
      <w:r w:rsidRPr="006F4D29">
        <w:rPr>
          <w:noProof/>
        </w:rPr>
        <w:drawing>
          <wp:inline distT="0" distB="0" distL="0" distR="0" wp14:anchorId="4761548C" wp14:editId="193DA23B">
            <wp:extent cx="5943600" cy="2454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943600" cy="2454275"/>
                    </a:xfrm>
                    <a:prstGeom prst="rect">
                      <a:avLst/>
                    </a:prstGeom>
                  </pic:spPr>
                </pic:pic>
              </a:graphicData>
            </a:graphic>
          </wp:inline>
        </w:drawing>
      </w:r>
    </w:p>
    <w:p w14:paraId="7DE607D7" w14:textId="51927FE7" w:rsidR="003D1491" w:rsidRPr="006F4D29" w:rsidRDefault="00CE78C7" w:rsidP="00CE78C7">
      <w:pPr>
        <w:spacing w:line="276" w:lineRule="auto"/>
        <w:jc w:val="center"/>
        <w:rPr>
          <w:noProof/>
        </w:rPr>
      </w:pPr>
      <w:r w:rsidRPr="006F4D29">
        <w:rPr>
          <w:b/>
          <w:bCs/>
          <w:noProof/>
        </w:rPr>
        <w:t xml:space="preserve">Figure 7. </w:t>
      </w:r>
      <w:r w:rsidRPr="006F4D29">
        <w:rPr>
          <w:noProof/>
        </w:rPr>
        <w:t>The sequence diagram for the supplement facts ordering system</w:t>
      </w:r>
    </w:p>
    <w:p w14:paraId="14ED8006" w14:textId="77777777" w:rsidR="00CE78C7" w:rsidRPr="006F4D29" w:rsidRDefault="00CE78C7" w:rsidP="00F718A2">
      <w:pPr>
        <w:spacing w:line="276" w:lineRule="auto"/>
        <w:jc w:val="both"/>
        <w:rPr>
          <w:noProof/>
        </w:rPr>
      </w:pPr>
    </w:p>
    <w:p w14:paraId="43134D46" w14:textId="18FFE1E8" w:rsidR="0080097C" w:rsidRPr="006F4D29" w:rsidRDefault="0080097C" w:rsidP="00F718A2">
      <w:pPr>
        <w:spacing w:line="276" w:lineRule="auto"/>
        <w:jc w:val="both"/>
        <w:rPr>
          <w:b/>
          <w:bCs/>
          <w:noProof/>
        </w:rPr>
      </w:pPr>
      <w:r w:rsidRPr="006F4D29">
        <w:rPr>
          <w:b/>
          <w:bCs/>
          <w:noProof/>
        </w:rPr>
        <w:t>5.4. Rationale for the detailed design model</w:t>
      </w:r>
    </w:p>
    <w:p w14:paraId="2B8A4505" w14:textId="4C18EB1B" w:rsidR="0080097C" w:rsidRPr="006F4D29" w:rsidRDefault="0076378D" w:rsidP="00F718A2">
      <w:pPr>
        <w:spacing w:line="276" w:lineRule="auto"/>
        <w:jc w:val="both"/>
        <w:rPr>
          <w:noProof/>
        </w:rPr>
      </w:pPr>
      <w:r w:rsidRPr="006F4D29">
        <w:rPr>
          <w:noProof/>
        </w:rPr>
        <w:t>The detailed design model is made to ensure a good experience by customers.</w:t>
      </w:r>
    </w:p>
    <w:p w14:paraId="20F581D6" w14:textId="77777777" w:rsidR="003D1491" w:rsidRPr="006F4D29" w:rsidRDefault="003D1491" w:rsidP="00F718A2">
      <w:pPr>
        <w:spacing w:line="276" w:lineRule="auto"/>
        <w:jc w:val="both"/>
        <w:rPr>
          <w:noProof/>
        </w:rPr>
      </w:pPr>
    </w:p>
    <w:p w14:paraId="2EB8F578" w14:textId="06ECDB5C" w:rsidR="0080097C" w:rsidRPr="006F4D29" w:rsidRDefault="0080097C" w:rsidP="00F718A2">
      <w:pPr>
        <w:spacing w:line="276" w:lineRule="auto"/>
        <w:jc w:val="both"/>
        <w:rPr>
          <w:b/>
          <w:bCs/>
          <w:noProof/>
        </w:rPr>
      </w:pPr>
      <w:r w:rsidRPr="006F4D29">
        <w:rPr>
          <w:b/>
          <w:bCs/>
          <w:noProof/>
        </w:rPr>
        <w:t>5.5. Traceability from requirements to detailed design model</w:t>
      </w:r>
    </w:p>
    <w:p w14:paraId="47A80B5F" w14:textId="1E763776" w:rsidR="0080097C" w:rsidRPr="006F4D29" w:rsidRDefault="0076378D" w:rsidP="00F718A2">
      <w:pPr>
        <w:spacing w:line="276" w:lineRule="auto"/>
        <w:jc w:val="both"/>
        <w:rPr>
          <w:noProof/>
        </w:rPr>
      </w:pPr>
      <w:r w:rsidRPr="006F4D29">
        <w:rPr>
          <w:noProof/>
        </w:rPr>
        <w:lastRenderedPageBreak/>
        <w:t>The detailed design model is decided based on the requirements of the software.</w:t>
      </w:r>
    </w:p>
    <w:p w14:paraId="2246CB9E" w14:textId="77777777" w:rsidR="003D1491" w:rsidRPr="006F4D29" w:rsidRDefault="003D1491" w:rsidP="00F718A2">
      <w:pPr>
        <w:spacing w:line="276" w:lineRule="auto"/>
        <w:jc w:val="both"/>
        <w:rPr>
          <w:noProof/>
        </w:rPr>
      </w:pPr>
    </w:p>
    <w:p w14:paraId="043BCD3B" w14:textId="57A894CA" w:rsidR="0080097C" w:rsidRPr="006F4D29" w:rsidRDefault="0080097C" w:rsidP="00F718A2">
      <w:pPr>
        <w:spacing w:line="276" w:lineRule="auto"/>
        <w:jc w:val="both"/>
        <w:rPr>
          <w:b/>
          <w:bCs/>
          <w:noProof/>
        </w:rPr>
      </w:pPr>
      <w:r w:rsidRPr="006F4D29">
        <w:rPr>
          <w:b/>
          <w:bCs/>
          <w:noProof/>
        </w:rPr>
        <w:t>6. Test Plan</w:t>
      </w:r>
    </w:p>
    <w:p w14:paraId="7960FD72" w14:textId="05AC41B3" w:rsidR="0080097C" w:rsidRPr="006F4D29" w:rsidRDefault="0080097C" w:rsidP="00F718A2">
      <w:pPr>
        <w:spacing w:line="276" w:lineRule="auto"/>
        <w:jc w:val="both"/>
        <w:rPr>
          <w:b/>
          <w:bCs/>
          <w:noProof/>
        </w:rPr>
      </w:pPr>
      <w:r w:rsidRPr="006F4D29">
        <w:rPr>
          <w:b/>
          <w:bCs/>
          <w:noProof/>
        </w:rPr>
        <w:t>6.1. Requirements/specification-based system level test cases</w:t>
      </w:r>
    </w:p>
    <w:p w14:paraId="3C61327D" w14:textId="7BF9A6F1" w:rsidR="0080097C" w:rsidRPr="006F4D29" w:rsidRDefault="001338C4" w:rsidP="00F718A2">
      <w:pPr>
        <w:spacing w:line="276" w:lineRule="auto"/>
        <w:jc w:val="both"/>
        <w:rPr>
          <w:b/>
          <w:bCs/>
          <w:noProof/>
        </w:rPr>
      </w:pPr>
      <w:r w:rsidRPr="006F4D29">
        <w:rPr>
          <w:b/>
          <w:bCs/>
          <w:noProof/>
        </w:rPr>
        <w:t>Test case description:</w:t>
      </w:r>
    </w:p>
    <w:p w14:paraId="3386544D" w14:textId="1CD207AE" w:rsidR="001338C4" w:rsidRPr="006F4D29" w:rsidRDefault="001338C4" w:rsidP="001338C4">
      <w:pPr>
        <w:spacing w:line="276" w:lineRule="auto"/>
        <w:ind w:left="720"/>
        <w:jc w:val="both"/>
        <w:rPr>
          <w:noProof/>
        </w:rPr>
      </w:pPr>
      <w:r w:rsidRPr="006F4D29">
        <w:rPr>
          <w:noProof/>
        </w:rPr>
        <w:t>The objective of the test case is to place an order to test the software.</w:t>
      </w:r>
    </w:p>
    <w:p w14:paraId="449D9CD5" w14:textId="6A9EB413" w:rsidR="001338C4" w:rsidRPr="006F4D29" w:rsidRDefault="001338C4" w:rsidP="001338C4">
      <w:pPr>
        <w:spacing w:line="276" w:lineRule="auto"/>
        <w:jc w:val="both"/>
        <w:rPr>
          <w:b/>
          <w:bCs/>
          <w:noProof/>
        </w:rPr>
      </w:pPr>
      <w:r w:rsidRPr="006F4D29">
        <w:rPr>
          <w:b/>
          <w:bCs/>
          <w:noProof/>
        </w:rPr>
        <w:t>Prerequisites:</w:t>
      </w:r>
    </w:p>
    <w:p w14:paraId="656F2B6B" w14:textId="21556186" w:rsidR="001338C4" w:rsidRPr="006F4D29" w:rsidRDefault="001338C4" w:rsidP="001338C4">
      <w:pPr>
        <w:spacing w:line="276" w:lineRule="auto"/>
        <w:ind w:left="720"/>
        <w:jc w:val="both"/>
        <w:rPr>
          <w:noProof/>
        </w:rPr>
      </w:pPr>
      <w:r w:rsidRPr="006F4D29">
        <w:rPr>
          <w:b/>
          <w:bCs/>
          <w:noProof/>
        </w:rPr>
        <w:t>1.</w:t>
      </w:r>
      <w:r w:rsidRPr="006F4D29">
        <w:rPr>
          <w:noProof/>
        </w:rPr>
        <w:t xml:space="preserve"> An internet connection.</w:t>
      </w:r>
    </w:p>
    <w:p w14:paraId="10FEAE66" w14:textId="00E5BF17" w:rsidR="001338C4" w:rsidRPr="006F4D29" w:rsidRDefault="001338C4" w:rsidP="001338C4">
      <w:pPr>
        <w:spacing w:line="276" w:lineRule="auto"/>
        <w:ind w:left="720"/>
        <w:jc w:val="both"/>
        <w:rPr>
          <w:noProof/>
        </w:rPr>
      </w:pPr>
      <w:r w:rsidRPr="006F4D29">
        <w:rPr>
          <w:b/>
          <w:bCs/>
          <w:noProof/>
        </w:rPr>
        <w:t xml:space="preserve">2. </w:t>
      </w:r>
      <w:r w:rsidRPr="006F4D29">
        <w:rPr>
          <w:noProof/>
        </w:rPr>
        <w:t>The personal information (such as name, date of birth, age) and payment methods (credit/debit card, cash).</w:t>
      </w:r>
    </w:p>
    <w:p w14:paraId="23B7B336" w14:textId="102BEB0E" w:rsidR="001338C4" w:rsidRPr="006F4D29" w:rsidRDefault="001338C4" w:rsidP="001338C4">
      <w:pPr>
        <w:spacing w:line="276" w:lineRule="auto"/>
        <w:jc w:val="both"/>
        <w:rPr>
          <w:b/>
          <w:bCs/>
          <w:noProof/>
        </w:rPr>
      </w:pPr>
      <w:r w:rsidRPr="006F4D29">
        <w:rPr>
          <w:b/>
          <w:bCs/>
          <w:noProof/>
        </w:rPr>
        <w:t>Test steps:</w:t>
      </w:r>
    </w:p>
    <w:p w14:paraId="7FE52D5B" w14:textId="1BCC0E96" w:rsidR="001338C4" w:rsidRPr="006F4D29" w:rsidRDefault="001338C4" w:rsidP="001338C4">
      <w:pPr>
        <w:spacing w:line="276" w:lineRule="auto"/>
        <w:ind w:left="720"/>
        <w:jc w:val="both"/>
        <w:rPr>
          <w:noProof/>
        </w:rPr>
      </w:pPr>
      <w:r w:rsidRPr="006F4D29">
        <w:rPr>
          <w:b/>
          <w:bCs/>
          <w:noProof/>
        </w:rPr>
        <w:t xml:space="preserve">1. </w:t>
      </w:r>
      <w:r w:rsidRPr="006F4D29">
        <w:rPr>
          <w:noProof/>
        </w:rPr>
        <w:t>Browse the product page.</w:t>
      </w:r>
    </w:p>
    <w:p w14:paraId="1BCC30B9" w14:textId="3DE9913D" w:rsidR="001338C4" w:rsidRPr="006F4D29" w:rsidRDefault="001338C4" w:rsidP="001338C4">
      <w:pPr>
        <w:spacing w:line="276" w:lineRule="auto"/>
        <w:ind w:left="720"/>
        <w:jc w:val="both"/>
        <w:rPr>
          <w:noProof/>
        </w:rPr>
      </w:pPr>
      <w:r w:rsidRPr="006F4D29">
        <w:rPr>
          <w:b/>
          <w:bCs/>
          <w:noProof/>
        </w:rPr>
        <w:t xml:space="preserve">2. </w:t>
      </w:r>
      <w:r w:rsidRPr="006F4D29">
        <w:rPr>
          <w:noProof/>
        </w:rPr>
        <w:t>Click “Add to cart” to add a product to the online shopping cart.</w:t>
      </w:r>
    </w:p>
    <w:p w14:paraId="3CCBE61B" w14:textId="290C8E39" w:rsidR="001338C4" w:rsidRPr="006F4D29" w:rsidRDefault="001338C4" w:rsidP="001338C4">
      <w:pPr>
        <w:spacing w:line="276" w:lineRule="auto"/>
        <w:ind w:left="720"/>
        <w:jc w:val="both"/>
        <w:rPr>
          <w:noProof/>
        </w:rPr>
      </w:pPr>
      <w:r w:rsidRPr="006F4D29">
        <w:rPr>
          <w:b/>
          <w:bCs/>
          <w:noProof/>
        </w:rPr>
        <w:t xml:space="preserve">3. </w:t>
      </w:r>
      <w:r w:rsidRPr="006F4D29">
        <w:rPr>
          <w:noProof/>
        </w:rPr>
        <w:t>Navigate to the shopping cart.</w:t>
      </w:r>
    </w:p>
    <w:p w14:paraId="61B8F466" w14:textId="3DF0647D" w:rsidR="001338C4" w:rsidRPr="006F4D29" w:rsidRDefault="001338C4" w:rsidP="001338C4">
      <w:pPr>
        <w:spacing w:line="276" w:lineRule="auto"/>
        <w:ind w:left="720"/>
        <w:jc w:val="both"/>
        <w:rPr>
          <w:noProof/>
        </w:rPr>
      </w:pPr>
      <w:r w:rsidRPr="006F4D29">
        <w:rPr>
          <w:b/>
          <w:bCs/>
          <w:noProof/>
        </w:rPr>
        <w:t xml:space="preserve">4. </w:t>
      </w:r>
      <w:r w:rsidRPr="006F4D29">
        <w:rPr>
          <w:noProof/>
        </w:rPr>
        <w:t>Click “Checkout”.</w:t>
      </w:r>
    </w:p>
    <w:p w14:paraId="4A4BDCBC" w14:textId="5A0E9B86" w:rsidR="001338C4" w:rsidRPr="006F4D29" w:rsidRDefault="001338C4" w:rsidP="001338C4">
      <w:pPr>
        <w:spacing w:line="276" w:lineRule="auto"/>
        <w:ind w:left="720"/>
        <w:jc w:val="both"/>
        <w:rPr>
          <w:noProof/>
        </w:rPr>
      </w:pPr>
      <w:r w:rsidRPr="006F4D29">
        <w:rPr>
          <w:b/>
          <w:bCs/>
          <w:noProof/>
        </w:rPr>
        <w:t xml:space="preserve">5. </w:t>
      </w:r>
      <w:r w:rsidRPr="006F4D29">
        <w:rPr>
          <w:noProof/>
        </w:rPr>
        <w:t>Enter the payment method information and the personal information.</w:t>
      </w:r>
    </w:p>
    <w:p w14:paraId="7D714D1A" w14:textId="0E61ACB6" w:rsidR="001338C4" w:rsidRPr="006F4D29" w:rsidRDefault="001338C4" w:rsidP="001338C4">
      <w:pPr>
        <w:spacing w:line="276" w:lineRule="auto"/>
        <w:jc w:val="both"/>
        <w:rPr>
          <w:noProof/>
        </w:rPr>
      </w:pPr>
      <w:r w:rsidRPr="006F4D29">
        <w:rPr>
          <w:b/>
          <w:bCs/>
          <w:noProof/>
        </w:rPr>
        <w:t>Action result:</w:t>
      </w:r>
    </w:p>
    <w:p w14:paraId="542B7F2F" w14:textId="339EBF1C" w:rsidR="001338C4" w:rsidRPr="006F4D29" w:rsidRDefault="001338C4" w:rsidP="001338C4">
      <w:pPr>
        <w:spacing w:line="276" w:lineRule="auto"/>
        <w:ind w:left="720"/>
        <w:jc w:val="both"/>
        <w:rPr>
          <w:noProof/>
        </w:rPr>
      </w:pPr>
      <w:r w:rsidRPr="006F4D29">
        <w:rPr>
          <w:b/>
          <w:bCs/>
          <w:noProof/>
        </w:rPr>
        <w:t xml:space="preserve">1. </w:t>
      </w:r>
      <w:r w:rsidRPr="006F4D29">
        <w:rPr>
          <w:noProof/>
        </w:rPr>
        <w:t>If the entered personal information and the entered payment method information is valid, then the software will notify that the order has been placed and will be processed.</w:t>
      </w:r>
    </w:p>
    <w:p w14:paraId="199E45CD" w14:textId="740E7676" w:rsidR="001338C4" w:rsidRPr="006F4D29" w:rsidRDefault="001338C4" w:rsidP="001338C4">
      <w:pPr>
        <w:spacing w:line="276" w:lineRule="auto"/>
        <w:ind w:left="720"/>
        <w:jc w:val="both"/>
        <w:rPr>
          <w:noProof/>
        </w:rPr>
      </w:pPr>
      <w:r w:rsidRPr="006F4D29">
        <w:rPr>
          <w:b/>
          <w:bCs/>
          <w:noProof/>
        </w:rPr>
        <w:t xml:space="preserve">2. </w:t>
      </w:r>
      <w:r w:rsidRPr="006F4D29">
        <w:rPr>
          <w:noProof/>
        </w:rPr>
        <w:t xml:space="preserve">If </w:t>
      </w:r>
      <w:r w:rsidR="00F25A79" w:rsidRPr="006F4D29">
        <w:rPr>
          <w:noProof/>
        </w:rPr>
        <w:t>there is any invalid information detected, then nothing will happen, and error messages will be displayed under the text boxes.</w:t>
      </w:r>
    </w:p>
    <w:p w14:paraId="1E85D402" w14:textId="444BAAD4" w:rsidR="00F25A79" w:rsidRPr="006F4D29" w:rsidRDefault="00F25A79" w:rsidP="00F25A79">
      <w:pPr>
        <w:spacing w:line="276" w:lineRule="auto"/>
        <w:jc w:val="both"/>
        <w:rPr>
          <w:noProof/>
        </w:rPr>
      </w:pPr>
      <w:r w:rsidRPr="006F4D29">
        <w:rPr>
          <w:b/>
          <w:bCs/>
          <w:noProof/>
        </w:rPr>
        <w:t>Status:</w:t>
      </w:r>
    </w:p>
    <w:p w14:paraId="25E5625B" w14:textId="5C0BC81E" w:rsidR="00F25A79" w:rsidRPr="006F4D29" w:rsidRDefault="00F25A79" w:rsidP="00F25A79">
      <w:pPr>
        <w:spacing w:line="276" w:lineRule="auto"/>
        <w:ind w:left="720"/>
        <w:jc w:val="both"/>
        <w:rPr>
          <w:noProof/>
        </w:rPr>
      </w:pPr>
      <w:r w:rsidRPr="006F4D29">
        <w:rPr>
          <w:b/>
          <w:bCs/>
          <w:noProof/>
        </w:rPr>
        <w:t xml:space="preserve">Pass </w:t>
      </w:r>
      <w:r w:rsidRPr="006F4D29">
        <w:rPr>
          <w:noProof/>
        </w:rPr>
        <w:t>(if all entered checkout information is valid).</w:t>
      </w:r>
    </w:p>
    <w:p w14:paraId="4B0904C9" w14:textId="2F2B9F9F" w:rsidR="00F25A79" w:rsidRPr="006F4D29" w:rsidRDefault="00F25A79" w:rsidP="00F25A79">
      <w:pPr>
        <w:spacing w:line="276" w:lineRule="auto"/>
        <w:ind w:left="720"/>
        <w:jc w:val="both"/>
        <w:rPr>
          <w:noProof/>
        </w:rPr>
      </w:pPr>
      <w:r w:rsidRPr="006F4D29">
        <w:rPr>
          <w:b/>
          <w:bCs/>
          <w:noProof/>
        </w:rPr>
        <w:t xml:space="preserve">Fail </w:t>
      </w:r>
      <w:r w:rsidRPr="006F4D29">
        <w:rPr>
          <w:noProof/>
        </w:rPr>
        <w:t>(if there is invalid information in the checkout information).</w:t>
      </w:r>
    </w:p>
    <w:p w14:paraId="2C424F6E" w14:textId="77777777" w:rsidR="001338C4" w:rsidRPr="006F4D29" w:rsidRDefault="001338C4" w:rsidP="00F718A2">
      <w:pPr>
        <w:spacing w:line="276" w:lineRule="auto"/>
        <w:jc w:val="both"/>
        <w:rPr>
          <w:noProof/>
        </w:rPr>
      </w:pPr>
    </w:p>
    <w:p w14:paraId="1E91644B" w14:textId="57C492E7" w:rsidR="0080097C" w:rsidRPr="006F4D29" w:rsidRDefault="0080097C" w:rsidP="00F718A2">
      <w:pPr>
        <w:spacing w:line="276" w:lineRule="auto"/>
        <w:jc w:val="both"/>
        <w:rPr>
          <w:b/>
          <w:bCs/>
          <w:noProof/>
        </w:rPr>
      </w:pPr>
      <w:r w:rsidRPr="006F4D29">
        <w:rPr>
          <w:b/>
          <w:bCs/>
          <w:noProof/>
        </w:rPr>
        <w:t>6.2.</w:t>
      </w:r>
      <w:r w:rsidR="001C150D" w:rsidRPr="006F4D29">
        <w:rPr>
          <w:b/>
          <w:bCs/>
          <w:noProof/>
        </w:rPr>
        <w:t xml:space="preserve"> Traceability of test cases to use cases</w:t>
      </w:r>
    </w:p>
    <w:p w14:paraId="2B44838F" w14:textId="4259AF46" w:rsidR="00525270" w:rsidRPr="006F4D29" w:rsidRDefault="00525270" w:rsidP="00F718A2">
      <w:pPr>
        <w:spacing w:line="276" w:lineRule="auto"/>
        <w:jc w:val="both"/>
        <w:rPr>
          <w:b/>
          <w:bCs/>
          <w:noProof/>
        </w:rPr>
      </w:pPr>
      <w:r w:rsidRPr="006F4D29">
        <w:rPr>
          <w:b/>
          <w:bCs/>
          <w:noProof/>
        </w:rPr>
        <w:t>Test scenario:</w:t>
      </w:r>
    </w:p>
    <w:p w14:paraId="05A5E268" w14:textId="2D804433" w:rsidR="00525270" w:rsidRPr="006F4D29" w:rsidRDefault="00525270" w:rsidP="00525270">
      <w:pPr>
        <w:spacing w:line="276" w:lineRule="auto"/>
        <w:ind w:left="720"/>
        <w:jc w:val="both"/>
        <w:rPr>
          <w:noProof/>
        </w:rPr>
      </w:pPr>
      <w:r w:rsidRPr="006F4D29">
        <w:rPr>
          <w:noProof/>
        </w:rPr>
        <w:t>Place an order of supplement fact products.</w:t>
      </w:r>
    </w:p>
    <w:p w14:paraId="0BA78623" w14:textId="48642A40" w:rsidR="00525270" w:rsidRPr="006F4D29" w:rsidRDefault="00525270" w:rsidP="00525270">
      <w:pPr>
        <w:spacing w:line="276" w:lineRule="auto"/>
        <w:jc w:val="both"/>
        <w:rPr>
          <w:noProof/>
        </w:rPr>
      </w:pPr>
      <w:r w:rsidRPr="006F4D29">
        <w:rPr>
          <w:b/>
          <w:bCs/>
          <w:noProof/>
        </w:rPr>
        <w:t xml:space="preserve">Test case ID: </w:t>
      </w:r>
      <w:r w:rsidRPr="006F4D29">
        <w:rPr>
          <w:noProof/>
        </w:rPr>
        <w:t>TC_neworder_01.</w:t>
      </w:r>
    </w:p>
    <w:p w14:paraId="2028020B" w14:textId="39E31DE3" w:rsidR="001C150D" w:rsidRPr="006F4D29" w:rsidRDefault="001C150D" w:rsidP="00F718A2">
      <w:pPr>
        <w:spacing w:line="276" w:lineRule="auto"/>
        <w:jc w:val="both"/>
        <w:rPr>
          <w:noProof/>
        </w:rPr>
      </w:pPr>
    </w:p>
    <w:p w14:paraId="58FE68A7" w14:textId="70334878" w:rsidR="001C150D" w:rsidRPr="006F4D29" w:rsidRDefault="001C150D" w:rsidP="00F718A2">
      <w:pPr>
        <w:spacing w:line="276" w:lineRule="auto"/>
        <w:jc w:val="both"/>
        <w:rPr>
          <w:b/>
          <w:bCs/>
          <w:noProof/>
        </w:rPr>
      </w:pPr>
      <w:r w:rsidRPr="006F4D29">
        <w:rPr>
          <w:b/>
          <w:bCs/>
          <w:noProof/>
        </w:rPr>
        <w:t xml:space="preserve">6.3. Techniques used for test </w:t>
      </w:r>
      <w:r w:rsidR="00360B09" w:rsidRPr="006F4D29">
        <w:rPr>
          <w:b/>
          <w:bCs/>
          <w:noProof/>
        </w:rPr>
        <w:t xml:space="preserve">case </w:t>
      </w:r>
      <w:r w:rsidRPr="006F4D29">
        <w:rPr>
          <w:b/>
          <w:bCs/>
          <w:noProof/>
        </w:rPr>
        <w:t>generation</w:t>
      </w:r>
    </w:p>
    <w:p w14:paraId="017A6250" w14:textId="09D43186" w:rsidR="00CC7587" w:rsidRPr="006F4D29" w:rsidRDefault="00360B09" w:rsidP="00F718A2">
      <w:pPr>
        <w:spacing w:line="276" w:lineRule="auto"/>
        <w:jc w:val="both"/>
        <w:rPr>
          <w:noProof/>
        </w:rPr>
      </w:pPr>
      <w:r w:rsidRPr="006F4D29">
        <w:rPr>
          <w:noProof/>
        </w:rPr>
        <w:t>The used technique for test case generation is goal-oriented technique. The program is tested, given that the objective is defined.</w:t>
      </w:r>
    </w:p>
    <w:p w14:paraId="7D568EC5" w14:textId="6C49D284" w:rsidR="001C150D" w:rsidRPr="006F4D29" w:rsidRDefault="001C150D" w:rsidP="00F718A2">
      <w:pPr>
        <w:spacing w:line="276" w:lineRule="auto"/>
        <w:jc w:val="both"/>
        <w:rPr>
          <w:noProof/>
        </w:rPr>
      </w:pPr>
    </w:p>
    <w:p w14:paraId="671DFDB3" w14:textId="367BE3C7" w:rsidR="001C150D" w:rsidRPr="006F4D29" w:rsidRDefault="001C150D" w:rsidP="00F718A2">
      <w:pPr>
        <w:spacing w:line="276" w:lineRule="auto"/>
        <w:jc w:val="both"/>
        <w:rPr>
          <w:b/>
          <w:bCs/>
          <w:noProof/>
        </w:rPr>
      </w:pPr>
      <w:r w:rsidRPr="006F4D29">
        <w:rPr>
          <w:b/>
          <w:bCs/>
          <w:noProof/>
        </w:rPr>
        <w:t>6.4. Assessment of the goodness of the test suite</w:t>
      </w:r>
    </w:p>
    <w:p w14:paraId="49DE0AEE" w14:textId="1DE773D6" w:rsidR="001C150D" w:rsidRPr="006F4D29" w:rsidRDefault="00360B09" w:rsidP="00F718A2">
      <w:pPr>
        <w:spacing w:line="276" w:lineRule="auto"/>
        <w:jc w:val="both"/>
        <w:rPr>
          <w:noProof/>
        </w:rPr>
      </w:pPr>
      <w:r w:rsidRPr="006F4D29">
        <w:rPr>
          <w:noProof/>
        </w:rPr>
        <w:t>The goodness of the test suite can be determined by testing the software. If the results are good as expected, then the test suite is already good.</w:t>
      </w:r>
    </w:p>
    <w:p w14:paraId="261B91DF" w14:textId="77777777" w:rsidR="00CC7587" w:rsidRPr="006F4D29" w:rsidRDefault="00CC7587" w:rsidP="00F718A2">
      <w:pPr>
        <w:spacing w:line="276" w:lineRule="auto"/>
        <w:jc w:val="both"/>
        <w:rPr>
          <w:noProof/>
        </w:rPr>
      </w:pPr>
    </w:p>
    <w:p w14:paraId="12B4A1E3" w14:textId="56E3A6DA" w:rsidR="001C150D" w:rsidRPr="006F4D29" w:rsidRDefault="001C150D" w:rsidP="00F718A2">
      <w:pPr>
        <w:spacing w:line="276" w:lineRule="auto"/>
        <w:jc w:val="both"/>
        <w:rPr>
          <w:b/>
          <w:bCs/>
          <w:noProof/>
        </w:rPr>
      </w:pPr>
      <w:r w:rsidRPr="006F4D29">
        <w:rPr>
          <w:b/>
          <w:bCs/>
          <w:noProof/>
        </w:rPr>
        <w:t>7. Demo</w:t>
      </w:r>
      <w:r w:rsidR="00494948" w:rsidRPr="006F4D29">
        <w:rPr>
          <w:b/>
          <w:bCs/>
          <w:noProof/>
        </w:rPr>
        <w:t>nstration</w:t>
      </w:r>
    </w:p>
    <w:p w14:paraId="186143FE" w14:textId="27BB0741" w:rsidR="001C150D" w:rsidRPr="006F4D29" w:rsidRDefault="001C150D" w:rsidP="00F718A2">
      <w:pPr>
        <w:spacing w:line="276" w:lineRule="auto"/>
        <w:jc w:val="both"/>
        <w:rPr>
          <w:b/>
          <w:bCs/>
          <w:noProof/>
        </w:rPr>
      </w:pPr>
      <w:r w:rsidRPr="006F4D29">
        <w:rPr>
          <w:b/>
          <w:bCs/>
          <w:noProof/>
        </w:rPr>
        <w:t>7.1. Database</w:t>
      </w:r>
    </w:p>
    <w:p w14:paraId="0493D1ED"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create database FinalProject</w:t>
      </w:r>
    </w:p>
    <w:p w14:paraId="35E92D44"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lastRenderedPageBreak/>
        <w:t>use FinalProject</w:t>
      </w:r>
    </w:p>
    <w:p w14:paraId="4D7A5E12" w14:textId="77777777" w:rsidR="00DF2C41" w:rsidRPr="00DF2C41" w:rsidRDefault="00DF2C41" w:rsidP="00DF2C41">
      <w:pPr>
        <w:spacing w:line="276" w:lineRule="auto"/>
        <w:rPr>
          <w:rFonts w:ascii="Courier New" w:hAnsi="Courier New" w:cs="Courier New"/>
          <w:noProof/>
          <w:sz w:val="20"/>
          <w:szCs w:val="20"/>
        </w:rPr>
      </w:pPr>
    </w:p>
    <w:p w14:paraId="6A77C69B"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create table Items (</w:t>
      </w:r>
    </w:p>
    <w:p w14:paraId="100B21FF"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    ItemID char(10) primary key,</w:t>
      </w:r>
    </w:p>
    <w:p w14:paraId="1623E684"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    ItemName char(50),</w:t>
      </w:r>
    </w:p>
    <w:p w14:paraId="7A4F163D"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    Size char(10)</w:t>
      </w:r>
    </w:p>
    <w:p w14:paraId="47151C85"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w:t>
      </w:r>
    </w:p>
    <w:p w14:paraId="4D11FF76" w14:textId="6FFE05E6" w:rsidR="000E1B6E" w:rsidRPr="00DF2C41" w:rsidRDefault="000E1B6E" w:rsidP="00DF2C41">
      <w:pPr>
        <w:spacing w:line="276" w:lineRule="auto"/>
        <w:rPr>
          <w:rFonts w:ascii="Courier New" w:hAnsi="Courier New" w:cs="Courier New"/>
          <w:noProof/>
          <w:sz w:val="20"/>
          <w:szCs w:val="20"/>
        </w:rPr>
      </w:pPr>
    </w:p>
    <w:p w14:paraId="7D2D0B0C"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create table Agents (</w:t>
      </w:r>
    </w:p>
    <w:p w14:paraId="440DD4B4"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    AgentID char(10) primary key,</w:t>
      </w:r>
    </w:p>
    <w:p w14:paraId="61A5D548"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    AgentName char(50),</w:t>
      </w:r>
    </w:p>
    <w:p w14:paraId="31F40778"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    Add_ress char(50)</w:t>
      </w:r>
    </w:p>
    <w:p w14:paraId="79CF580A"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w:t>
      </w:r>
    </w:p>
    <w:p w14:paraId="7F3538DE" w14:textId="47D8866B" w:rsidR="00DF2C41" w:rsidRPr="00DF2C41" w:rsidRDefault="00DF2C41" w:rsidP="00DF2C41">
      <w:pPr>
        <w:spacing w:line="276" w:lineRule="auto"/>
        <w:rPr>
          <w:rFonts w:ascii="Courier New" w:hAnsi="Courier New" w:cs="Courier New"/>
          <w:noProof/>
          <w:sz w:val="20"/>
          <w:szCs w:val="20"/>
        </w:rPr>
      </w:pPr>
    </w:p>
    <w:p w14:paraId="41F0DB4D"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create table Orders (</w:t>
      </w:r>
    </w:p>
    <w:p w14:paraId="5019E300"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    OrderID char(10) primary key,</w:t>
      </w:r>
    </w:p>
    <w:p w14:paraId="0C266287"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    OrderDate char(15),</w:t>
      </w:r>
    </w:p>
    <w:p w14:paraId="379E7B42"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    AgentID char(10)</w:t>
      </w:r>
    </w:p>
    <w:p w14:paraId="55EB5EE1"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    foreign key (AgentID) references Agents(AgentID)</w:t>
      </w:r>
    </w:p>
    <w:p w14:paraId="41A3B7A7"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w:t>
      </w:r>
    </w:p>
    <w:p w14:paraId="58A9A264" w14:textId="4939BE8A" w:rsidR="00DF2C41" w:rsidRPr="00DF2C41" w:rsidRDefault="00DF2C41" w:rsidP="00DF2C41">
      <w:pPr>
        <w:spacing w:line="276" w:lineRule="auto"/>
        <w:rPr>
          <w:rFonts w:ascii="Courier New" w:hAnsi="Courier New" w:cs="Courier New"/>
          <w:noProof/>
          <w:sz w:val="20"/>
          <w:szCs w:val="20"/>
        </w:rPr>
      </w:pPr>
    </w:p>
    <w:p w14:paraId="5E8F2855"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create table OrderDetails (</w:t>
      </w:r>
    </w:p>
    <w:p w14:paraId="350B374C"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    ID char(10) primary key,</w:t>
      </w:r>
    </w:p>
    <w:p w14:paraId="0A55201A"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    OrderID char(10),</w:t>
      </w:r>
    </w:p>
    <w:p w14:paraId="7EBD2F7A"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    ItemID char(10),</w:t>
      </w:r>
    </w:p>
    <w:p w14:paraId="3AD357B4"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    Quantity int,</w:t>
      </w:r>
    </w:p>
    <w:p w14:paraId="58D85BF2"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    UnitAmount int</w:t>
      </w:r>
    </w:p>
    <w:p w14:paraId="7F4C3EA8"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    foreign key (OrderID) references Orders(OrderID),</w:t>
      </w:r>
    </w:p>
    <w:p w14:paraId="2B0CBAE1"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    foreign key (ItemID) references Items(ItemID)</w:t>
      </w:r>
    </w:p>
    <w:p w14:paraId="226A095B" w14:textId="77777777" w:rsidR="00DF2C41" w:rsidRPr="00DF2C41" w:rsidRDefault="00DF2C41" w:rsidP="00DF2C41">
      <w:pPr>
        <w:spacing w:line="276" w:lineRule="auto"/>
        <w:rPr>
          <w:rFonts w:ascii="Courier New" w:hAnsi="Courier New" w:cs="Courier New"/>
          <w:noProof/>
          <w:sz w:val="20"/>
          <w:szCs w:val="20"/>
        </w:rPr>
      </w:pPr>
      <w:r w:rsidRPr="00DF2C41">
        <w:rPr>
          <w:rFonts w:ascii="Courier New" w:hAnsi="Courier New" w:cs="Courier New"/>
          <w:noProof/>
          <w:sz w:val="20"/>
          <w:szCs w:val="20"/>
        </w:rPr>
        <w:t>)</w:t>
      </w:r>
    </w:p>
    <w:p w14:paraId="159910D2" w14:textId="2C270069" w:rsidR="001C150D" w:rsidRPr="006F4D29" w:rsidRDefault="001C150D" w:rsidP="00F718A2">
      <w:pPr>
        <w:spacing w:line="276" w:lineRule="auto"/>
        <w:jc w:val="both"/>
        <w:rPr>
          <w:noProof/>
        </w:rPr>
      </w:pPr>
    </w:p>
    <w:p w14:paraId="6F4797DB" w14:textId="5D28F808" w:rsidR="001C150D" w:rsidRPr="0032522E" w:rsidRDefault="001C150D" w:rsidP="00F718A2">
      <w:pPr>
        <w:spacing w:line="276" w:lineRule="auto"/>
        <w:jc w:val="both"/>
        <w:rPr>
          <w:noProof/>
        </w:rPr>
      </w:pPr>
      <w:r w:rsidRPr="006F4D29">
        <w:rPr>
          <w:b/>
          <w:bCs/>
          <w:noProof/>
        </w:rPr>
        <w:t>7.2. Source code</w:t>
      </w:r>
      <w:r w:rsidR="0032522E">
        <w:rPr>
          <w:b/>
          <w:bCs/>
          <w:noProof/>
        </w:rPr>
        <w:t xml:space="preserve"> </w:t>
      </w:r>
      <w:r w:rsidR="0032522E">
        <w:rPr>
          <w:noProof/>
        </w:rPr>
        <w:t>(in C#)</w:t>
      </w:r>
    </w:p>
    <w:p w14:paraId="5074054D" w14:textId="722D5FA0" w:rsidR="000E1B6E" w:rsidRPr="00991347" w:rsidRDefault="00974EF4" w:rsidP="00F718A2">
      <w:pPr>
        <w:spacing w:line="276" w:lineRule="auto"/>
        <w:jc w:val="both"/>
        <w:rPr>
          <w:b/>
          <w:bCs/>
          <w:noProof/>
        </w:rPr>
      </w:pPr>
      <w:r w:rsidRPr="00991347">
        <w:rPr>
          <w:b/>
          <w:bCs/>
          <w:noProof/>
        </w:rPr>
        <w:t>Product Details:</w:t>
      </w:r>
    </w:p>
    <w:p w14:paraId="3E064A6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w:t>
      </w:r>
    </w:p>
    <w:p w14:paraId="1261153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System.Collections.Generic;</w:t>
      </w:r>
    </w:p>
    <w:p w14:paraId="31783AA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System.ComponentModel;</w:t>
      </w:r>
    </w:p>
    <w:p w14:paraId="6C6FA1D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System.Data;</w:t>
      </w:r>
    </w:p>
    <w:p w14:paraId="11A0884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System.Drawing;</w:t>
      </w:r>
    </w:p>
    <w:p w14:paraId="5698D73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System.Linq;</w:t>
      </w:r>
    </w:p>
    <w:p w14:paraId="4086625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System.Text;</w:t>
      </w:r>
    </w:p>
    <w:p w14:paraId="7E78080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System.Threading.Tasks;</w:t>
      </w:r>
    </w:p>
    <w:p w14:paraId="5DDA20D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System.Windows.Forms;</w:t>
      </w:r>
    </w:p>
    <w:p w14:paraId="142A6F1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System.Data.SqlClient;</w:t>
      </w:r>
    </w:p>
    <w:p w14:paraId="3AF555F2" w14:textId="77777777" w:rsidR="00974EF4" w:rsidRPr="00974EF4" w:rsidRDefault="00974EF4" w:rsidP="00974EF4">
      <w:pPr>
        <w:spacing w:line="276" w:lineRule="auto"/>
        <w:rPr>
          <w:rFonts w:ascii="Courier New" w:hAnsi="Courier New" w:cs="Courier New"/>
          <w:noProof/>
          <w:sz w:val="20"/>
          <w:szCs w:val="20"/>
        </w:rPr>
      </w:pPr>
    </w:p>
    <w:p w14:paraId="70EEF76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namespace FinalProject</w:t>
      </w:r>
    </w:p>
    <w:p w14:paraId="1A96507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w:t>
      </w:r>
    </w:p>
    <w:p w14:paraId="1399862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public partial class Food_Details : MetroFramework.Forms.MetroForm</w:t>
      </w:r>
    </w:p>
    <w:p w14:paraId="03BB498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2FF7F1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public Food_Details()</w:t>
      </w:r>
    </w:p>
    <w:p w14:paraId="5EBBECD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lastRenderedPageBreak/>
        <w:t xml:space="preserve">        {</w:t>
      </w:r>
    </w:p>
    <w:p w14:paraId="6A7A29F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InitializeComponent();</w:t>
      </w:r>
    </w:p>
    <w:p w14:paraId="6BA86FC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7D4DB9E" w14:textId="77777777" w:rsidR="00974EF4" w:rsidRPr="00974EF4" w:rsidRDefault="00974EF4" w:rsidP="00974EF4">
      <w:pPr>
        <w:spacing w:line="276" w:lineRule="auto"/>
        <w:rPr>
          <w:rFonts w:ascii="Courier New" w:hAnsi="Courier New" w:cs="Courier New"/>
          <w:noProof/>
          <w:sz w:val="20"/>
          <w:szCs w:val="20"/>
        </w:rPr>
      </w:pPr>
    </w:p>
    <w:p w14:paraId="7BFA0A6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Panel3_Paint(object sender, PaintEventArgs e)</w:t>
      </w:r>
    </w:p>
    <w:p w14:paraId="426DC84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8A8B10C" w14:textId="77777777" w:rsidR="00974EF4" w:rsidRPr="00974EF4" w:rsidRDefault="00974EF4" w:rsidP="00974EF4">
      <w:pPr>
        <w:spacing w:line="276" w:lineRule="auto"/>
        <w:rPr>
          <w:rFonts w:ascii="Courier New" w:hAnsi="Courier New" w:cs="Courier New"/>
          <w:noProof/>
          <w:sz w:val="20"/>
          <w:szCs w:val="20"/>
        </w:rPr>
      </w:pPr>
    </w:p>
    <w:p w14:paraId="4A9CD2C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D4E1532" w14:textId="77777777" w:rsidR="00974EF4" w:rsidRPr="00974EF4" w:rsidRDefault="00974EF4" w:rsidP="00974EF4">
      <w:pPr>
        <w:spacing w:line="276" w:lineRule="auto"/>
        <w:rPr>
          <w:rFonts w:ascii="Courier New" w:hAnsi="Courier New" w:cs="Courier New"/>
          <w:noProof/>
          <w:sz w:val="20"/>
          <w:szCs w:val="20"/>
        </w:rPr>
      </w:pPr>
    </w:p>
    <w:p w14:paraId="37900C4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BtnShowAll_Click(object sender, EventArgs e)</w:t>
      </w:r>
    </w:p>
    <w:p w14:paraId="2C332BC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224198F" w14:textId="77777777" w:rsidR="00974EF4" w:rsidRPr="00974EF4" w:rsidRDefault="00974EF4" w:rsidP="00974EF4">
      <w:pPr>
        <w:spacing w:line="276" w:lineRule="auto"/>
        <w:rPr>
          <w:rFonts w:ascii="Courier New" w:hAnsi="Courier New" w:cs="Courier New"/>
          <w:noProof/>
          <w:sz w:val="20"/>
          <w:szCs w:val="20"/>
        </w:rPr>
      </w:pPr>
    </w:p>
    <w:p w14:paraId="7DF564B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A263559" w14:textId="77777777" w:rsidR="00974EF4" w:rsidRPr="00974EF4" w:rsidRDefault="00974EF4" w:rsidP="00974EF4">
      <w:pPr>
        <w:spacing w:line="276" w:lineRule="auto"/>
        <w:rPr>
          <w:rFonts w:ascii="Courier New" w:hAnsi="Courier New" w:cs="Courier New"/>
          <w:noProof/>
          <w:sz w:val="20"/>
          <w:szCs w:val="20"/>
        </w:rPr>
      </w:pPr>
    </w:p>
    <w:p w14:paraId="36D961E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DgvFoodDetails_CellContentClick(object sender, DataGridViewCellEventArgs e)</w:t>
      </w:r>
    </w:p>
    <w:p w14:paraId="4C8D110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5AD382B9" w14:textId="77777777" w:rsidR="00974EF4" w:rsidRPr="00974EF4" w:rsidRDefault="00974EF4" w:rsidP="00974EF4">
      <w:pPr>
        <w:spacing w:line="276" w:lineRule="auto"/>
        <w:rPr>
          <w:rFonts w:ascii="Courier New" w:hAnsi="Courier New" w:cs="Courier New"/>
          <w:noProof/>
          <w:sz w:val="20"/>
          <w:szCs w:val="20"/>
        </w:rPr>
      </w:pPr>
    </w:p>
    <w:p w14:paraId="7F4AE81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7B6C857" w14:textId="77777777" w:rsidR="00974EF4" w:rsidRPr="00974EF4" w:rsidRDefault="00974EF4" w:rsidP="00974EF4">
      <w:pPr>
        <w:spacing w:line="276" w:lineRule="auto"/>
        <w:rPr>
          <w:rFonts w:ascii="Courier New" w:hAnsi="Courier New" w:cs="Courier New"/>
          <w:noProof/>
          <w:sz w:val="20"/>
          <w:szCs w:val="20"/>
        </w:rPr>
      </w:pPr>
    </w:p>
    <w:p w14:paraId="3A30B9E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BtnCancel_Click(object sender, EventArgs e)</w:t>
      </w:r>
    </w:p>
    <w:p w14:paraId="7A5895F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37E877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txtFoodID.Text = null;</w:t>
      </w:r>
    </w:p>
    <w:p w14:paraId="181FAC9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txtFoodName.Text = null;</w:t>
      </w:r>
    </w:p>
    <w:p w14:paraId="122CAD7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57087AB0" w14:textId="77777777" w:rsidR="00974EF4" w:rsidRPr="00974EF4" w:rsidRDefault="00974EF4" w:rsidP="00974EF4">
      <w:pPr>
        <w:spacing w:line="276" w:lineRule="auto"/>
        <w:rPr>
          <w:rFonts w:ascii="Courier New" w:hAnsi="Courier New" w:cs="Courier New"/>
          <w:noProof/>
          <w:sz w:val="20"/>
          <w:szCs w:val="20"/>
        </w:rPr>
      </w:pPr>
    </w:p>
    <w:p w14:paraId="7B57897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Button1_Click(object sender, EventArgs e)</w:t>
      </w:r>
    </w:p>
    <w:p w14:paraId="684106F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1B5649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AddUsers addUser = new AddUsers();</w:t>
      </w:r>
    </w:p>
    <w:p w14:paraId="46E0981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addUser.Show();</w:t>
      </w:r>
    </w:p>
    <w:p w14:paraId="3136D29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1F3AB65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A71F143" w14:textId="77777777" w:rsidR="00974EF4" w:rsidRPr="00974EF4" w:rsidRDefault="00974EF4" w:rsidP="00974EF4">
      <w:pPr>
        <w:spacing w:line="276" w:lineRule="auto"/>
        <w:rPr>
          <w:rFonts w:ascii="Courier New" w:hAnsi="Courier New" w:cs="Courier New"/>
          <w:noProof/>
          <w:sz w:val="20"/>
          <w:szCs w:val="20"/>
        </w:rPr>
      </w:pPr>
    </w:p>
    <w:p w14:paraId="7041600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Button2_Click(object sender, EventArgs e)</w:t>
      </w:r>
    </w:p>
    <w:p w14:paraId="170D810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C1AA71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Manage_Users manage_Users = new Manage_Users();</w:t>
      </w:r>
    </w:p>
    <w:p w14:paraId="258982F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manage_Users.Show();</w:t>
      </w:r>
    </w:p>
    <w:p w14:paraId="2770F9A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3425FB3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02369BD" w14:textId="77777777" w:rsidR="00974EF4" w:rsidRPr="00974EF4" w:rsidRDefault="00974EF4" w:rsidP="00974EF4">
      <w:pPr>
        <w:spacing w:line="276" w:lineRule="auto"/>
        <w:rPr>
          <w:rFonts w:ascii="Courier New" w:hAnsi="Courier New" w:cs="Courier New"/>
          <w:noProof/>
          <w:sz w:val="20"/>
          <w:szCs w:val="20"/>
        </w:rPr>
      </w:pPr>
    </w:p>
    <w:p w14:paraId="599C3BB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Button4_Click(object sender, EventArgs e)</w:t>
      </w:r>
    </w:p>
    <w:p w14:paraId="59AAF2C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E31AC3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22A7A81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4E887D3" w14:textId="77777777" w:rsidR="00974EF4" w:rsidRPr="00974EF4" w:rsidRDefault="00974EF4" w:rsidP="00974EF4">
      <w:pPr>
        <w:spacing w:line="276" w:lineRule="auto"/>
        <w:rPr>
          <w:rFonts w:ascii="Courier New" w:hAnsi="Courier New" w:cs="Courier New"/>
          <w:noProof/>
          <w:sz w:val="20"/>
          <w:szCs w:val="20"/>
        </w:rPr>
      </w:pPr>
    </w:p>
    <w:p w14:paraId="37AF5AB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Button3_Click(object sender, EventArgs e)</w:t>
      </w:r>
    </w:p>
    <w:p w14:paraId="5D3890C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5E17CC4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Add_food add_Food = new Add_food();</w:t>
      </w:r>
    </w:p>
    <w:p w14:paraId="5204CEC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add_Food.Show();</w:t>
      </w:r>
    </w:p>
    <w:p w14:paraId="1D7CB1D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lastRenderedPageBreak/>
        <w:t xml:space="preserve">            this.Hide();</w:t>
      </w:r>
    </w:p>
    <w:p w14:paraId="53BF0B8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32AEB86" w14:textId="77777777" w:rsidR="00974EF4" w:rsidRPr="00974EF4" w:rsidRDefault="00974EF4" w:rsidP="00974EF4">
      <w:pPr>
        <w:spacing w:line="276" w:lineRule="auto"/>
        <w:rPr>
          <w:rFonts w:ascii="Courier New" w:hAnsi="Courier New" w:cs="Courier New"/>
          <w:noProof/>
          <w:sz w:val="20"/>
          <w:szCs w:val="20"/>
        </w:rPr>
      </w:pPr>
    </w:p>
    <w:p w14:paraId="009A629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Button6_Click(object sender, EventArgs e)</w:t>
      </w:r>
    </w:p>
    <w:p w14:paraId="3DC474A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4BBD69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Manage_Food manage_Food = new Manage_Food();</w:t>
      </w:r>
    </w:p>
    <w:p w14:paraId="2523BBA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manage_Food.Show();</w:t>
      </w:r>
    </w:p>
    <w:p w14:paraId="66E24E2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12DE1F1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E5C84A8" w14:textId="77777777" w:rsidR="00974EF4" w:rsidRPr="00974EF4" w:rsidRDefault="00974EF4" w:rsidP="00974EF4">
      <w:pPr>
        <w:spacing w:line="276" w:lineRule="auto"/>
        <w:rPr>
          <w:rFonts w:ascii="Courier New" w:hAnsi="Courier New" w:cs="Courier New"/>
          <w:noProof/>
          <w:sz w:val="20"/>
          <w:szCs w:val="20"/>
        </w:rPr>
      </w:pPr>
    </w:p>
    <w:p w14:paraId="6E5A1B2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Button5_Click(object sender, EventArgs e)</w:t>
      </w:r>
    </w:p>
    <w:p w14:paraId="11D0F71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8A42FA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Food_Details food_Details = new Food_Details();</w:t>
      </w:r>
    </w:p>
    <w:p w14:paraId="6DC514F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food_Details.Show();</w:t>
      </w:r>
    </w:p>
    <w:p w14:paraId="3CC37A1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322F9D2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7AC77A5" w14:textId="77777777" w:rsidR="00974EF4" w:rsidRPr="00974EF4" w:rsidRDefault="00974EF4" w:rsidP="00974EF4">
      <w:pPr>
        <w:spacing w:line="276" w:lineRule="auto"/>
        <w:rPr>
          <w:rFonts w:ascii="Courier New" w:hAnsi="Courier New" w:cs="Courier New"/>
          <w:noProof/>
          <w:sz w:val="20"/>
          <w:szCs w:val="20"/>
        </w:rPr>
      </w:pPr>
    </w:p>
    <w:p w14:paraId="5E76E1A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Button9_Click(object sender, EventArgs e)</w:t>
      </w:r>
    </w:p>
    <w:p w14:paraId="11BBFFB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44ECC5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0E02789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FD998F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9CE209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string constring = @"Data Source=LAPTOP-5S178792; Initial Calatog = FinalProject; Integrated Security = True;";</w:t>
      </w:r>
    </w:p>
    <w:p w14:paraId="63C4E0B3" w14:textId="77777777" w:rsidR="00974EF4" w:rsidRPr="00974EF4" w:rsidRDefault="00974EF4" w:rsidP="00974EF4">
      <w:pPr>
        <w:spacing w:line="276" w:lineRule="auto"/>
        <w:rPr>
          <w:rFonts w:ascii="Courier New" w:hAnsi="Courier New" w:cs="Courier New"/>
          <w:noProof/>
          <w:sz w:val="20"/>
          <w:szCs w:val="20"/>
        </w:rPr>
      </w:pPr>
    </w:p>
    <w:p w14:paraId="12ED147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BtnShowAll_Click_1(object sender, EventArgs e)</w:t>
      </w:r>
    </w:p>
    <w:p w14:paraId="2C35C54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5DD542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string qry = "SELECT * FROM Food ";</w:t>
      </w:r>
    </w:p>
    <w:p w14:paraId="36F1906B" w14:textId="77777777" w:rsidR="00974EF4" w:rsidRPr="00974EF4" w:rsidRDefault="00974EF4" w:rsidP="00974EF4">
      <w:pPr>
        <w:spacing w:line="276" w:lineRule="auto"/>
        <w:rPr>
          <w:rFonts w:ascii="Courier New" w:hAnsi="Courier New" w:cs="Courier New"/>
          <w:noProof/>
          <w:sz w:val="20"/>
          <w:szCs w:val="20"/>
        </w:rPr>
      </w:pPr>
    </w:p>
    <w:p w14:paraId="6C3E1A3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SqlDataAdapter DA = new SqlDataAdapter(qry, constring);</w:t>
      </w:r>
    </w:p>
    <w:p w14:paraId="25804C1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DataSet DS = new DataSet();</w:t>
      </w:r>
    </w:p>
    <w:p w14:paraId="45F3799A" w14:textId="77777777" w:rsidR="00974EF4" w:rsidRPr="00974EF4" w:rsidRDefault="00974EF4" w:rsidP="00974EF4">
      <w:pPr>
        <w:spacing w:line="276" w:lineRule="auto"/>
        <w:rPr>
          <w:rFonts w:ascii="Courier New" w:hAnsi="Courier New" w:cs="Courier New"/>
          <w:noProof/>
          <w:sz w:val="20"/>
          <w:szCs w:val="20"/>
        </w:rPr>
      </w:pPr>
    </w:p>
    <w:p w14:paraId="288CD6B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DA.Fill(DS, "Food");</w:t>
      </w:r>
    </w:p>
    <w:p w14:paraId="3E163F8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dgvFoodDetails.DataSource = DS.Tables["Food"];</w:t>
      </w:r>
    </w:p>
    <w:p w14:paraId="768F694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6C740E1" w14:textId="77777777" w:rsidR="00974EF4" w:rsidRPr="00974EF4" w:rsidRDefault="00974EF4" w:rsidP="00974EF4">
      <w:pPr>
        <w:spacing w:line="276" w:lineRule="auto"/>
        <w:rPr>
          <w:rFonts w:ascii="Courier New" w:hAnsi="Courier New" w:cs="Courier New"/>
          <w:noProof/>
          <w:sz w:val="20"/>
          <w:szCs w:val="20"/>
        </w:rPr>
      </w:pPr>
    </w:p>
    <w:p w14:paraId="5510E17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BtnSearch_Click(object sender, EventArgs e)</w:t>
      </w:r>
    </w:p>
    <w:p w14:paraId="03A6511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E81EEC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int foodid = int.Parse(txtFoodID.Text);</w:t>
      </w:r>
    </w:p>
    <w:p w14:paraId="79B1C85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string foodname = txtFoodName.Text;</w:t>
      </w:r>
    </w:p>
    <w:p w14:paraId="34609EF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string qry = "SELECT * FROM Food where foodID = '"+foodid+"' or Name = '"+foodname+"'";</w:t>
      </w:r>
    </w:p>
    <w:p w14:paraId="79BEEA8D" w14:textId="77777777" w:rsidR="00974EF4" w:rsidRPr="00974EF4" w:rsidRDefault="00974EF4" w:rsidP="00974EF4">
      <w:pPr>
        <w:spacing w:line="276" w:lineRule="auto"/>
        <w:rPr>
          <w:rFonts w:ascii="Courier New" w:hAnsi="Courier New" w:cs="Courier New"/>
          <w:noProof/>
          <w:sz w:val="20"/>
          <w:szCs w:val="20"/>
        </w:rPr>
      </w:pPr>
    </w:p>
    <w:p w14:paraId="2C39235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SqlDataAdapter DA = new SqlDataAdapter(qry, constring);</w:t>
      </w:r>
    </w:p>
    <w:p w14:paraId="270DFE8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DataSet DS = new DataSet();</w:t>
      </w:r>
    </w:p>
    <w:p w14:paraId="5EEB2C4E" w14:textId="77777777" w:rsidR="00974EF4" w:rsidRPr="00974EF4" w:rsidRDefault="00974EF4" w:rsidP="00974EF4">
      <w:pPr>
        <w:spacing w:line="276" w:lineRule="auto"/>
        <w:rPr>
          <w:rFonts w:ascii="Courier New" w:hAnsi="Courier New" w:cs="Courier New"/>
          <w:noProof/>
          <w:sz w:val="20"/>
          <w:szCs w:val="20"/>
        </w:rPr>
      </w:pPr>
    </w:p>
    <w:p w14:paraId="7F0F984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DA.Fill(DS, "Food");</w:t>
      </w:r>
    </w:p>
    <w:p w14:paraId="1452DEB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dgvFoodDetails.DataSource = DS.Tables["Food"];</w:t>
      </w:r>
    </w:p>
    <w:p w14:paraId="4A3738B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388D38C" w14:textId="77777777" w:rsidR="00974EF4" w:rsidRPr="00974EF4" w:rsidRDefault="00974EF4" w:rsidP="00974EF4">
      <w:pPr>
        <w:spacing w:line="276" w:lineRule="auto"/>
        <w:rPr>
          <w:rFonts w:ascii="Courier New" w:hAnsi="Courier New" w:cs="Courier New"/>
          <w:noProof/>
          <w:sz w:val="20"/>
          <w:szCs w:val="20"/>
        </w:rPr>
      </w:pPr>
    </w:p>
    <w:p w14:paraId="73288BB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Button7_Click(object sender, EventArgs e)</w:t>
      </w:r>
    </w:p>
    <w:p w14:paraId="7585780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C5A580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ManageOffers manageOffers = new ManageOffers();</w:t>
      </w:r>
    </w:p>
    <w:p w14:paraId="50EF899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manageOffers.Show();</w:t>
      </w:r>
    </w:p>
    <w:p w14:paraId="107D39A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2F1A459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DEC7DFC" w14:textId="77777777" w:rsidR="00974EF4" w:rsidRPr="00974EF4" w:rsidRDefault="00974EF4" w:rsidP="00974EF4">
      <w:pPr>
        <w:spacing w:line="276" w:lineRule="auto"/>
        <w:rPr>
          <w:rFonts w:ascii="Courier New" w:hAnsi="Courier New" w:cs="Courier New"/>
          <w:noProof/>
          <w:sz w:val="20"/>
          <w:szCs w:val="20"/>
        </w:rPr>
      </w:pPr>
    </w:p>
    <w:p w14:paraId="14A9F50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Button8_Click(object sender, EventArgs e)</w:t>
      </w:r>
    </w:p>
    <w:p w14:paraId="5728F3A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5917B0F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7CED047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BD22CEB" w14:textId="77777777" w:rsidR="00974EF4" w:rsidRPr="00974EF4" w:rsidRDefault="00974EF4" w:rsidP="00974EF4">
      <w:pPr>
        <w:spacing w:line="276" w:lineRule="auto"/>
        <w:rPr>
          <w:rFonts w:ascii="Courier New" w:hAnsi="Courier New" w:cs="Courier New"/>
          <w:noProof/>
          <w:sz w:val="20"/>
          <w:szCs w:val="20"/>
        </w:rPr>
      </w:pPr>
    </w:p>
    <w:p w14:paraId="3911F07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MetroButton1_Click(object sender, EventArgs e)</w:t>
      </w:r>
    </w:p>
    <w:p w14:paraId="0041D3F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86CF44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Admin_Dashboard admin_Dashboard = new Admin_Dashboard();</w:t>
      </w:r>
    </w:p>
    <w:p w14:paraId="06E35FC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admin_Dashboard.Show();</w:t>
      </w:r>
    </w:p>
    <w:p w14:paraId="5BDED27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0E3D631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40F623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D37B14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w:t>
      </w:r>
    </w:p>
    <w:p w14:paraId="51BA73F6" w14:textId="77777777" w:rsidR="00974EF4" w:rsidRPr="006F4D29" w:rsidRDefault="00974EF4" w:rsidP="00F718A2">
      <w:pPr>
        <w:spacing w:line="276" w:lineRule="auto"/>
        <w:jc w:val="both"/>
        <w:rPr>
          <w:noProof/>
        </w:rPr>
      </w:pPr>
    </w:p>
    <w:p w14:paraId="714D2292" w14:textId="58363D9C" w:rsidR="001C150D" w:rsidRPr="006F4D29" w:rsidRDefault="00974EF4" w:rsidP="00F718A2">
      <w:pPr>
        <w:spacing w:line="276" w:lineRule="auto"/>
        <w:jc w:val="both"/>
        <w:rPr>
          <w:b/>
          <w:bCs/>
          <w:noProof/>
        </w:rPr>
      </w:pPr>
      <w:r w:rsidRPr="006F4D29">
        <w:rPr>
          <w:b/>
          <w:bCs/>
          <w:noProof/>
        </w:rPr>
        <w:t>Manage Users:</w:t>
      </w:r>
    </w:p>
    <w:p w14:paraId="50C24B3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w:t>
      </w:r>
    </w:p>
    <w:p w14:paraId="48CCEBE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System.Collections.Generic;</w:t>
      </w:r>
    </w:p>
    <w:p w14:paraId="7883C69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System.ComponentModel;</w:t>
      </w:r>
    </w:p>
    <w:p w14:paraId="7266E42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System.Data;</w:t>
      </w:r>
    </w:p>
    <w:p w14:paraId="704C714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System.Data.SqlClient;</w:t>
      </w:r>
    </w:p>
    <w:p w14:paraId="3FA2B66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System.Drawing;</w:t>
      </w:r>
    </w:p>
    <w:p w14:paraId="603BEF1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System.Linq;</w:t>
      </w:r>
    </w:p>
    <w:p w14:paraId="764F701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System.Text;</w:t>
      </w:r>
    </w:p>
    <w:p w14:paraId="608BE11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System.Threading.Tasks;</w:t>
      </w:r>
    </w:p>
    <w:p w14:paraId="71464AB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System.Windows.Forms;</w:t>
      </w:r>
    </w:p>
    <w:p w14:paraId="30AD9D95" w14:textId="77777777" w:rsidR="00974EF4" w:rsidRPr="00974EF4" w:rsidRDefault="00974EF4" w:rsidP="00974EF4">
      <w:pPr>
        <w:spacing w:line="276" w:lineRule="auto"/>
        <w:rPr>
          <w:rFonts w:ascii="Courier New" w:hAnsi="Courier New" w:cs="Courier New"/>
          <w:noProof/>
          <w:sz w:val="20"/>
          <w:szCs w:val="20"/>
        </w:rPr>
      </w:pPr>
    </w:p>
    <w:p w14:paraId="0F83391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namespace FinalProject</w:t>
      </w:r>
    </w:p>
    <w:p w14:paraId="3831162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w:t>
      </w:r>
    </w:p>
    <w:p w14:paraId="4E2B628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public partial class Manage_Users : MetroFramework.Forms.MetroForm</w:t>
      </w:r>
    </w:p>
    <w:p w14:paraId="716FD41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A29857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public Manage_Users()</w:t>
      </w:r>
    </w:p>
    <w:p w14:paraId="55F34A0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16CCAA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InitializeComponent();</w:t>
      </w:r>
    </w:p>
    <w:p w14:paraId="75A78B7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79F0903" w14:textId="77777777" w:rsidR="00974EF4" w:rsidRPr="00974EF4" w:rsidRDefault="00974EF4" w:rsidP="00974EF4">
      <w:pPr>
        <w:spacing w:line="276" w:lineRule="auto"/>
        <w:rPr>
          <w:rFonts w:ascii="Courier New" w:hAnsi="Courier New" w:cs="Courier New"/>
          <w:noProof/>
          <w:sz w:val="20"/>
          <w:szCs w:val="20"/>
        </w:rPr>
      </w:pPr>
    </w:p>
    <w:p w14:paraId="6B29806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Manage_Users_Load(object sender, EventArgs e)</w:t>
      </w:r>
    </w:p>
    <w:p w14:paraId="322F876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46A0C53" w14:textId="77777777" w:rsidR="00974EF4" w:rsidRPr="00974EF4" w:rsidRDefault="00974EF4" w:rsidP="00974EF4">
      <w:pPr>
        <w:spacing w:line="276" w:lineRule="auto"/>
        <w:rPr>
          <w:rFonts w:ascii="Courier New" w:hAnsi="Courier New" w:cs="Courier New"/>
          <w:noProof/>
          <w:sz w:val="20"/>
          <w:szCs w:val="20"/>
        </w:rPr>
      </w:pPr>
    </w:p>
    <w:p w14:paraId="5367B5C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CB657A8" w14:textId="77777777" w:rsidR="00974EF4" w:rsidRPr="00974EF4" w:rsidRDefault="00974EF4" w:rsidP="00974EF4">
      <w:pPr>
        <w:spacing w:line="276" w:lineRule="auto"/>
        <w:rPr>
          <w:rFonts w:ascii="Courier New" w:hAnsi="Courier New" w:cs="Courier New"/>
          <w:noProof/>
          <w:sz w:val="20"/>
          <w:szCs w:val="20"/>
        </w:rPr>
      </w:pPr>
    </w:p>
    <w:p w14:paraId="0A4DAE3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BtnUpdate_Click(object sender, EventArgs e)</w:t>
      </w:r>
    </w:p>
    <w:p w14:paraId="6122045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lastRenderedPageBreak/>
        <w:t xml:space="preserve">        {</w:t>
      </w:r>
    </w:p>
    <w:p w14:paraId="710D87EC" w14:textId="77777777" w:rsidR="00974EF4" w:rsidRPr="00974EF4" w:rsidRDefault="00974EF4" w:rsidP="00974EF4">
      <w:pPr>
        <w:spacing w:line="276" w:lineRule="auto"/>
        <w:rPr>
          <w:rFonts w:ascii="Courier New" w:hAnsi="Courier New" w:cs="Courier New"/>
          <w:noProof/>
          <w:sz w:val="20"/>
          <w:szCs w:val="20"/>
        </w:rPr>
      </w:pPr>
    </w:p>
    <w:p w14:paraId="2F244E6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EE0FEB8" w14:textId="77777777" w:rsidR="00974EF4" w:rsidRPr="00974EF4" w:rsidRDefault="00974EF4" w:rsidP="00974EF4">
      <w:pPr>
        <w:spacing w:line="276" w:lineRule="auto"/>
        <w:rPr>
          <w:rFonts w:ascii="Courier New" w:hAnsi="Courier New" w:cs="Courier New"/>
          <w:noProof/>
          <w:sz w:val="20"/>
          <w:szCs w:val="20"/>
        </w:rPr>
      </w:pPr>
    </w:p>
    <w:p w14:paraId="389893E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Button1_Click(object sender, EventArgs e)</w:t>
      </w:r>
    </w:p>
    <w:p w14:paraId="506E4A6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2290A3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AddUsers addUser = new AddUsers();</w:t>
      </w:r>
    </w:p>
    <w:p w14:paraId="6B79ADA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addUser.Show();</w:t>
      </w:r>
    </w:p>
    <w:p w14:paraId="3608D3E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0BB67A7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2852BDA" w14:textId="77777777" w:rsidR="00974EF4" w:rsidRPr="00974EF4" w:rsidRDefault="00974EF4" w:rsidP="00974EF4">
      <w:pPr>
        <w:spacing w:line="276" w:lineRule="auto"/>
        <w:rPr>
          <w:rFonts w:ascii="Courier New" w:hAnsi="Courier New" w:cs="Courier New"/>
          <w:noProof/>
          <w:sz w:val="20"/>
          <w:szCs w:val="20"/>
        </w:rPr>
      </w:pPr>
    </w:p>
    <w:p w14:paraId="79F0375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Button2_Click(object sender, EventArgs e)</w:t>
      </w:r>
    </w:p>
    <w:p w14:paraId="0F88DDA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0AC14A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Manage_Users manage_Users = new Manage_Users();</w:t>
      </w:r>
    </w:p>
    <w:p w14:paraId="34A215D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manage_Users.Show();</w:t>
      </w:r>
    </w:p>
    <w:p w14:paraId="492D205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633E82C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02B9F3F" w14:textId="77777777" w:rsidR="00974EF4" w:rsidRPr="00974EF4" w:rsidRDefault="00974EF4" w:rsidP="00974EF4">
      <w:pPr>
        <w:spacing w:line="276" w:lineRule="auto"/>
        <w:rPr>
          <w:rFonts w:ascii="Courier New" w:hAnsi="Courier New" w:cs="Courier New"/>
          <w:noProof/>
          <w:sz w:val="20"/>
          <w:szCs w:val="20"/>
        </w:rPr>
      </w:pPr>
    </w:p>
    <w:p w14:paraId="5489325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Button4_Click(object sender, EventArgs e)</w:t>
      </w:r>
    </w:p>
    <w:p w14:paraId="2E5E0B0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8D8EA7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64A7036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639BCFC" w14:textId="77777777" w:rsidR="00974EF4" w:rsidRPr="00974EF4" w:rsidRDefault="00974EF4" w:rsidP="00974EF4">
      <w:pPr>
        <w:spacing w:line="276" w:lineRule="auto"/>
        <w:rPr>
          <w:rFonts w:ascii="Courier New" w:hAnsi="Courier New" w:cs="Courier New"/>
          <w:noProof/>
          <w:sz w:val="20"/>
          <w:szCs w:val="20"/>
        </w:rPr>
      </w:pPr>
    </w:p>
    <w:p w14:paraId="20140F7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Button3_Click(object sender, EventArgs e)</w:t>
      </w:r>
    </w:p>
    <w:p w14:paraId="3CA18B0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C5EE2E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Add_food add_Food = new Add_food();</w:t>
      </w:r>
    </w:p>
    <w:p w14:paraId="7F34B36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add_Food.Show();</w:t>
      </w:r>
    </w:p>
    <w:p w14:paraId="23D45D2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2507558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567D449" w14:textId="77777777" w:rsidR="00974EF4" w:rsidRPr="00974EF4" w:rsidRDefault="00974EF4" w:rsidP="00974EF4">
      <w:pPr>
        <w:spacing w:line="276" w:lineRule="auto"/>
        <w:rPr>
          <w:rFonts w:ascii="Courier New" w:hAnsi="Courier New" w:cs="Courier New"/>
          <w:noProof/>
          <w:sz w:val="20"/>
          <w:szCs w:val="20"/>
        </w:rPr>
      </w:pPr>
    </w:p>
    <w:p w14:paraId="1B47C49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Button6_Click(object sender, EventArgs e)</w:t>
      </w:r>
    </w:p>
    <w:p w14:paraId="2B4EC1E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771B95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Manage_Food manage_Food = new Manage_Food();</w:t>
      </w:r>
    </w:p>
    <w:p w14:paraId="30DF690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manage_Food.Show();</w:t>
      </w:r>
    </w:p>
    <w:p w14:paraId="05CD6DD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34FB965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2C35B27" w14:textId="77777777" w:rsidR="00974EF4" w:rsidRPr="00974EF4" w:rsidRDefault="00974EF4" w:rsidP="00974EF4">
      <w:pPr>
        <w:spacing w:line="276" w:lineRule="auto"/>
        <w:rPr>
          <w:rFonts w:ascii="Courier New" w:hAnsi="Courier New" w:cs="Courier New"/>
          <w:noProof/>
          <w:sz w:val="20"/>
          <w:szCs w:val="20"/>
        </w:rPr>
      </w:pPr>
    </w:p>
    <w:p w14:paraId="0B8CAEF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Button5_Click(object sender, EventArgs e)</w:t>
      </w:r>
    </w:p>
    <w:p w14:paraId="2F207A9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C0AE1C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Food_Details food_Details = new Food_Details();</w:t>
      </w:r>
    </w:p>
    <w:p w14:paraId="18850FC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food_Details.Show();</w:t>
      </w:r>
    </w:p>
    <w:p w14:paraId="43BAEF6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757F1F6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8E49C38" w14:textId="77777777" w:rsidR="00974EF4" w:rsidRPr="00974EF4" w:rsidRDefault="00974EF4" w:rsidP="00974EF4">
      <w:pPr>
        <w:spacing w:line="276" w:lineRule="auto"/>
        <w:rPr>
          <w:rFonts w:ascii="Courier New" w:hAnsi="Courier New" w:cs="Courier New"/>
          <w:noProof/>
          <w:sz w:val="20"/>
          <w:szCs w:val="20"/>
        </w:rPr>
      </w:pPr>
    </w:p>
    <w:p w14:paraId="6549D61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Button7_Click(object sender, EventArgs e)</w:t>
      </w:r>
    </w:p>
    <w:p w14:paraId="5CA7816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11C4415" w14:textId="77777777" w:rsidR="00974EF4" w:rsidRPr="00974EF4" w:rsidRDefault="00974EF4" w:rsidP="00974EF4">
      <w:pPr>
        <w:spacing w:line="276" w:lineRule="auto"/>
        <w:rPr>
          <w:rFonts w:ascii="Courier New" w:hAnsi="Courier New" w:cs="Courier New"/>
          <w:noProof/>
          <w:sz w:val="20"/>
          <w:szCs w:val="20"/>
        </w:rPr>
      </w:pPr>
    </w:p>
    <w:p w14:paraId="546C902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3E3F12D" w14:textId="77777777" w:rsidR="00974EF4" w:rsidRPr="00974EF4" w:rsidRDefault="00974EF4" w:rsidP="00974EF4">
      <w:pPr>
        <w:spacing w:line="276" w:lineRule="auto"/>
        <w:rPr>
          <w:rFonts w:ascii="Courier New" w:hAnsi="Courier New" w:cs="Courier New"/>
          <w:noProof/>
          <w:sz w:val="20"/>
          <w:szCs w:val="20"/>
        </w:rPr>
      </w:pPr>
    </w:p>
    <w:p w14:paraId="3AA83B9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lastRenderedPageBreak/>
        <w:t xml:space="preserve">        private void Button8_Click(object sender, EventArgs e)</w:t>
      </w:r>
    </w:p>
    <w:p w14:paraId="6302ED7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25BDCE0" w14:textId="77777777" w:rsidR="00974EF4" w:rsidRPr="00974EF4" w:rsidRDefault="00974EF4" w:rsidP="00974EF4">
      <w:pPr>
        <w:spacing w:line="276" w:lineRule="auto"/>
        <w:rPr>
          <w:rFonts w:ascii="Courier New" w:hAnsi="Courier New" w:cs="Courier New"/>
          <w:noProof/>
          <w:sz w:val="20"/>
          <w:szCs w:val="20"/>
        </w:rPr>
      </w:pPr>
    </w:p>
    <w:p w14:paraId="1935222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66C8638" w14:textId="77777777" w:rsidR="00974EF4" w:rsidRPr="00974EF4" w:rsidRDefault="00974EF4" w:rsidP="00974EF4">
      <w:pPr>
        <w:spacing w:line="276" w:lineRule="auto"/>
        <w:rPr>
          <w:rFonts w:ascii="Courier New" w:hAnsi="Courier New" w:cs="Courier New"/>
          <w:noProof/>
          <w:sz w:val="20"/>
          <w:szCs w:val="20"/>
        </w:rPr>
      </w:pPr>
    </w:p>
    <w:p w14:paraId="2C65DE7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Button9_Click(object sender, EventArgs e)</w:t>
      </w:r>
    </w:p>
    <w:p w14:paraId="5B14906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EF4FEC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57DF3B6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9F7158B" w14:textId="77777777" w:rsidR="00974EF4" w:rsidRPr="00974EF4" w:rsidRDefault="00974EF4" w:rsidP="00974EF4">
      <w:pPr>
        <w:spacing w:line="276" w:lineRule="auto"/>
        <w:rPr>
          <w:rFonts w:ascii="Courier New" w:hAnsi="Courier New" w:cs="Courier New"/>
          <w:noProof/>
          <w:sz w:val="20"/>
          <w:szCs w:val="20"/>
        </w:rPr>
      </w:pPr>
    </w:p>
    <w:p w14:paraId="07024CA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SqlConnection con = new SqlConnection(@"Data Source=LAPTOP-5S178792; Initial Calatog = FinalProject; Integrated Security = True;");</w:t>
      </w:r>
    </w:p>
    <w:p w14:paraId="7E42EC91" w14:textId="77777777" w:rsidR="00974EF4" w:rsidRPr="00974EF4" w:rsidRDefault="00974EF4" w:rsidP="00974EF4">
      <w:pPr>
        <w:spacing w:line="276" w:lineRule="auto"/>
        <w:rPr>
          <w:rFonts w:ascii="Courier New" w:hAnsi="Courier New" w:cs="Courier New"/>
          <w:noProof/>
          <w:sz w:val="20"/>
          <w:szCs w:val="20"/>
        </w:rPr>
      </w:pPr>
    </w:p>
    <w:p w14:paraId="687A715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BtnUpdate_Click_1(object sender, EventArgs e)</w:t>
      </w:r>
    </w:p>
    <w:p w14:paraId="3C5AB10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E47447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string nic = txtNIC.Text,</w:t>
      </w:r>
    </w:p>
    <w:p w14:paraId="0F1B90E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name = txtName.Text,</w:t>
      </w:r>
    </w:p>
    <w:p w14:paraId="2F91F25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username = txtUname.Text,</w:t>
      </w:r>
    </w:p>
    <w:p w14:paraId="0D0B9F7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email = txtEmail.Text,</w:t>
      </w:r>
    </w:p>
    <w:p w14:paraId="11F1959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password = txtPassword.Text,</w:t>
      </w:r>
    </w:p>
    <w:p w14:paraId="7C0470E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confirmPassword = txtConfirmPassword.Text;</w:t>
      </w:r>
    </w:p>
    <w:p w14:paraId="516C772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925062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string address = txtAddress.Text;</w:t>
      </w:r>
    </w:p>
    <w:p w14:paraId="2C69522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int phoneNumber = int.Parse(txtPhoneNumber.Text);</w:t>
      </w:r>
    </w:p>
    <w:p w14:paraId="5F821336" w14:textId="77777777" w:rsidR="00974EF4" w:rsidRPr="00974EF4" w:rsidRDefault="00974EF4" w:rsidP="00974EF4">
      <w:pPr>
        <w:spacing w:line="276" w:lineRule="auto"/>
        <w:rPr>
          <w:rFonts w:ascii="Courier New" w:hAnsi="Courier New" w:cs="Courier New"/>
          <w:noProof/>
          <w:sz w:val="20"/>
          <w:szCs w:val="20"/>
        </w:rPr>
      </w:pPr>
    </w:p>
    <w:p w14:paraId="1C27E56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if (txtNIC.Text == "" &amp;&amp; txtPhoneNumber.Text == "")</w:t>
      </w:r>
    </w:p>
    <w:p w14:paraId="41991BC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9CC70D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MessageBox.Show("The NIC or phone number is missing.");</w:t>
      </w:r>
    </w:p>
    <w:p w14:paraId="231110F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0C4A40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else</w:t>
      </w:r>
    </w:p>
    <w:p w14:paraId="72D67C2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965166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string qry = "Update userdetails Set Name='" + name + "' Uname = '"+username+"' Email = '"+email+"' Password = '"+password+"' ConfirmPassword = '"+confirmPassword+"' Address = '"+address+"' PhoneNumber = '"+phoneNumber+"' where NIC ='" + nic + "' or PhoneNumber='" + phoneNumber + "'";</w:t>
      </w:r>
    </w:p>
    <w:p w14:paraId="2618E5D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SqlCommand cmd = new SqlCommand(qry,con);</w:t>
      </w:r>
    </w:p>
    <w:p w14:paraId="2436A8C6" w14:textId="77777777" w:rsidR="00974EF4" w:rsidRPr="00974EF4" w:rsidRDefault="00974EF4" w:rsidP="00974EF4">
      <w:pPr>
        <w:spacing w:line="276" w:lineRule="auto"/>
        <w:rPr>
          <w:rFonts w:ascii="Courier New" w:hAnsi="Courier New" w:cs="Courier New"/>
          <w:noProof/>
          <w:sz w:val="20"/>
          <w:szCs w:val="20"/>
        </w:rPr>
      </w:pPr>
    </w:p>
    <w:p w14:paraId="5FF57FD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try</w:t>
      </w:r>
    </w:p>
    <w:p w14:paraId="6835E84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71D5DE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con.Open();</w:t>
      </w:r>
    </w:p>
    <w:p w14:paraId="3CA7A2B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cmd.ExecuteNonQuery();</w:t>
      </w:r>
    </w:p>
    <w:p w14:paraId="061AD50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MessageBox.Show("The data has been updated.");</w:t>
      </w:r>
    </w:p>
    <w:p w14:paraId="4E6C038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0D0278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catch (SqlException sqlex)</w:t>
      </w:r>
    </w:p>
    <w:p w14:paraId="6C89964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556DDA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MessageBox.Show("" + sqlex);</w:t>
      </w:r>
    </w:p>
    <w:p w14:paraId="20827B5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8C224C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5B08AE6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lastRenderedPageBreak/>
        <w:t xml:space="preserve">        }</w:t>
      </w:r>
    </w:p>
    <w:p w14:paraId="77182273" w14:textId="77777777" w:rsidR="00974EF4" w:rsidRPr="00974EF4" w:rsidRDefault="00974EF4" w:rsidP="00974EF4">
      <w:pPr>
        <w:spacing w:line="276" w:lineRule="auto"/>
        <w:rPr>
          <w:rFonts w:ascii="Courier New" w:hAnsi="Courier New" w:cs="Courier New"/>
          <w:noProof/>
          <w:sz w:val="20"/>
          <w:szCs w:val="20"/>
        </w:rPr>
      </w:pPr>
    </w:p>
    <w:p w14:paraId="73EE7EF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BtnDelete_Click(object sender, EventArgs e)</w:t>
      </w:r>
    </w:p>
    <w:p w14:paraId="1F8A179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FB6A19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string nic = txtNIC.Text;</w:t>
      </w:r>
    </w:p>
    <w:p w14:paraId="6C61F31F" w14:textId="77777777" w:rsidR="00974EF4" w:rsidRPr="00974EF4" w:rsidRDefault="00974EF4" w:rsidP="00974EF4">
      <w:pPr>
        <w:spacing w:line="276" w:lineRule="auto"/>
        <w:rPr>
          <w:rFonts w:ascii="Courier New" w:hAnsi="Courier New" w:cs="Courier New"/>
          <w:noProof/>
          <w:sz w:val="20"/>
          <w:szCs w:val="20"/>
        </w:rPr>
      </w:pPr>
    </w:p>
    <w:p w14:paraId="04B8E13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string qry = "Delete * from userdetails Where NIC = '" + nic+"' ";</w:t>
      </w:r>
    </w:p>
    <w:p w14:paraId="43A5366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SqlCommand cmd = new SqlCommand(qry, con);</w:t>
      </w:r>
    </w:p>
    <w:p w14:paraId="3423E594" w14:textId="77777777" w:rsidR="00974EF4" w:rsidRPr="00974EF4" w:rsidRDefault="00974EF4" w:rsidP="00974EF4">
      <w:pPr>
        <w:spacing w:line="276" w:lineRule="auto"/>
        <w:rPr>
          <w:rFonts w:ascii="Courier New" w:hAnsi="Courier New" w:cs="Courier New"/>
          <w:noProof/>
          <w:sz w:val="20"/>
          <w:szCs w:val="20"/>
        </w:rPr>
      </w:pPr>
    </w:p>
    <w:p w14:paraId="602B3D6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try</w:t>
      </w:r>
    </w:p>
    <w:p w14:paraId="75DF5BB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4CDE69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con.Open();</w:t>
      </w:r>
    </w:p>
    <w:p w14:paraId="3A137BA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cmd.ExecuteNonQuery();</w:t>
      </w:r>
    </w:p>
    <w:p w14:paraId="187C99B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MessageBox.Show("The data has been deleted.");</w:t>
      </w:r>
    </w:p>
    <w:p w14:paraId="7F22546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30CD97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catch (SqlException sqlex)</w:t>
      </w:r>
    </w:p>
    <w:p w14:paraId="7EFFB9B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3849B9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MessageBox.Show("" + sqlex);</w:t>
      </w:r>
    </w:p>
    <w:p w14:paraId="0152B2E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5CA4F0D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EB98F60" w14:textId="77777777" w:rsidR="00974EF4" w:rsidRPr="00974EF4" w:rsidRDefault="00974EF4" w:rsidP="00974EF4">
      <w:pPr>
        <w:spacing w:line="276" w:lineRule="auto"/>
        <w:rPr>
          <w:rFonts w:ascii="Courier New" w:hAnsi="Courier New" w:cs="Courier New"/>
          <w:noProof/>
          <w:sz w:val="20"/>
          <w:szCs w:val="20"/>
        </w:rPr>
      </w:pPr>
    </w:p>
    <w:p w14:paraId="6FBE3E8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BtnCancel_Click(object sender, EventArgs e)</w:t>
      </w:r>
    </w:p>
    <w:p w14:paraId="7072778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26104E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txtNIC.Text = null;</w:t>
      </w:r>
    </w:p>
    <w:p w14:paraId="0F062A6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txtName.Text = null;</w:t>
      </w:r>
    </w:p>
    <w:p w14:paraId="7A95571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txtUname.Text = null;</w:t>
      </w:r>
    </w:p>
    <w:p w14:paraId="4E3B8EA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txtEmail.Text = null;</w:t>
      </w:r>
    </w:p>
    <w:p w14:paraId="5DDCB9F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txtPassword.Text = null;</w:t>
      </w:r>
    </w:p>
    <w:p w14:paraId="77D6368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txtConfirmPassword.Text = null;</w:t>
      </w:r>
    </w:p>
    <w:p w14:paraId="6FF5D88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txtConfirmPassword.Text = null;</w:t>
      </w:r>
    </w:p>
    <w:p w14:paraId="458112B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txtAge.Text = null;</w:t>
      </w:r>
    </w:p>
    <w:p w14:paraId="03B764E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txtAddress.Text = null;</w:t>
      </w:r>
    </w:p>
    <w:p w14:paraId="2DA5A4E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txtPhoneNumber = null;</w:t>
      </w:r>
    </w:p>
    <w:p w14:paraId="46B4800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5A11A70" w14:textId="77777777" w:rsidR="00974EF4" w:rsidRPr="00974EF4" w:rsidRDefault="00974EF4" w:rsidP="00974EF4">
      <w:pPr>
        <w:spacing w:line="276" w:lineRule="auto"/>
        <w:rPr>
          <w:rFonts w:ascii="Courier New" w:hAnsi="Courier New" w:cs="Courier New"/>
          <w:noProof/>
          <w:sz w:val="20"/>
          <w:szCs w:val="20"/>
        </w:rPr>
      </w:pPr>
    </w:p>
    <w:p w14:paraId="607FF88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MetroButton1_Click(object sender, EventArgs e)</w:t>
      </w:r>
    </w:p>
    <w:p w14:paraId="286D411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266A2C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Admin_Dashboard admin_Dashboard = new Admin_Dashboard();</w:t>
      </w:r>
    </w:p>
    <w:p w14:paraId="367EEE6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admin_Dashboard.Show();</w:t>
      </w:r>
    </w:p>
    <w:p w14:paraId="3E8CBDE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385E71F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A4777F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2D1E0A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w:t>
      </w:r>
    </w:p>
    <w:p w14:paraId="33E67771" w14:textId="77777777" w:rsidR="00974EF4" w:rsidRPr="006F4D29" w:rsidRDefault="00974EF4" w:rsidP="00F718A2">
      <w:pPr>
        <w:spacing w:line="276" w:lineRule="auto"/>
        <w:jc w:val="both"/>
        <w:rPr>
          <w:noProof/>
        </w:rPr>
      </w:pPr>
    </w:p>
    <w:p w14:paraId="673DE095" w14:textId="39A86BA3" w:rsidR="00974EF4" w:rsidRPr="006F4D29" w:rsidRDefault="00974EF4" w:rsidP="00F718A2">
      <w:pPr>
        <w:spacing w:line="276" w:lineRule="auto"/>
        <w:jc w:val="both"/>
        <w:rPr>
          <w:b/>
          <w:bCs/>
          <w:noProof/>
        </w:rPr>
      </w:pPr>
      <w:r w:rsidRPr="006F4D29">
        <w:rPr>
          <w:b/>
          <w:bCs/>
          <w:noProof/>
        </w:rPr>
        <w:t>Manage Products:</w:t>
      </w:r>
    </w:p>
    <w:p w14:paraId="69252D2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w:t>
      </w:r>
    </w:p>
    <w:p w14:paraId="52414E6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System.Collections.Generic;</w:t>
      </w:r>
    </w:p>
    <w:p w14:paraId="2E6A02E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System.ComponentModel;</w:t>
      </w:r>
    </w:p>
    <w:p w14:paraId="33FE8CA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lastRenderedPageBreak/>
        <w:t>using System.Data;</w:t>
      </w:r>
    </w:p>
    <w:p w14:paraId="4766744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System.Drawing;</w:t>
      </w:r>
    </w:p>
    <w:p w14:paraId="4087959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System.Linq;</w:t>
      </w:r>
    </w:p>
    <w:p w14:paraId="2C81CA5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System.Text;</w:t>
      </w:r>
    </w:p>
    <w:p w14:paraId="0A3C76A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System.Threading.Tasks;</w:t>
      </w:r>
    </w:p>
    <w:p w14:paraId="4CA1831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System.Windows.Forms;</w:t>
      </w:r>
    </w:p>
    <w:p w14:paraId="6B2FFF8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System.Data.SqlClient;</w:t>
      </w:r>
    </w:p>
    <w:p w14:paraId="2B6B7C0C" w14:textId="77777777" w:rsidR="00974EF4" w:rsidRPr="00974EF4" w:rsidRDefault="00974EF4" w:rsidP="00974EF4">
      <w:pPr>
        <w:spacing w:line="276" w:lineRule="auto"/>
        <w:rPr>
          <w:rFonts w:ascii="Courier New" w:hAnsi="Courier New" w:cs="Courier New"/>
          <w:noProof/>
          <w:sz w:val="20"/>
          <w:szCs w:val="20"/>
        </w:rPr>
      </w:pPr>
    </w:p>
    <w:p w14:paraId="5582984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namespace FinalProject</w:t>
      </w:r>
    </w:p>
    <w:p w14:paraId="0E188CF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w:t>
      </w:r>
    </w:p>
    <w:p w14:paraId="5EE3FFB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public partial class Manage_Food : MetroFramework.Forms.MetroForm</w:t>
      </w:r>
    </w:p>
    <w:p w14:paraId="6BD7287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83739A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public Manage_Food()</w:t>
      </w:r>
    </w:p>
    <w:p w14:paraId="39ABF4A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4D609A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InitializeComponent();</w:t>
      </w:r>
    </w:p>
    <w:p w14:paraId="723D3B1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21098A7" w14:textId="77777777" w:rsidR="00974EF4" w:rsidRPr="00974EF4" w:rsidRDefault="00974EF4" w:rsidP="00974EF4">
      <w:pPr>
        <w:spacing w:line="276" w:lineRule="auto"/>
        <w:rPr>
          <w:rFonts w:ascii="Courier New" w:hAnsi="Courier New" w:cs="Courier New"/>
          <w:noProof/>
          <w:sz w:val="20"/>
          <w:szCs w:val="20"/>
        </w:rPr>
      </w:pPr>
    </w:p>
    <w:p w14:paraId="41BD1A9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Panel3_Paint(object sender, PaintEventArgs e)</w:t>
      </w:r>
    </w:p>
    <w:p w14:paraId="0EB2814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11659E1" w14:textId="77777777" w:rsidR="00974EF4" w:rsidRPr="00974EF4" w:rsidRDefault="00974EF4" w:rsidP="00974EF4">
      <w:pPr>
        <w:spacing w:line="276" w:lineRule="auto"/>
        <w:rPr>
          <w:rFonts w:ascii="Courier New" w:hAnsi="Courier New" w:cs="Courier New"/>
          <w:noProof/>
          <w:sz w:val="20"/>
          <w:szCs w:val="20"/>
        </w:rPr>
      </w:pPr>
    </w:p>
    <w:p w14:paraId="01830BD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B692D2A" w14:textId="77777777" w:rsidR="00974EF4" w:rsidRPr="00974EF4" w:rsidRDefault="00974EF4" w:rsidP="00974EF4">
      <w:pPr>
        <w:spacing w:line="276" w:lineRule="auto"/>
        <w:rPr>
          <w:rFonts w:ascii="Courier New" w:hAnsi="Courier New" w:cs="Courier New"/>
          <w:noProof/>
          <w:sz w:val="20"/>
          <w:szCs w:val="20"/>
        </w:rPr>
      </w:pPr>
    </w:p>
    <w:p w14:paraId="2CF66EB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BtnUserDetails_Click(object sender, EventArgs e)</w:t>
      </w:r>
    </w:p>
    <w:p w14:paraId="05031CC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3737410" w14:textId="77777777" w:rsidR="00974EF4" w:rsidRPr="00974EF4" w:rsidRDefault="00974EF4" w:rsidP="00974EF4">
      <w:pPr>
        <w:spacing w:line="276" w:lineRule="auto"/>
        <w:rPr>
          <w:rFonts w:ascii="Courier New" w:hAnsi="Courier New" w:cs="Courier New"/>
          <w:noProof/>
          <w:sz w:val="20"/>
          <w:szCs w:val="20"/>
        </w:rPr>
      </w:pPr>
    </w:p>
    <w:p w14:paraId="5F387EB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562F0A1" w14:textId="77777777" w:rsidR="00974EF4" w:rsidRPr="00974EF4" w:rsidRDefault="00974EF4" w:rsidP="00974EF4">
      <w:pPr>
        <w:spacing w:line="276" w:lineRule="auto"/>
        <w:rPr>
          <w:rFonts w:ascii="Courier New" w:hAnsi="Courier New" w:cs="Courier New"/>
          <w:noProof/>
          <w:sz w:val="20"/>
          <w:szCs w:val="20"/>
        </w:rPr>
      </w:pPr>
    </w:p>
    <w:p w14:paraId="0FB60D6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BtnAddFood_Click(object sender, EventArgs e)</w:t>
      </w:r>
    </w:p>
    <w:p w14:paraId="562D1C1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B9C2309" w14:textId="77777777" w:rsidR="00974EF4" w:rsidRPr="00974EF4" w:rsidRDefault="00974EF4" w:rsidP="00974EF4">
      <w:pPr>
        <w:spacing w:line="276" w:lineRule="auto"/>
        <w:rPr>
          <w:rFonts w:ascii="Courier New" w:hAnsi="Courier New" w:cs="Courier New"/>
          <w:noProof/>
          <w:sz w:val="20"/>
          <w:szCs w:val="20"/>
        </w:rPr>
      </w:pPr>
    </w:p>
    <w:p w14:paraId="4FF8C0F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50FECD9" w14:textId="77777777" w:rsidR="00974EF4" w:rsidRPr="00974EF4" w:rsidRDefault="00974EF4" w:rsidP="00974EF4">
      <w:pPr>
        <w:spacing w:line="276" w:lineRule="auto"/>
        <w:rPr>
          <w:rFonts w:ascii="Courier New" w:hAnsi="Courier New" w:cs="Courier New"/>
          <w:noProof/>
          <w:sz w:val="20"/>
          <w:szCs w:val="20"/>
        </w:rPr>
      </w:pPr>
    </w:p>
    <w:p w14:paraId="1EFDF2E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BtnManageFood_Click(object sender, EventArgs e)</w:t>
      </w:r>
    </w:p>
    <w:p w14:paraId="0F5BAED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B4ED5FA" w14:textId="77777777" w:rsidR="00974EF4" w:rsidRPr="00974EF4" w:rsidRDefault="00974EF4" w:rsidP="00974EF4">
      <w:pPr>
        <w:spacing w:line="276" w:lineRule="auto"/>
        <w:rPr>
          <w:rFonts w:ascii="Courier New" w:hAnsi="Courier New" w:cs="Courier New"/>
          <w:noProof/>
          <w:sz w:val="20"/>
          <w:szCs w:val="20"/>
        </w:rPr>
      </w:pPr>
    </w:p>
    <w:p w14:paraId="2A73C54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664902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SqlConnection con = new SqlConnection(@"Data Source=LAPTOP-5S178792; Initial Calatog = FinalProject; Integrated Security = True;");</w:t>
      </w:r>
    </w:p>
    <w:p w14:paraId="4AFC2EE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BtnUpdate_Click(object sender, EventArgs e)</w:t>
      </w:r>
    </w:p>
    <w:p w14:paraId="47A0D10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F7FC35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37603F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1825A38" w14:textId="77777777" w:rsidR="00974EF4" w:rsidRPr="00974EF4" w:rsidRDefault="00974EF4" w:rsidP="00974EF4">
      <w:pPr>
        <w:spacing w:line="276" w:lineRule="auto"/>
        <w:rPr>
          <w:rFonts w:ascii="Courier New" w:hAnsi="Courier New" w:cs="Courier New"/>
          <w:noProof/>
          <w:sz w:val="20"/>
          <w:szCs w:val="20"/>
        </w:rPr>
      </w:pPr>
    </w:p>
    <w:p w14:paraId="40CBE11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BtnDelete_Click(object sender, EventArgs e)</w:t>
      </w:r>
    </w:p>
    <w:p w14:paraId="688846B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F0EB0C1" w14:textId="77777777" w:rsidR="00974EF4" w:rsidRPr="00974EF4" w:rsidRDefault="00974EF4" w:rsidP="00974EF4">
      <w:pPr>
        <w:spacing w:line="276" w:lineRule="auto"/>
        <w:rPr>
          <w:rFonts w:ascii="Courier New" w:hAnsi="Courier New" w:cs="Courier New"/>
          <w:noProof/>
          <w:sz w:val="20"/>
          <w:szCs w:val="20"/>
        </w:rPr>
      </w:pPr>
    </w:p>
    <w:p w14:paraId="019FABC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58D34E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5334C52" w14:textId="77777777" w:rsidR="00974EF4" w:rsidRPr="00974EF4" w:rsidRDefault="00974EF4" w:rsidP="00974EF4">
      <w:pPr>
        <w:spacing w:line="276" w:lineRule="auto"/>
        <w:rPr>
          <w:rFonts w:ascii="Courier New" w:hAnsi="Courier New" w:cs="Courier New"/>
          <w:noProof/>
          <w:sz w:val="20"/>
          <w:szCs w:val="20"/>
        </w:rPr>
      </w:pPr>
    </w:p>
    <w:p w14:paraId="4C03D94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lastRenderedPageBreak/>
        <w:t xml:space="preserve">        private void BtnCancel_Click(object sender, EventArgs e)</w:t>
      </w:r>
    </w:p>
    <w:p w14:paraId="4AB2690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97335C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txtFoodID.Text = null;</w:t>
      </w:r>
    </w:p>
    <w:p w14:paraId="13E250F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txtFoodName.Text = null;</w:t>
      </w:r>
    </w:p>
    <w:p w14:paraId="6C49908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txtPrice.Text = null;</w:t>
      </w:r>
    </w:p>
    <w:p w14:paraId="5D3AD26D" w14:textId="77777777" w:rsidR="00974EF4" w:rsidRPr="00974EF4" w:rsidRDefault="00974EF4" w:rsidP="00974EF4">
      <w:pPr>
        <w:spacing w:line="276" w:lineRule="auto"/>
        <w:rPr>
          <w:rFonts w:ascii="Courier New" w:hAnsi="Courier New" w:cs="Courier New"/>
          <w:noProof/>
          <w:sz w:val="20"/>
          <w:szCs w:val="20"/>
        </w:rPr>
      </w:pPr>
    </w:p>
    <w:p w14:paraId="34A786C6" w14:textId="77777777" w:rsidR="00974EF4" w:rsidRPr="00974EF4" w:rsidRDefault="00974EF4" w:rsidP="00974EF4">
      <w:pPr>
        <w:spacing w:line="276" w:lineRule="auto"/>
        <w:rPr>
          <w:rFonts w:ascii="Courier New" w:hAnsi="Courier New" w:cs="Courier New"/>
          <w:noProof/>
          <w:sz w:val="20"/>
          <w:szCs w:val="20"/>
        </w:rPr>
      </w:pPr>
    </w:p>
    <w:p w14:paraId="19EA385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980365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56B1DEE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BtnCancel_Click_1(object sender, EventArgs e)</w:t>
      </w:r>
    </w:p>
    <w:p w14:paraId="00C042D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AD0270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txtFoodID.Text = null;</w:t>
      </w:r>
    </w:p>
    <w:p w14:paraId="4E767FA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txtFoodName.Text = null;</w:t>
      </w:r>
    </w:p>
    <w:p w14:paraId="330CFB8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txtPrice.Text = null;</w:t>
      </w:r>
    </w:p>
    <w:p w14:paraId="1419F7D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3456A0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Button1_Click(object sender, EventArgs e)</w:t>
      </w:r>
    </w:p>
    <w:p w14:paraId="5901DC4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76D213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09FC0AC" w14:textId="77777777" w:rsidR="00974EF4" w:rsidRPr="00974EF4" w:rsidRDefault="00974EF4" w:rsidP="00974EF4">
      <w:pPr>
        <w:spacing w:line="276" w:lineRule="auto"/>
        <w:rPr>
          <w:rFonts w:ascii="Courier New" w:hAnsi="Courier New" w:cs="Courier New"/>
          <w:noProof/>
          <w:sz w:val="20"/>
          <w:szCs w:val="20"/>
        </w:rPr>
      </w:pPr>
    </w:p>
    <w:p w14:paraId="3BAF7F3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Button2_Click(object sender, EventArgs e)</w:t>
      </w:r>
    </w:p>
    <w:p w14:paraId="56AF6C9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2E6BFD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95B72A8" w14:textId="77777777" w:rsidR="00974EF4" w:rsidRPr="00974EF4" w:rsidRDefault="00974EF4" w:rsidP="00974EF4">
      <w:pPr>
        <w:spacing w:line="276" w:lineRule="auto"/>
        <w:rPr>
          <w:rFonts w:ascii="Courier New" w:hAnsi="Courier New" w:cs="Courier New"/>
          <w:noProof/>
          <w:sz w:val="20"/>
          <w:szCs w:val="20"/>
        </w:rPr>
      </w:pPr>
    </w:p>
    <w:p w14:paraId="144A43B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Button4_Click(object sender, EventArgs e)</w:t>
      </w:r>
    </w:p>
    <w:p w14:paraId="00139AA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B2162E6" w14:textId="77777777" w:rsidR="00974EF4" w:rsidRPr="00974EF4" w:rsidRDefault="00974EF4" w:rsidP="00974EF4">
      <w:pPr>
        <w:spacing w:line="276" w:lineRule="auto"/>
        <w:rPr>
          <w:rFonts w:ascii="Courier New" w:hAnsi="Courier New" w:cs="Courier New"/>
          <w:noProof/>
          <w:sz w:val="20"/>
          <w:szCs w:val="20"/>
        </w:rPr>
      </w:pPr>
    </w:p>
    <w:p w14:paraId="1ADBBDB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B08EFE8" w14:textId="77777777" w:rsidR="00974EF4" w:rsidRPr="00974EF4" w:rsidRDefault="00974EF4" w:rsidP="00974EF4">
      <w:pPr>
        <w:spacing w:line="276" w:lineRule="auto"/>
        <w:rPr>
          <w:rFonts w:ascii="Courier New" w:hAnsi="Courier New" w:cs="Courier New"/>
          <w:noProof/>
          <w:sz w:val="20"/>
          <w:szCs w:val="20"/>
        </w:rPr>
      </w:pPr>
    </w:p>
    <w:p w14:paraId="20E87F4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Button3_Click(object sender, EventArgs e)</w:t>
      </w:r>
    </w:p>
    <w:p w14:paraId="1267CB7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2F66E8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2FBDF88" w14:textId="77777777" w:rsidR="00974EF4" w:rsidRPr="00974EF4" w:rsidRDefault="00974EF4" w:rsidP="00974EF4">
      <w:pPr>
        <w:spacing w:line="276" w:lineRule="auto"/>
        <w:rPr>
          <w:rFonts w:ascii="Courier New" w:hAnsi="Courier New" w:cs="Courier New"/>
          <w:noProof/>
          <w:sz w:val="20"/>
          <w:szCs w:val="20"/>
        </w:rPr>
      </w:pPr>
    </w:p>
    <w:p w14:paraId="03BB22C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Button6_Click(object sender, EventArgs e)</w:t>
      </w:r>
    </w:p>
    <w:p w14:paraId="3D30D80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5DC217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8FCB06B" w14:textId="77777777" w:rsidR="00974EF4" w:rsidRPr="00974EF4" w:rsidRDefault="00974EF4" w:rsidP="00974EF4">
      <w:pPr>
        <w:spacing w:line="276" w:lineRule="auto"/>
        <w:rPr>
          <w:rFonts w:ascii="Courier New" w:hAnsi="Courier New" w:cs="Courier New"/>
          <w:noProof/>
          <w:sz w:val="20"/>
          <w:szCs w:val="20"/>
        </w:rPr>
      </w:pPr>
    </w:p>
    <w:p w14:paraId="5108B8B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Button5_Click(object sender, EventArgs e)</w:t>
      </w:r>
    </w:p>
    <w:p w14:paraId="56A2EEA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3AAD3B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B88D2CC" w14:textId="77777777" w:rsidR="00974EF4" w:rsidRPr="00974EF4" w:rsidRDefault="00974EF4" w:rsidP="00974EF4">
      <w:pPr>
        <w:spacing w:line="276" w:lineRule="auto"/>
        <w:rPr>
          <w:rFonts w:ascii="Courier New" w:hAnsi="Courier New" w:cs="Courier New"/>
          <w:noProof/>
          <w:sz w:val="20"/>
          <w:szCs w:val="20"/>
        </w:rPr>
      </w:pPr>
    </w:p>
    <w:p w14:paraId="1B0BA23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Button5_Click_1(object sender, EventArgs e)</w:t>
      </w:r>
    </w:p>
    <w:p w14:paraId="285BFEF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C51066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Food_Details food_Details = new Food_Details();</w:t>
      </w:r>
    </w:p>
    <w:p w14:paraId="7B703C0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food_Details.Show();</w:t>
      </w:r>
    </w:p>
    <w:p w14:paraId="1BBB5D1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7DEFFE8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B041E1D" w14:textId="77777777" w:rsidR="00974EF4" w:rsidRPr="00974EF4" w:rsidRDefault="00974EF4" w:rsidP="00974EF4">
      <w:pPr>
        <w:spacing w:line="276" w:lineRule="auto"/>
        <w:rPr>
          <w:rFonts w:ascii="Courier New" w:hAnsi="Courier New" w:cs="Courier New"/>
          <w:noProof/>
          <w:sz w:val="20"/>
          <w:szCs w:val="20"/>
        </w:rPr>
      </w:pPr>
    </w:p>
    <w:p w14:paraId="68042AA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Button1_Click_1(object sender, EventArgs e)</w:t>
      </w:r>
    </w:p>
    <w:p w14:paraId="02E54D1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1CA5D7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lastRenderedPageBreak/>
        <w:t xml:space="preserve">            AddUsers addUser = new AddUsers();</w:t>
      </w:r>
    </w:p>
    <w:p w14:paraId="3B6F90D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addUser.Show();</w:t>
      </w:r>
    </w:p>
    <w:p w14:paraId="4214825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27D81AB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885CEA6" w14:textId="77777777" w:rsidR="00974EF4" w:rsidRPr="00974EF4" w:rsidRDefault="00974EF4" w:rsidP="00974EF4">
      <w:pPr>
        <w:spacing w:line="276" w:lineRule="auto"/>
        <w:rPr>
          <w:rFonts w:ascii="Courier New" w:hAnsi="Courier New" w:cs="Courier New"/>
          <w:noProof/>
          <w:sz w:val="20"/>
          <w:szCs w:val="20"/>
        </w:rPr>
      </w:pPr>
    </w:p>
    <w:p w14:paraId="30558CE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Button2_Click_1(object sender, EventArgs e)</w:t>
      </w:r>
    </w:p>
    <w:p w14:paraId="5D0C12A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33541A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Manage_Users manage_Users = new Manage_Users();</w:t>
      </w:r>
    </w:p>
    <w:p w14:paraId="1D237B9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manage_Users.Show();</w:t>
      </w:r>
    </w:p>
    <w:p w14:paraId="7549B30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2766564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C08E54B" w14:textId="77777777" w:rsidR="00974EF4" w:rsidRPr="00974EF4" w:rsidRDefault="00974EF4" w:rsidP="00974EF4">
      <w:pPr>
        <w:spacing w:line="276" w:lineRule="auto"/>
        <w:rPr>
          <w:rFonts w:ascii="Courier New" w:hAnsi="Courier New" w:cs="Courier New"/>
          <w:noProof/>
          <w:sz w:val="20"/>
          <w:szCs w:val="20"/>
        </w:rPr>
      </w:pPr>
    </w:p>
    <w:p w14:paraId="1C513F9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Button4_Click_1(object sender, EventArgs e)</w:t>
      </w:r>
    </w:p>
    <w:p w14:paraId="7402744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D33A68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61876D1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371F1F7" w14:textId="77777777" w:rsidR="00974EF4" w:rsidRPr="00974EF4" w:rsidRDefault="00974EF4" w:rsidP="00974EF4">
      <w:pPr>
        <w:spacing w:line="276" w:lineRule="auto"/>
        <w:rPr>
          <w:rFonts w:ascii="Courier New" w:hAnsi="Courier New" w:cs="Courier New"/>
          <w:noProof/>
          <w:sz w:val="20"/>
          <w:szCs w:val="20"/>
        </w:rPr>
      </w:pPr>
    </w:p>
    <w:p w14:paraId="655C50F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Button3_Click_1(object sender, EventArgs e)</w:t>
      </w:r>
    </w:p>
    <w:p w14:paraId="219A20F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0EE8CE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Add_food add_Food = new Add_food();</w:t>
      </w:r>
    </w:p>
    <w:p w14:paraId="4AA03B1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add_Food.Show();</w:t>
      </w:r>
    </w:p>
    <w:p w14:paraId="000855B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5ACC742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0915BAE" w14:textId="77777777" w:rsidR="00974EF4" w:rsidRPr="00974EF4" w:rsidRDefault="00974EF4" w:rsidP="00974EF4">
      <w:pPr>
        <w:spacing w:line="276" w:lineRule="auto"/>
        <w:rPr>
          <w:rFonts w:ascii="Courier New" w:hAnsi="Courier New" w:cs="Courier New"/>
          <w:noProof/>
          <w:sz w:val="20"/>
          <w:szCs w:val="20"/>
        </w:rPr>
      </w:pPr>
    </w:p>
    <w:p w14:paraId="1377035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Button6_Click_1(object sender, EventArgs e)</w:t>
      </w:r>
    </w:p>
    <w:p w14:paraId="57C723D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DB72B7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Manage_Food manage_Food = new Manage_Food();</w:t>
      </w:r>
    </w:p>
    <w:p w14:paraId="470BB38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manage_Food.Show();</w:t>
      </w:r>
    </w:p>
    <w:p w14:paraId="26F2EB1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503232F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0DA0480" w14:textId="77777777" w:rsidR="00974EF4" w:rsidRPr="00974EF4" w:rsidRDefault="00974EF4" w:rsidP="00974EF4">
      <w:pPr>
        <w:spacing w:line="276" w:lineRule="auto"/>
        <w:rPr>
          <w:rFonts w:ascii="Courier New" w:hAnsi="Courier New" w:cs="Courier New"/>
          <w:noProof/>
          <w:sz w:val="20"/>
          <w:szCs w:val="20"/>
        </w:rPr>
      </w:pPr>
    </w:p>
    <w:p w14:paraId="36EB630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F4252F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BtnUpdate_Click_1(object sender, EventArgs e)</w:t>
      </w:r>
    </w:p>
    <w:p w14:paraId="2E76992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6DDBCD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int foodID = int.Parse(txtFoodID.Text);</w:t>
      </w:r>
    </w:p>
    <w:p w14:paraId="53A257E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string name = txtFoodName.Text;</w:t>
      </w:r>
    </w:p>
    <w:p w14:paraId="1612091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double price = double.Parse(txtPrice.Text);</w:t>
      </w:r>
    </w:p>
    <w:p w14:paraId="4CF278BD" w14:textId="77777777" w:rsidR="00974EF4" w:rsidRPr="00974EF4" w:rsidRDefault="00974EF4" w:rsidP="00974EF4">
      <w:pPr>
        <w:spacing w:line="276" w:lineRule="auto"/>
        <w:rPr>
          <w:rFonts w:ascii="Courier New" w:hAnsi="Courier New" w:cs="Courier New"/>
          <w:noProof/>
          <w:sz w:val="20"/>
          <w:szCs w:val="20"/>
        </w:rPr>
      </w:pPr>
    </w:p>
    <w:p w14:paraId="0D0EC0E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if (txtFoodName.Text == "" || txtFoodID.Text == null &amp;&amp; !(txtPrice.Text == ""))</w:t>
      </w:r>
    </w:p>
    <w:p w14:paraId="0A0B3A6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BCB7A9F" w14:textId="77777777" w:rsidR="00974EF4" w:rsidRPr="00974EF4" w:rsidRDefault="00974EF4" w:rsidP="00974EF4">
      <w:pPr>
        <w:spacing w:line="276" w:lineRule="auto"/>
        <w:rPr>
          <w:rFonts w:ascii="Courier New" w:hAnsi="Courier New" w:cs="Courier New"/>
          <w:noProof/>
          <w:sz w:val="20"/>
          <w:szCs w:val="20"/>
        </w:rPr>
      </w:pPr>
    </w:p>
    <w:p w14:paraId="782C085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string qry = "Update Food Set price='" + price + "' where foodID='" + foodID + "' or Name='" + name + "'";</w:t>
      </w:r>
    </w:p>
    <w:p w14:paraId="4C49D97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SqlCommand cmd = new SqlCommand(qry, con);</w:t>
      </w:r>
    </w:p>
    <w:p w14:paraId="48295412" w14:textId="77777777" w:rsidR="00974EF4" w:rsidRPr="00974EF4" w:rsidRDefault="00974EF4" w:rsidP="00974EF4">
      <w:pPr>
        <w:spacing w:line="276" w:lineRule="auto"/>
        <w:rPr>
          <w:rFonts w:ascii="Courier New" w:hAnsi="Courier New" w:cs="Courier New"/>
          <w:noProof/>
          <w:sz w:val="20"/>
          <w:szCs w:val="20"/>
        </w:rPr>
      </w:pPr>
    </w:p>
    <w:p w14:paraId="748B113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try</w:t>
      </w:r>
    </w:p>
    <w:p w14:paraId="161FC97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5C8192E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con.Open();</w:t>
      </w:r>
    </w:p>
    <w:p w14:paraId="71EDA79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lastRenderedPageBreak/>
        <w:t xml:space="preserve">                    cmd.ExecuteNonQuery();</w:t>
      </w:r>
    </w:p>
    <w:p w14:paraId="45435FD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MessageBox.Show("The data has been inserted.");</w:t>
      </w:r>
    </w:p>
    <w:p w14:paraId="44C08B0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9A36AA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catch (SqlException sqlex)</w:t>
      </w:r>
    </w:p>
    <w:p w14:paraId="7D3F8F5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A69D99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MessageBox.Show("" + sqlex);</w:t>
      </w:r>
    </w:p>
    <w:p w14:paraId="19CC399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AC9116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EAD1F7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else</w:t>
      </w:r>
    </w:p>
    <w:p w14:paraId="729DE96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F10234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MessageBox.Show("Please fill in the required fields.");</w:t>
      </w:r>
    </w:p>
    <w:p w14:paraId="1927502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43B132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95AAC57" w14:textId="77777777" w:rsidR="00974EF4" w:rsidRPr="00974EF4" w:rsidRDefault="00974EF4" w:rsidP="00974EF4">
      <w:pPr>
        <w:spacing w:line="276" w:lineRule="auto"/>
        <w:rPr>
          <w:rFonts w:ascii="Courier New" w:hAnsi="Courier New" w:cs="Courier New"/>
          <w:noProof/>
          <w:sz w:val="20"/>
          <w:szCs w:val="20"/>
        </w:rPr>
      </w:pPr>
    </w:p>
    <w:p w14:paraId="6692520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BtnDelete_Click_1(object sender, EventArgs e)</w:t>
      </w:r>
    </w:p>
    <w:p w14:paraId="1661E13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40A9CF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if (txtFoodID.Text == "")</w:t>
      </w:r>
    </w:p>
    <w:p w14:paraId="6634148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70481B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MessageBox.Show("The product ID is missing.");</w:t>
      </w:r>
    </w:p>
    <w:p w14:paraId="02F1414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C629EC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else</w:t>
      </w:r>
    </w:p>
    <w:p w14:paraId="6E73266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5294CE4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int foodID = int.Parse(txtFoodID.Text);</w:t>
      </w:r>
    </w:p>
    <w:p w14:paraId="31BA4EB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string qry = "Delete from Food where FoodID = '" + foodID + "' ";</w:t>
      </w:r>
    </w:p>
    <w:p w14:paraId="5369880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SqlCommand cmd = new SqlCommand(qry, con);</w:t>
      </w:r>
    </w:p>
    <w:p w14:paraId="1295844A" w14:textId="77777777" w:rsidR="00974EF4" w:rsidRPr="00974EF4" w:rsidRDefault="00974EF4" w:rsidP="00974EF4">
      <w:pPr>
        <w:spacing w:line="276" w:lineRule="auto"/>
        <w:rPr>
          <w:rFonts w:ascii="Courier New" w:hAnsi="Courier New" w:cs="Courier New"/>
          <w:noProof/>
          <w:sz w:val="20"/>
          <w:szCs w:val="20"/>
        </w:rPr>
      </w:pPr>
    </w:p>
    <w:p w14:paraId="0D00C06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try</w:t>
      </w:r>
    </w:p>
    <w:p w14:paraId="70E13D9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C051A2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con.Open();</w:t>
      </w:r>
    </w:p>
    <w:p w14:paraId="3AC948D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cmd.ExecuteNonQuery();</w:t>
      </w:r>
    </w:p>
    <w:p w14:paraId="56FD72C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MessageBox.Show("The data has been deleted.");</w:t>
      </w:r>
    </w:p>
    <w:p w14:paraId="5428CEA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C8CA36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catch (SqlException sqlex)</w:t>
      </w:r>
    </w:p>
    <w:p w14:paraId="7A656BE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FE858D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MessageBox.Show("" + sqlex);</w:t>
      </w:r>
    </w:p>
    <w:p w14:paraId="2FA4789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53B2D57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EB4920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051B3F6" w14:textId="77777777" w:rsidR="00974EF4" w:rsidRPr="00974EF4" w:rsidRDefault="00974EF4" w:rsidP="00974EF4">
      <w:pPr>
        <w:spacing w:line="276" w:lineRule="auto"/>
        <w:rPr>
          <w:rFonts w:ascii="Courier New" w:hAnsi="Courier New" w:cs="Courier New"/>
          <w:noProof/>
          <w:sz w:val="20"/>
          <w:szCs w:val="20"/>
        </w:rPr>
      </w:pPr>
    </w:p>
    <w:p w14:paraId="1971B36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Button8_Click(object sender, EventArgs e)</w:t>
      </w:r>
    </w:p>
    <w:p w14:paraId="39FCDB8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47F753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18C13D7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85EC5D5" w14:textId="77777777" w:rsidR="00974EF4" w:rsidRPr="00974EF4" w:rsidRDefault="00974EF4" w:rsidP="00974EF4">
      <w:pPr>
        <w:spacing w:line="276" w:lineRule="auto"/>
        <w:rPr>
          <w:rFonts w:ascii="Courier New" w:hAnsi="Courier New" w:cs="Courier New"/>
          <w:noProof/>
          <w:sz w:val="20"/>
          <w:szCs w:val="20"/>
        </w:rPr>
      </w:pPr>
    </w:p>
    <w:p w14:paraId="76D8558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Button7_Click(object sender, EventArgs e)</w:t>
      </w:r>
    </w:p>
    <w:p w14:paraId="6456952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8A5DDE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ManageOffers manageOffers = new ManageOffers();</w:t>
      </w:r>
    </w:p>
    <w:p w14:paraId="3E3EB8B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manageOffers.Show();</w:t>
      </w:r>
    </w:p>
    <w:p w14:paraId="074211F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lastRenderedPageBreak/>
        <w:t xml:space="preserve">            this.Hide();</w:t>
      </w:r>
    </w:p>
    <w:p w14:paraId="0CB8DCE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AFF09B2" w14:textId="77777777" w:rsidR="00974EF4" w:rsidRPr="00974EF4" w:rsidRDefault="00974EF4" w:rsidP="00974EF4">
      <w:pPr>
        <w:spacing w:line="276" w:lineRule="auto"/>
        <w:rPr>
          <w:rFonts w:ascii="Courier New" w:hAnsi="Courier New" w:cs="Courier New"/>
          <w:noProof/>
          <w:sz w:val="20"/>
          <w:szCs w:val="20"/>
        </w:rPr>
      </w:pPr>
    </w:p>
    <w:p w14:paraId="1523B69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MetroButton1_Click(object sender, EventArgs e)</w:t>
      </w:r>
    </w:p>
    <w:p w14:paraId="1620E99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7AF2AA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Admin_Dashboard admin_Dashboard = new Admin_Dashboard();</w:t>
      </w:r>
    </w:p>
    <w:p w14:paraId="6604948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admin_Dashboard.Show();</w:t>
      </w:r>
    </w:p>
    <w:p w14:paraId="58C3A21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642D2C8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4124CC0" w14:textId="77777777" w:rsidR="00974EF4" w:rsidRPr="00974EF4" w:rsidRDefault="00974EF4" w:rsidP="00974EF4">
      <w:pPr>
        <w:spacing w:line="276" w:lineRule="auto"/>
        <w:rPr>
          <w:rFonts w:ascii="Courier New" w:hAnsi="Courier New" w:cs="Courier New"/>
          <w:noProof/>
          <w:sz w:val="20"/>
          <w:szCs w:val="20"/>
        </w:rPr>
      </w:pPr>
    </w:p>
    <w:p w14:paraId="3D17387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Button9_Click(object sender, EventArgs e)</w:t>
      </w:r>
    </w:p>
    <w:p w14:paraId="3EDD26F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52C720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551F350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942607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27C09B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w:t>
      </w:r>
    </w:p>
    <w:p w14:paraId="0D361C77" w14:textId="6FEEC94F" w:rsidR="00974EF4" w:rsidRPr="006F4D29" w:rsidRDefault="00974EF4" w:rsidP="00F718A2">
      <w:pPr>
        <w:spacing w:line="276" w:lineRule="auto"/>
        <w:jc w:val="both"/>
        <w:rPr>
          <w:noProof/>
        </w:rPr>
      </w:pPr>
    </w:p>
    <w:p w14:paraId="36ADD1DD" w14:textId="45AA5C2C" w:rsidR="00974EF4" w:rsidRPr="006F4D29" w:rsidRDefault="00974EF4" w:rsidP="00F718A2">
      <w:pPr>
        <w:spacing w:line="276" w:lineRule="auto"/>
        <w:jc w:val="both"/>
        <w:rPr>
          <w:b/>
          <w:bCs/>
          <w:noProof/>
        </w:rPr>
      </w:pPr>
      <w:r w:rsidRPr="006F4D29">
        <w:rPr>
          <w:b/>
          <w:bCs/>
          <w:noProof/>
        </w:rPr>
        <w:t>Manage Offers:</w:t>
      </w:r>
    </w:p>
    <w:p w14:paraId="27B044D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w:t>
      </w:r>
    </w:p>
    <w:p w14:paraId="304E8A8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System.Collections.Generic;</w:t>
      </w:r>
    </w:p>
    <w:p w14:paraId="5026533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System.ComponentModel;</w:t>
      </w:r>
    </w:p>
    <w:p w14:paraId="695402F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System.Data;</w:t>
      </w:r>
    </w:p>
    <w:p w14:paraId="57033D6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System.Drawing;</w:t>
      </w:r>
    </w:p>
    <w:p w14:paraId="3256CF8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System.Linq;</w:t>
      </w:r>
    </w:p>
    <w:p w14:paraId="4763B88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System.Text;</w:t>
      </w:r>
    </w:p>
    <w:p w14:paraId="57AB922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System.Threading.Tasks;</w:t>
      </w:r>
    </w:p>
    <w:p w14:paraId="6C138E7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System.Windows.Forms;</w:t>
      </w:r>
    </w:p>
    <w:p w14:paraId="454DDF1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using System.Data.SqlClient;</w:t>
      </w:r>
    </w:p>
    <w:p w14:paraId="57758B64" w14:textId="77777777" w:rsidR="00974EF4" w:rsidRPr="00974EF4" w:rsidRDefault="00974EF4" w:rsidP="00974EF4">
      <w:pPr>
        <w:spacing w:line="276" w:lineRule="auto"/>
        <w:rPr>
          <w:rFonts w:ascii="Courier New" w:hAnsi="Courier New" w:cs="Courier New"/>
          <w:noProof/>
          <w:sz w:val="20"/>
          <w:szCs w:val="20"/>
        </w:rPr>
      </w:pPr>
    </w:p>
    <w:p w14:paraId="5371611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namespace FinalProject</w:t>
      </w:r>
    </w:p>
    <w:p w14:paraId="3FA62FB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w:t>
      </w:r>
    </w:p>
    <w:p w14:paraId="6581EF4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public partial class ManageOffers : MetroFramework.Forms.MetroForm</w:t>
      </w:r>
    </w:p>
    <w:p w14:paraId="44C44DA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9E4E77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public ManageOffers()</w:t>
      </w:r>
    </w:p>
    <w:p w14:paraId="1D90EFF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5C51A20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InitializeComponent();</w:t>
      </w:r>
    </w:p>
    <w:p w14:paraId="42C0D5B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AD35652" w14:textId="77777777" w:rsidR="00974EF4" w:rsidRPr="00974EF4" w:rsidRDefault="00974EF4" w:rsidP="00974EF4">
      <w:pPr>
        <w:spacing w:line="276" w:lineRule="auto"/>
        <w:rPr>
          <w:rFonts w:ascii="Courier New" w:hAnsi="Courier New" w:cs="Courier New"/>
          <w:noProof/>
          <w:sz w:val="20"/>
          <w:szCs w:val="20"/>
        </w:rPr>
      </w:pPr>
    </w:p>
    <w:p w14:paraId="18A3724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ManageOffers_Load(object sender, EventArgs e)</w:t>
      </w:r>
    </w:p>
    <w:p w14:paraId="5163528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A61C4E1" w14:textId="77777777" w:rsidR="00974EF4" w:rsidRPr="00974EF4" w:rsidRDefault="00974EF4" w:rsidP="00974EF4">
      <w:pPr>
        <w:spacing w:line="276" w:lineRule="auto"/>
        <w:rPr>
          <w:rFonts w:ascii="Courier New" w:hAnsi="Courier New" w:cs="Courier New"/>
          <w:noProof/>
          <w:sz w:val="20"/>
          <w:szCs w:val="20"/>
        </w:rPr>
      </w:pPr>
    </w:p>
    <w:p w14:paraId="43CAE2A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5965DE42" w14:textId="77777777" w:rsidR="00974EF4" w:rsidRPr="00974EF4" w:rsidRDefault="00974EF4" w:rsidP="00974EF4">
      <w:pPr>
        <w:spacing w:line="276" w:lineRule="auto"/>
        <w:rPr>
          <w:rFonts w:ascii="Courier New" w:hAnsi="Courier New" w:cs="Courier New"/>
          <w:noProof/>
          <w:sz w:val="20"/>
          <w:szCs w:val="20"/>
        </w:rPr>
      </w:pPr>
    </w:p>
    <w:p w14:paraId="340C6FA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Button1_Click(object sender, EventArgs e)</w:t>
      </w:r>
    </w:p>
    <w:p w14:paraId="5C24462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6A493B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AddUsers addUser = new AddUsers();</w:t>
      </w:r>
    </w:p>
    <w:p w14:paraId="22C2F6B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addUser.Show();</w:t>
      </w:r>
    </w:p>
    <w:p w14:paraId="2C7FCFC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3E52E47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D1303D8" w14:textId="77777777" w:rsidR="00974EF4" w:rsidRPr="00974EF4" w:rsidRDefault="00974EF4" w:rsidP="00974EF4">
      <w:pPr>
        <w:spacing w:line="276" w:lineRule="auto"/>
        <w:rPr>
          <w:rFonts w:ascii="Courier New" w:hAnsi="Courier New" w:cs="Courier New"/>
          <w:noProof/>
          <w:sz w:val="20"/>
          <w:szCs w:val="20"/>
        </w:rPr>
      </w:pPr>
    </w:p>
    <w:p w14:paraId="2D8736C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Button2_Click(object sender, EventArgs e)</w:t>
      </w:r>
    </w:p>
    <w:p w14:paraId="374E65A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559EE2A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Manage_Users manage_Users = new Manage_Users();</w:t>
      </w:r>
    </w:p>
    <w:p w14:paraId="4B6A0DD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manage_Users.Show();</w:t>
      </w:r>
    </w:p>
    <w:p w14:paraId="3EA1BD8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5DF0EEB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F038473" w14:textId="77777777" w:rsidR="00974EF4" w:rsidRPr="00974EF4" w:rsidRDefault="00974EF4" w:rsidP="00974EF4">
      <w:pPr>
        <w:spacing w:line="276" w:lineRule="auto"/>
        <w:rPr>
          <w:rFonts w:ascii="Courier New" w:hAnsi="Courier New" w:cs="Courier New"/>
          <w:noProof/>
          <w:sz w:val="20"/>
          <w:szCs w:val="20"/>
        </w:rPr>
      </w:pPr>
    </w:p>
    <w:p w14:paraId="44FD2E0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Button4_Click(object sender, EventArgs e)</w:t>
      </w:r>
    </w:p>
    <w:p w14:paraId="3FDBC54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D2CA6A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6502881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D2CE84D" w14:textId="77777777" w:rsidR="00974EF4" w:rsidRPr="00974EF4" w:rsidRDefault="00974EF4" w:rsidP="00974EF4">
      <w:pPr>
        <w:spacing w:line="276" w:lineRule="auto"/>
        <w:rPr>
          <w:rFonts w:ascii="Courier New" w:hAnsi="Courier New" w:cs="Courier New"/>
          <w:noProof/>
          <w:sz w:val="20"/>
          <w:szCs w:val="20"/>
        </w:rPr>
      </w:pPr>
    </w:p>
    <w:p w14:paraId="2ED8A00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Button3_Click(object sender, EventArgs e)</w:t>
      </w:r>
    </w:p>
    <w:p w14:paraId="4780D08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3CD125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Add_food add_Food = new Add_food();</w:t>
      </w:r>
    </w:p>
    <w:p w14:paraId="5D45E6D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add_Food.Show();</w:t>
      </w:r>
    </w:p>
    <w:p w14:paraId="5DB52E9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0AC8BC4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51EAF74F" w14:textId="77777777" w:rsidR="00974EF4" w:rsidRPr="00974EF4" w:rsidRDefault="00974EF4" w:rsidP="00974EF4">
      <w:pPr>
        <w:spacing w:line="276" w:lineRule="auto"/>
        <w:rPr>
          <w:rFonts w:ascii="Courier New" w:hAnsi="Courier New" w:cs="Courier New"/>
          <w:noProof/>
          <w:sz w:val="20"/>
          <w:szCs w:val="20"/>
        </w:rPr>
      </w:pPr>
    </w:p>
    <w:p w14:paraId="3E1E688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Button6_Click(object sender, EventArgs e)</w:t>
      </w:r>
    </w:p>
    <w:p w14:paraId="2F9D63F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411529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Manage_Food manage_Food = new Manage_Food();</w:t>
      </w:r>
    </w:p>
    <w:p w14:paraId="679A9D2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manage_Food.Show();</w:t>
      </w:r>
    </w:p>
    <w:p w14:paraId="318CF99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0850678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F9FA28C" w14:textId="77777777" w:rsidR="00974EF4" w:rsidRPr="00974EF4" w:rsidRDefault="00974EF4" w:rsidP="00974EF4">
      <w:pPr>
        <w:spacing w:line="276" w:lineRule="auto"/>
        <w:rPr>
          <w:rFonts w:ascii="Courier New" w:hAnsi="Courier New" w:cs="Courier New"/>
          <w:noProof/>
          <w:sz w:val="20"/>
          <w:szCs w:val="20"/>
        </w:rPr>
      </w:pPr>
    </w:p>
    <w:p w14:paraId="7A2B90C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Button5_Click(object sender, EventArgs e)</w:t>
      </w:r>
    </w:p>
    <w:p w14:paraId="745EEE4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8E8D41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Food_Details food_Details = new Food_Details();</w:t>
      </w:r>
    </w:p>
    <w:p w14:paraId="171E5C2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food_Details.Show();</w:t>
      </w:r>
    </w:p>
    <w:p w14:paraId="02C1917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56F5770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1E39B91" w14:textId="77777777" w:rsidR="00974EF4" w:rsidRPr="00974EF4" w:rsidRDefault="00974EF4" w:rsidP="00974EF4">
      <w:pPr>
        <w:spacing w:line="276" w:lineRule="auto"/>
        <w:rPr>
          <w:rFonts w:ascii="Courier New" w:hAnsi="Courier New" w:cs="Courier New"/>
          <w:noProof/>
          <w:sz w:val="20"/>
          <w:szCs w:val="20"/>
        </w:rPr>
      </w:pPr>
    </w:p>
    <w:p w14:paraId="33D3BC4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Button7_Click(object sender, EventArgs e)</w:t>
      </w:r>
    </w:p>
    <w:p w14:paraId="5CE9D46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185E4C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58A7A2E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222541C" w14:textId="77777777" w:rsidR="00974EF4" w:rsidRPr="00974EF4" w:rsidRDefault="00974EF4" w:rsidP="00974EF4">
      <w:pPr>
        <w:spacing w:line="276" w:lineRule="auto"/>
        <w:rPr>
          <w:rFonts w:ascii="Courier New" w:hAnsi="Courier New" w:cs="Courier New"/>
          <w:noProof/>
          <w:sz w:val="20"/>
          <w:szCs w:val="20"/>
        </w:rPr>
      </w:pPr>
    </w:p>
    <w:p w14:paraId="6A01933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Button8_Click(object sender, EventArgs e)</w:t>
      </w:r>
    </w:p>
    <w:p w14:paraId="597A2F3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F719F8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0501DC6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3704304" w14:textId="77777777" w:rsidR="00974EF4" w:rsidRPr="00974EF4" w:rsidRDefault="00974EF4" w:rsidP="00974EF4">
      <w:pPr>
        <w:spacing w:line="276" w:lineRule="auto"/>
        <w:rPr>
          <w:rFonts w:ascii="Courier New" w:hAnsi="Courier New" w:cs="Courier New"/>
          <w:noProof/>
          <w:sz w:val="20"/>
          <w:szCs w:val="20"/>
        </w:rPr>
      </w:pPr>
    </w:p>
    <w:p w14:paraId="74C7B8C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SqlConnection con = new SqlConnection(@"Data Source=LAPTOP-5S178792; Initial Calatog = FinalProject; Integrated Security = True;");</w:t>
      </w:r>
    </w:p>
    <w:p w14:paraId="2D07CF2F" w14:textId="77777777" w:rsidR="00974EF4" w:rsidRPr="00974EF4" w:rsidRDefault="00974EF4" w:rsidP="00974EF4">
      <w:pPr>
        <w:spacing w:line="276" w:lineRule="auto"/>
        <w:rPr>
          <w:rFonts w:ascii="Courier New" w:hAnsi="Courier New" w:cs="Courier New"/>
          <w:noProof/>
          <w:sz w:val="20"/>
          <w:szCs w:val="20"/>
        </w:rPr>
      </w:pPr>
    </w:p>
    <w:p w14:paraId="1FA3F65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Button10_Click(object sender, EventArgs e)</w:t>
      </w:r>
    </w:p>
    <w:p w14:paraId="702E779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1AFC69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lastRenderedPageBreak/>
        <w:t xml:space="preserve">            int offerID = int.Parse(txtOfferID.Text);</w:t>
      </w:r>
    </w:p>
    <w:p w14:paraId="0F62286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string offerName = txtOfferName.Text;</w:t>
      </w:r>
    </w:p>
    <w:p w14:paraId="43B4F54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double price = Double.Parse(txtPrice.Text);</w:t>
      </w:r>
    </w:p>
    <w:p w14:paraId="10334472" w14:textId="77777777" w:rsidR="00974EF4" w:rsidRPr="00974EF4" w:rsidRDefault="00974EF4" w:rsidP="00974EF4">
      <w:pPr>
        <w:spacing w:line="276" w:lineRule="auto"/>
        <w:rPr>
          <w:rFonts w:ascii="Courier New" w:hAnsi="Courier New" w:cs="Courier New"/>
          <w:noProof/>
          <w:sz w:val="20"/>
          <w:szCs w:val="20"/>
        </w:rPr>
      </w:pPr>
    </w:p>
    <w:p w14:paraId="19D5891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if (txtOfferID.Text == "" || txtOfferName.Text == "" || txtPrice.Text == "")</w:t>
      </w:r>
    </w:p>
    <w:p w14:paraId="2FF9936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4995C1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MessageBox.Show("Please fill in the required fields.");</w:t>
      </w:r>
    </w:p>
    <w:p w14:paraId="5A6DDD1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3C821F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else</w:t>
      </w:r>
    </w:p>
    <w:p w14:paraId="6FCC9DD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7CFD3B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string qry = "Insert Into offers values('" + offerID + "','" + offerName + "','" + price + "')";</w:t>
      </w:r>
    </w:p>
    <w:p w14:paraId="1AF8E29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SqlCommand cmd = new SqlCommand(qry, con);</w:t>
      </w:r>
    </w:p>
    <w:p w14:paraId="591900DC" w14:textId="77777777" w:rsidR="00974EF4" w:rsidRPr="00974EF4" w:rsidRDefault="00974EF4" w:rsidP="00974EF4">
      <w:pPr>
        <w:spacing w:line="276" w:lineRule="auto"/>
        <w:rPr>
          <w:rFonts w:ascii="Courier New" w:hAnsi="Courier New" w:cs="Courier New"/>
          <w:noProof/>
          <w:sz w:val="20"/>
          <w:szCs w:val="20"/>
        </w:rPr>
      </w:pPr>
    </w:p>
    <w:p w14:paraId="2F42E17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try</w:t>
      </w:r>
    </w:p>
    <w:p w14:paraId="33D19C5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B68130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con.Open();</w:t>
      </w:r>
    </w:p>
    <w:p w14:paraId="32AE76F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cmd.ExecuteNonQuery();</w:t>
      </w:r>
    </w:p>
    <w:p w14:paraId="6A17AF6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MessageBox.Show("The data has been inserted.");</w:t>
      </w:r>
    </w:p>
    <w:p w14:paraId="29B03CE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91C94B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catch (SqlException sqlex)</w:t>
      </w:r>
    </w:p>
    <w:p w14:paraId="0882694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E0CB99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MessageBox.Show("" + sqlex);</w:t>
      </w:r>
    </w:p>
    <w:p w14:paraId="193944B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50E701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finally</w:t>
      </w:r>
    </w:p>
    <w:p w14:paraId="55EFA22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52CDD6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con.Close();</w:t>
      </w:r>
    </w:p>
    <w:p w14:paraId="0535ADF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75F29B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8CFC3D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75990D35" w14:textId="77777777" w:rsidR="00974EF4" w:rsidRPr="00974EF4" w:rsidRDefault="00974EF4" w:rsidP="00974EF4">
      <w:pPr>
        <w:spacing w:line="276" w:lineRule="auto"/>
        <w:rPr>
          <w:rFonts w:ascii="Courier New" w:hAnsi="Courier New" w:cs="Courier New"/>
          <w:noProof/>
          <w:sz w:val="20"/>
          <w:szCs w:val="20"/>
        </w:rPr>
      </w:pPr>
    </w:p>
    <w:p w14:paraId="0B9C9EF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BtnUpdate_Click(object sender, EventArgs e)</w:t>
      </w:r>
    </w:p>
    <w:p w14:paraId="128C501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BEA3A3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int offerID = int.Parse(txtOfferID.Text);</w:t>
      </w:r>
    </w:p>
    <w:p w14:paraId="53C7DCA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string offerName = txtOfferName.Text;</w:t>
      </w:r>
    </w:p>
    <w:p w14:paraId="3568742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double price = Double.Parse(txtPrice.Text);</w:t>
      </w:r>
    </w:p>
    <w:p w14:paraId="033D6161" w14:textId="77777777" w:rsidR="00974EF4" w:rsidRPr="00974EF4" w:rsidRDefault="00974EF4" w:rsidP="00974EF4">
      <w:pPr>
        <w:spacing w:line="276" w:lineRule="auto"/>
        <w:rPr>
          <w:rFonts w:ascii="Courier New" w:hAnsi="Courier New" w:cs="Courier New"/>
          <w:noProof/>
          <w:sz w:val="20"/>
          <w:szCs w:val="20"/>
        </w:rPr>
      </w:pPr>
    </w:p>
    <w:p w14:paraId="64CD6BD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if (txtOfferID.Text == "" || txtOfferName.Text == "" || txtPrice.Text == "")</w:t>
      </w:r>
    </w:p>
    <w:p w14:paraId="37AF6B1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5FABC9C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MessageBox.Show("Please fill in the required fields.");</w:t>
      </w:r>
    </w:p>
    <w:p w14:paraId="5C6916F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6A2A74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else</w:t>
      </w:r>
    </w:p>
    <w:p w14:paraId="68F7DBF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7BF04D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string qry = "Update offers Set price = '"+price+"' Where OfferID = '"+offerID+"' or OfferName = '"+offerName+"' ";</w:t>
      </w:r>
    </w:p>
    <w:p w14:paraId="4628E7E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SqlCommand cmd = new SqlCommand(qry, con);</w:t>
      </w:r>
    </w:p>
    <w:p w14:paraId="2A561756" w14:textId="77777777" w:rsidR="00974EF4" w:rsidRPr="00974EF4" w:rsidRDefault="00974EF4" w:rsidP="00974EF4">
      <w:pPr>
        <w:spacing w:line="276" w:lineRule="auto"/>
        <w:rPr>
          <w:rFonts w:ascii="Courier New" w:hAnsi="Courier New" w:cs="Courier New"/>
          <w:noProof/>
          <w:sz w:val="20"/>
          <w:szCs w:val="20"/>
        </w:rPr>
      </w:pPr>
    </w:p>
    <w:p w14:paraId="43CA067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lastRenderedPageBreak/>
        <w:t xml:space="preserve">                try</w:t>
      </w:r>
    </w:p>
    <w:p w14:paraId="38672DB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950C20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con.Open();</w:t>
      </w:r>
    </w:p>
    <w:p w14:paraId="5A317C5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cmd.ExecuteNonQuery();</w:t>
      </w:r>
    </w:p>
    <w:p w14:paraId="377CB72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MessageBox.Show("The data has been inserted.");</w:t>
      </w:r>
    </w:p>
    <w:p w14:paraId="468A416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0FD0E0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catch (SqlException sqlex)</w:t>
      </w:r>
    </w:p>
    <w:p w14:paraId="470EE53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17BAF2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MessageBox.Show("" + sqlex);</w:t>
      </w:r>
    </w:p>
    <w:p w14:paraId="20FADB3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52B8660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72E27D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10BAC656" w14:textId="77777777" w:rsidR="00974EF4" w:rsidRPr="00974EF4" w:rsidRDefault="00974EF4" w:rsidP="00974EF4">
      <w:pPr>
        <w:spacing w:line="276" w:lineRule="auto"/>
        <w:rPr>
          <w:rFonts w:ascii="Courier New" w:hAnsi="Courier New" w:cs="Courier New"/>
          <w:noProof/>
          <w:sz w:val="20"/>
          <w:szCs w:val="20"/>
        </w:rPr>
      </w:pPr>
    </w:p>
    <w:p w14:paraId="68578E4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BtnDelete_Click(object sender, EventArgs e)</w:t>
      </w:r>
    </w:p>
    <w:p w14:paraId="01FB47F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0048B5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int offerID = int.Parse(txtOfferID.Text);</w:t>
      </w:r>
    </w:p>
    <w:p w14:paraId="6962AD2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string offerName = txtOfferName.Text;</w:t>
      </w:r>
    </w:p>
    <w:p w14:paraId="0999772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5F7CDFA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if (txtOfferID.Text == "" || txtOfferName.Text == "" )</w:t>
      </w:r>
    </w:p>
    <w:p w14:paraId="549D8E6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B6D7CE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MessageBox.Show("Please fill in the required fields.");</w:t>
      </w:r>
    </w:p>
    <w:p w14:paraId="725DA88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E17DBA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else</w:t>
      </w:r>
    </w:p>
    <w:p w14:paraId="4452529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53711D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string qry = "Delete * from offers Where OfferID = '"+offerID+"' or OfferName = '"+offerName+"' ";</w:t>
      </w:r>
    </w:p>
    <w:p w14:paraId="4CB36A2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SqlCommand cmd = new SqlCommand(qry, con);</w:t>
      </w:r>
    </w:p>
    <w:p w14:paraId="19FC0AE0" w14:textId="77777777" w:rsidR="00974EF4" w:rsidRPr="00974EF4" w:rsidRDefault="00974EF4" w:rsidP="00974EF4">
      <w:pPr>
        <w:spacing w:line="276" w:lineRule="auto"/>
        <w:rPr>
          <w:rFonts w:ascii="Courier New" w:hAnsi="Courier New" w:cs="Courier New"/>
          <w:noProof/>
          <w:sz w:val="20"/>
          <w:szCs w:val="20"/>
        </w:rPr>
      </w:pPr>
    </w:p>
    <w:p w14:paraId="7539E96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try</w:t>
      </w:r>
    </w:p>
    <w:p w14:paraId="49BBC67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3B9D05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con.Open();</w:t>
      </w:r>
    </w:p>
    <w:p w14:paraId="4A79B4C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cmd.ExecuteNonQuery();</w:t>
      </w:r>
    </w:p>
    <w:p w14:paraId="3A18173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MessageBox.Show("The data has been inserted.");</w:t>
      </w:r>
    </w:p>
    <w:p w14:paraId="493FA7A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A0F38C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catch (SqlException sqlex)</w:t>
      </w:r>
    </w:p>
    <w:p w14:paraId="25025AAD"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65D68A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MessageBox.Show("" + sqlex);</w:t>
      </w:r>
    </w:p>
    <w:p w14:paraId="2884A549"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3C5BA77"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538F0BA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1BE9D6C" w14:textId="77777777" w:rsidR="00974EF4" w:rsidRPr="00974EF4" w:rsidRDefault="00974EF4" w:rsidP="00974EF4">
      <w:pPr>
        <w:spacing w:line="276" w:lineRule="auto"/>
        <w:rPr>
          <w:rFonts w:ascii="Courier New" w:hAnsi="Courier New" w:cs="Courier New"/>
          <w:noProof/>
          <w:sz w:val="20"/>
          <w:szCs w:val="20"/>
        </w:rPr>
      </w:pPr>
    </w:p>
    <w:p w14:paraId="78AA01F6"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BtnCancel_Click(object sender, EventArgs e)</w:t>
      </w:r>
    </w:p>
    <w:p w14:paraId="2D1A3061"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0BED65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txtOfferID.Text = null;</w:t>
      </w:r>
    </w:p>
    <w:p w14:paraId="1432F24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txtOfferName.Text = null;</w:t>
      </w:r>
    </w:p>
    <w:p w14:paraId="01843EC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txtPrice = null;</w:t>
      </w:r>
    </w:p>
    <w:p w14:paraId="4968C3EA"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5330B243" w14:textId="77777777" w:rsidR="00974EF4" w:rsidRPr="00974EF4" w:rsidRDefault="00974EF4" w:rsidP="00974EF4">
      <w:pPr>
        <w:spacing w:line="276" w:lineRule="auto"/>
        <w:rPr>
          <w:rFonts w:ascii="Courier New" w:hAnsi="Courier New" w:cs="Courier New"/>
          <w:noProof/>
          <w:sz w:val="20"/>
          <w:szCs w:val="20"/>
        </w:rPr>
      </w:pPr>
    </w:p>
    <w:p w14:paraId="0E3399D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Panel2_Paint(object sender, PaintEventArgs e)</w:t>
      </w:r>
    </w:p>
    <w:p w14:paraId="6CA2B83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lastRenderedPageBreak/>
        <w:t xml:space="preserve">        {</w:t>
      </w:r>
    </w:p>
    <w:p w14:paraId="3981ABEF"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EADD235"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D6601B0" w14:textId="77777777" w:rsidR="00974EF4" w:rsidRPr="00974EF4" w:rsidRDefault="00974EF4" w:rsidP="00974EF4">
      <w:pPr>
        <w:spacing w:line="276" w:lineRule="auto"/>
        <w:rPr>
          <w:rFonts w:ascii="Courier New" w:hAnsi="Courier New" w:cs="Courier New"/>
          <w:noProof/>
          <w:sz w:val="20"/>
          <w:szCs w:val="20"/>
        </w:rPr>
      </w:pPr>
    </w:p>
    <w:p w14:paraId="3D5B8CE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MetroButton1_Click(object sender, EventArgs e)</w:t>
      </w:r>
    </w:p>
    <w:p w14:paraId="7C38B30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2639408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Admin_Dashboard admin_Dashboard = new Admin_Dashboard();</w:t>
      </w:r>
    </w:p>
    <w:p w14:paraId="7D6E4AC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admin_Dashboard.Show();</w:t>
      </w:r>
    </w:p>
    <w:p w14:paraId="0B384B54"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09AE997B"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0A42AD7F" w14:textId="77777777" w:rsidR="00974EF4" w:rsidRPr="00974EF4" w:rsidRDefault="00974EF4" w:rsidP="00974EF4">
      <w:pPr>
        <w:spacing w:line="276" w:lineRule="auto"/>
        <w:rPr>
          <w:rFonts w:ascii="Courier New" w:hAnsi="Courier New" w:cs="Courier New"/>
          <w:noProof/>
          <w:sz w:val="20"/>
          <w:szCs w:val="20"/>
        </w:rPr>
      </w:pPr>
    </w:p>
    <w:p w14:paraId="3B06A240"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private void Button9_Click(object sender, EventArgs e)</w:t>
      </w:r>
    </w:p>
    <w:p w14:paraId="088B452C"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61E96D3E"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this.Hide();</w:t>
      </w:r>
    </w:p>
    <w:p w14:paraId="5310CF92"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46F7EB08"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 xml:space="preserve">    }</w:t>
      </w:r>
    </w:p>
    <w:p w14:paraId="30006753" w14:textId="77777777" w:rsidR="00974EF4" w:rsidRPr="00974EF4" w:rsidRDefault="00974EF4" w:rsidP="00974EF4">
      <w:pPr>
        <w:spacing w:line="276" w:lineRule="auto"/>
        <w:rPr>
          <w:rFonts w:ascii="Courier New" w:hAnsi="Courier New" w:cs="Courier New"/>
          <w:noProof/>
          <w:sz w:val="20"/>
          <w:szCs w:val="20"/>
        </w:rPr>
      </w:pPr>
      <w:r w:rsidRPr="00974EF4">
        <w:rPr>
          <w:rFonts w:ascii="Courier New" w:hAnsi="Courier New" w:cs="Courier New"/>
          <w:noProof/>
          <w:sz w:val="20"/>
          <w:szCs w:val="20"/>
        </w:rPr>
        <w:t>}</w:t>
      </w:r>
    </w:p>
    <w:p w14:paraId="339EE218" w14:textId="715491F3" w:rsidR="00974EF4" w:rsidRPr="006F4D29" w:rsidRDefault="00974EF4" w:rsidP="00F718A2">
      <w:pPr>
        <w:spacing w:line="276" w:lineRule="auto"/>
        <w:jc w:val="both"/>
        <w:rPr>
          <w:noProof/>
        </w:rPr>
      </w:pPr>
    </w:p>
    <w:p w14:paraId="5470124F" w14:textId="7B831D4E" w:rsidR="00974EF4" w:rsidRPr="006F4D29" w:rsidRDefault="00A854C4" w:rsidP="00F718A2">
      <w:pPr>
        <w:spacing w:line="276" w:lineRule="auto"/>
        <w:jc w:val="both"/>
        <w:rPr>
          <w:b/>
          <w:bCs/>
          <w:noProof/>
        </w:rPr>
      </w:pPr>
      <w:r w:rsidRPr="006F4D29">
        <w:rPr>
          <w:b/>
          <w:bCs/>
          <w:noProof/>
        </w:rPr>
        <w:t>Add Products:</w:t>
      </w:r>
    </w:p>
    <w:p w14:paraId="49FE497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w:t>
      </w:r>
    </w:p>
    <w:p w14:paraId="3B54FF7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System.Collections.Generic;</w:t>
      </w:r>
    </w:p>
    <w:p w14:paraId="46D982FF"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System.ComponentModel;</w:t>
      </w:r>
    </w:p>
    <w:p w14:paraId="218359C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System.Data;</w:t>
      </w:r>
    </w:p>
    <w:p w14:paraId="4717619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System.Data.SqlClient;</w:t>
      </w:r>
    </w:p>
    <w:p w14:paraId="67087A5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System.Drawing;</w:t>
      </w:r>
    </w:p>
    <w:p w14:paraId="4B4AE95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System.Linq;</w:t>
      </w:r>
    </w:p>
    <w:p w14:paraId="13E6D19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System.Text;</w:t>
      </w:r>
    </w:p>
    <w:p w14:paraId="1902D0D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System.Threading.Tasks;</w:t>
      </w:r>
    </w:p>
    <w:p w14:paraId="1C138DA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System.Windows.Forms;</w:t>
      </w:r>
    </w:p>
    <w:p w14:paraId="352EBBBA" w14:textId="77777777" w:rsidR="00A854C4" w:rsidRPr="00A854C4" w:rsidRDefault="00A854C4" w:rsidP="00A854C4">
      <w:pPr>
        <w:spacing w:line="276" w:lineRule="auto"/>
        <w:rPr>
          <w:rFonts w:ascii="Courier New" w:hAnsi="Courier New" w:cs="Courier New"/>
          <w:noProof/>
          <w:sz w:val="20"/>
          <w:szCs w:val="20"/>
        </w:rPr>
      </w:pPr>
    </w:p>
    <w:p w14:paraId="5CE4A9E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namespace FinalProject</w:t>
      </w:r>
    </w:p>
    <w:p w14:paraId="4B57133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w:t>
      </w:r>
    </w:p>
    <w:p w14:paraId="66899220"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public partial class Add_food : MetroFramework.Forms.MetroForm</w:t>
      </w:r>
    </w:p>
    <w:p w14:paraId="46B7D1B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4F4DEC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public Add_food()</w:t>
      </w:r>
    </w:p>
    <w:p w14:paraId="1114345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F28CD9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InitializeComponent();</w:t>
      </w:r>
    </w:p>
    <w:p w14:paraId="6B63E77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2B43A6A" w14:textId="77777777" w:rsidR="00A854C4" w:rsidRPr="00A854C4" w:rsidRDefault="00A854C4" w:rsidP="00A854C4">
      <w:pPr>
        <w:spacing w:line="276" w:lineRule="auto"/>
        <w:rPr>
          <w:rFonts w:ascii="Courier New" w:hAnsi="Courier New" w:cs="Courier New"/>
          <w:noProof/>
          <w:sz w:val="20"/>
          <w:szCs w:val="20"/>
        </w:rPr>
      </w:pPr>
    </w:p>
    <w:p w14:paraId="0731E18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BtnAdd_Click(object sender, EventArgs e)</w:t>
      </w:r>
    </w:p>
    <w:p w14:paraId="1FA5DCF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391B09A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5D4D692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DC74305" w14:textId="77777777" w:rsidR="00A854C4" w:rsidRPr="00A854C4" w:rsidRDefault="00A854C4" w:rsidP="00A854C4">
      <w:pPr>
        <w:spacing w:line="276" w:lineRule="auto"/>
        <w:rPr>
          <w:rFonts w:ascii="Courier New" w:hAnsi="Courier New" w:cs="Courier New"/>
          <w:noProof/>
          <w:sz w:val="20"/>
          <w:szCs w:val="20"/>
        </w:rPr>
      </w:pPr>
    </w:p>
    <w:p w14:paraId="606318D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BtnManageFood_Click(object sender, EventArgs e)</w:t>
      </w:r>
    </w:p>
    <w:p w14:paraId="54BBE97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7F81E0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Manage_Food mngFood = new Manage_Food();</w:t>
      </w:r>
    </w:p>
    <w:p w14:paraId="14A5857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mngFood.Show();</w:t>
      </w:r>
    </w:p>
    <w:p w14:paraId="2CFD9DD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this.Hide();</w:t>
      </w:r>
    </w:p>
    <w:p w14:paraId="189D0DC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lastRenderedPageBreak/>
        <w:t xml:space="preserve">        }</w:t>
      </w:r>
    </w:p>
    <w:p w14:paraId="5C259E59" w14:textId="77777777" w:rsidR="00A854C4" w:rsidRPr="00A854C4" w:rsidRDefault="00A854C4" w:rsidP="00A854C4">
      <w:pPr>
        <w:spacing w:line="276" w:lineRule="auto"/>
        <w:rPr>
          <w:rFonts w:ascii="Courier New" w:hAnsi="Courier New" w:cs="Courier New"/>
          <w:noProof/>
          <w:sz w:val="20"/>
          <w:szCs w:val="20"/>
        </w:rPr>
      </w:pPr>
    </w:p>
    <w:p w14:paraId="2A389220"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Add_food_Load(object sender, EventArgs e)</w:t>
      </w:r>
    </w:p>
    <w:p w14:paraId="574AAEA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71A9B53" w14:textId="77777777" w:rsidR="00A854C4" w:rsidRPr="00A854C4" w:rsidRDefault="00A854C4" w:rsidP="00A854C4">
      <w:pPr>
        <w:spacing w:line="276" w:lineRule="auto"/>
        <w:rPr>
          <w:rFonts w:ascii="Courier New" w:hAnsi="Courier New" w:cs="Courier New"/>
          <w:noProof/>
          <w:sz w:val="20"/>
          <w:szCs w:val="20"/>
        </w:rPr>
      </w:pPr>
    </w:p>
    <w:p w14:paraId="02C59F8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2852EB1" w14:textId="77777777" w:rsidR="00A854C4" w:rsidRPr="00A854C4" w:rsidRDefault="00A854C4" w:rsidP="00A854C4">
      <w:pPr>
        <w:spacing w:line="276" w:lineRule="auto"/>
        <w:rPr>
          <w:rFonts w:ascii="Courier New" w:hAnsi="Courier New" w:cs="Courier New"/>
          <w:noProof/>
          <w:sz w:val="20"/>
          <w:szCs w:val="20"/>
        </w:rPr>
      </w:pPr>
    </w:p>
    <w:p w14:paraId="7A5D2EC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BtnAdd_Click_1(object sender, EventArgs e)</w:t>
      </w:r>
    </w:p>
    <w:p w14:paraId="63D9014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712F16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int foodID = int.Parse(txtFoodID.Text);</w:t>
      </w:r>
    </w:p>
    <w:p w14:paraId="4CC4233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string name = txtFoodName.Text;</w:t>
      </w:r>
    </w:p>
    <w:p w14:paraId="1B878ED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double price = double.Parse(txtPrice.Text);</w:t>
      </w:r>
    </w:p>
    <w:p w14:paraId="3A7F4E68" w14:textId="77777777" w:rsidR="00A854C4" w:rsidRPr="00A854C4" w:rsidRDefault="00A854C4" w:rsidP="00A854C4">
      <w:pPr>
        <w:spacing w:line="276" w:lineRule="auto"/>
        <w:rPr>
          <w:rFonts w:ascii="Courier New" w:hAnsi="Courier New" w:cs="Courier New"/>
          <w:noProof/>
          <w:sz w:val="20"/>
          <w:szCs w:val="20"/>
        </w:rPr>
      </w:pPr>
    </w:p>
    <w:p w14:paraId="40EFBB2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if (txtFoodID.Text == "" || txtFoodName.Text == "" || txtPrice.Text == "")</w:t>
      </w:r>
    </w:p>
    <w:p w14:paraId="47EAC88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51C310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MessageBox.Show("Fillout required fields");</w:t>
      </w:r>
    </w:p>
    <w:p w14:paraId="7591735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801D6D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else</w:t>
      </w:r>
    </w:p>
    <w:p w14:paraId="299C166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4134F0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SqlConnection con = new SqlConnection(@"Data Source=LAPTOP-5S178792; Initial Calatog = FinalProject; Integrated Security = True;");</w:t>
      </w:r>
    </w:p>
    <w:p w14:paraId="53CB4D1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string qry = "Insert Into Food values('" + foodID + "','" + name + "','" + price + "')";</w:t>
      </w:r>
    </w:p>
    <w:p w14:paraId="3959D9E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SqlCommand cmd = new SqlCommand(qry, con);</w:t>
      </w:r>
    </w:p>
    <w:p w14:paraId="470A4020" w14:textId="77777777" w:rsidR="00A854C4" w:rsidRPr="00A854C4" w:rsidRDefault="00A854C4" w:rsidP="00A854C4">
      <w:pPr>
        <w:spacing w:line="276" w:lineRule="auto"/>
        <w:rPr>
          <w:rFonts w:ascii="Courier New" w:hAnsi="Courier New" w:cs="Courier New"/>
          <w:noProof/>
          <w:sz w:val="20"/>
          <w:szCs w:val="20"/>
        </w:rPr>
      </w:pPr>
    </w:p>
    <w:p w14:paraId="6F4ADC1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try</w:t>
      </w:r>
    </w:p>
    <w:p w14:paraId="25EA881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3172DE0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con.Open();</w:t>
      </w:r>
    </w:p>
    <w:p w14:paraId="1EBD657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cmd.ExecuteNonQuery();</w:t>
      </w:r>
    </w:p>
    <w:p w14:paraId="62E9C69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MessageBox.Show("The data has been inserted.");</w:t>
      </w:r>
    </w:p>
    <w:p w14:paraId="3D756D1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5CE624E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catch (SqlException sqlex)</w:t>
      </w:r>
    </w:p>
    <w:p w14:paraId="04238CB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2D907B0"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MessageBox.Show("" + sqlex);</w:t>
      </w:r>
    </w:p>
    <w:p w14:paraId="3B08DD4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5E1DCDA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38683A5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193FDCB" w14:textId="77777777" w:rsidR="00A854C4" w:rsidRPr="00A854C4" w:rsidRDefault="00A854C4" w:rsidP="00A854C4">
      <w:pPr>
        <w:spacing w:line="276" w:lineRule="auto"/>
        <w:rPr>
          <w:rFonts w:ascii="Courier New" w:hAnsi="Courier New" w:cs="Courier New"/>
          <w:noProof/>
          <w:sz w:val="20"/>
          <w:szCs w:val="20"/>
        </w:rPr>
      </w:pPr>
    </w:p>
    <w:p w14:paraId="757C1FD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BtnCancel_Click(object sender, EventArgs e)</w:t>
      </w:r>
    </w:p>
    <w:p w14:paraId="35DDBBA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674624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txtFoodID.Text = null;</w:t>
      </w:r>
    </w:p>
    <w:p w14:paraId="09EA7C7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txtFoodName.Text = null;</w:t>
      </w:r>
    </w:p>
    <w:p w14:paraId="03B55F5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txtPrice.Text = null;</w:t>
      </w:r>
    </w:p>
    <w:p w14:paraId="6018118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6646DD6" w14:textId="77777777" w:rsidR="00A854C4" w:rsidRPr="00A854C4" w:rsidRDefault="00A854C4" w:rsidP="00A854C4">
      <w:pPr>
        <w:spacing w:line="276" w:lineRule="auto"/>
        <w:rPr>
          <w:rFonts w:ascii="Courier New" w:hAnsi="Courier New" w:cs="Courier New"/>
          <w:noProof/>
          <w:sz w:val="20"/>
          <w:szCs w:val="20"/>
        </w:rPr>
      </w:pPr>
    </w:p>
    <w:p w14:paraId="25D67AC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Button1_Click(object sender, EventArgs e)</w:t>
      </w:r>
    </w:p>
    <w:p w14:paraId="30308AB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5147772F"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AddUsers addUser = new AddUsers();</w:t>
      </w:r>
    </w:p>
    <w:p w14:paraId="3DB42FF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lastRenderedPageBreak/>
        <w:t xml:space="preserve">            addUser.Show();</w:t>
      </w:r>
    </w:p>
    <w:p w14:paraId="44A04A0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this.Hide();</w:t>
      </w:r>
    </w:p>
    <w:p w14:paraId="5443E23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B49B690" w14:textId="77777777" w:rsidR="00A854C4" w:rsidRPr="00A854C4" w:rsidRDefault="00A854C4" w:rsidP="00A854C4">
      <w:pPr>
        <w:spacing w:line="276" w:lineRule="auto"/>
        <w:rPr>
          <w:rFonts w:ascii="Courier New" w:hAnsi="Courier New" w:cs="Courier New"/>
          <w:noProof/>
          <w:sz w:val="20"/>
          <w:szCs w:val="20"/>
        </w:rPr>
      </w:pPr>
    </w:p>
    <w:p w14:paraId="65ED8BB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Button2_Click(object sender, EventArgs e)</w:t>
      </w:r>
    </w:p>
    <w:p w14:paraId="6515469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C42E72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Manage_Users manage_Users = new Manage_Users();</w:t>
      </w:r>
    </w:p>
    <w:p w14:paraId="2DAA8F2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manage_Users.Show();</w:t>
      </w:r>
    </w:p>
    <w:p w14:paraId="03425F7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this.Hide();</w:t>
      </w:r>
    </w:p>
    <w:p w14:paraId="2455876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0038BAEA" w14:textId="77777777" w:rsidR="00A854C4" w:rsidRPr="00A854C4" w:rsidRDefault="00A854C4" w:rsidP="00A854C4">
      <w:pPr>
        <w:spacing w:line="276" w:lineRule="auto"/>
        <w:rPr>
          <w:rFonts w:ascii="Courier New" w:hAnsi="Courier New" w:cs="Courier New"/>
          <w:noProof/>
          <w:sz w:val="20"/>
          <w:szCs w:val="20"/>
        </w:rPr>
      </w:pPr>
    </w:p>
    <w:p w14:paraId="1B675F7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Btnuserdetails_Click(object sender, EventArgs e)</w:t>
      </w:r>
    </w:p>
    <w:p w14:paraId="67C6953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856B180"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this.Hide();</w:t>
      </w:r>
    </w:p>
    <w:p w14:paraId="40E44B8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1322D39" w14:textId="77777777" w:rsidR="00A854C4" w:rsidRPr="00A854C4" w:rsidRDefault="00A854C4" w:rsidP="00A854C4">
      <w:pPr>
        <w:spacing w:line="276" w:lineRule="auto"/>
        <w:rPr>
          <w:rFonts w:ascii="Courier New" w:hAnsi="Courier New" w:cs="Courier New"/>
          <w:noProof/>
          <w:sz w:val="20"/>
          <w:szCs w:val="20"/>
        </w:rPr>
      </w:pPr>
    </w:p>
    <w:p w14:paraId="4CFD998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Btnaddfood_Click(object sender, EventArgs e)</w:t>
      </w:r>
    </w:p>
    <w:p w14:paraId="37F6D3B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325C66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Add_food add_Food = new Add_food();</w:t>
      </w:r>
    </w:p>
    <w:p w14:paraId="2B389DC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add_Food.Show();</w:t>
      </w:r>
    </w:p>
    <w:p w14:paraId="360AB98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this.Hide();</w:t>
      </w:r>
    </w:p>
    <w:p w14:paraId="547B899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225B40A0" w14:textId="77777777" w:rsidR="00A854C4" w:rsidRPr="00A854C4" w:rsidRDefault="00A854C4" w:rsidP="00A854C4">
      <w:pPr>
        <w:spacing w:line="276" w:lineRule="auto"/>
        <w:rPr>
          <w:rFonts w:ascii="Courier New" w:hAnsi="Courier New" w:cs="Courier New"/>
          <w:noProof/>
          <w:sz w:val="20"/>
          <w:szCs w:val="20"/>
        </w:rPr>
      </w:pPr>
    </w:p>
    <w:p w14:paraId="21CB05E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Btnmanagefood_Click_1(object sender, EventArgs e)</w:t>
      </w:r>
    </w:p>
    <w:p w14:paraId="04AD54B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0897D15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Manage_Food mngFood = new Manage_Food();</w:t>
      </w:r>
    </w:p>
    <w:p w14:paraId="4347B14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mngFood.Show();</w:t>
      </w:r>
    </w:p>
    <w:p w14:paraId="3069D2F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this.Hide();</w:t>
      </w:r>
    </w:p>
    <w:p w14:paraId="66CFB24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8F68E54" w14:textId="77777777" w:rsidR="00A854C4" w:rsidRPr="00A854C4" w:rsidRDefault="00A854C4" w:rsidP="00A854C4">
      <w:pPr>
        <w:spacing w:line="276" w:lineRule="auto"/>
        <w:rPr>
          <w:rFonts w:ascii="Courier New" w:hAnsi="Courier New" w:cs="Courier New"/>
          <w:noProof/>
          <w:sz w:val="20"/>
          <w:szCs w:val="20"/>
        </w:rPr>
      </w:pPr>
    </w:p>
    <w:p w14:paraId="35BF0C20"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Btnfooddetails_Click(object sender, EventArgs e)</w:t>
      </w:r>
    </w:p>
    <w:p w14:paraId="7D40F8C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09492E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Food_Details food_Details = new Food_Details();</w:t>
      </w:r>
    </w:p>
    <w:p w14:paraId="1ED4932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food_Details.Show();</w:t>
      </w:r>
    </w:p>
    <w:p w14:paraId="5C1DA32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this.Hide();</w:t>
      </w:r>
    </w:p>
    <w:p w14:paraId="78089ED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DC2036D" w14:textId="77777777" w:rsidR="00A854C4" w:rsidRPr="00A854C4" w:rsidRDefault="00A854C4" w:rsidP="00A854C4">
      <w:pPr>
        <w:spacing w:line="276" w:lineRule="auto"/>
        <w:rPr>
          <w:rFonts w:ascii="Courier New" w:hAnsi="Courier New" w:cs="Courier New"/>
          <w:noProof/>
          <w:sz w:val="20"/>
          <w:szCs w:val="20"/>
        </w:rPr>
      </w:pPr>
    </w:p>
    <w:p w14:paraId="170A79B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Btnmanageoffers_Click(object sender, EventArgs e)</w:t>
      </w:r>
    </w:p>
    <w:p w14:paraId="07EB2FF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49C57E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ManageOffers manageOffers = new ManageOffers();</w:t>
      </w:r>
    </w:p>
    <w:p w14:paraId="5CE4D05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manageOffers.Show();</w:t>
      </w:r>
    </w:p>
    <w:p w14:paraId="511AA0B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this.Hide();</w:t>
      </w:r>
    </w:p>
    <w:p w14:paraId="0595061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11695BD" w14:textId="77777777" w:rsidR="00A854C4" w:rsidRPr="00A854C4" w:rsidRDefault="00A854C4" w:rsidP="00A854C4">
      <w:pPr>
        <w:spacing w:line="276" w:lineRule="auto"/>
        <w:rPr>
          <w:rFonts w:ascii="Courier New" w:hAnsi="Courier New" w:cs="Courier New"/>
          <w:noProof/>
          <w:sz w:val="20"/>
          <w:szCs w:val="20"/>
        </w:rPr>
      </w:pPr>
    </w:p>
    <w:p w14:paraId="1A7B4C2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Btnlogout_Click(object sender, EventArgs e)</w:t>
      </w:r>
    </w:p>
    <w:p w14:paraId="07253B8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3A68745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this.Hide();</w:t>
      </w:r>
    </w:p>
    <w:p w14:paraId="54441B7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53DDEF8E" w14:textId="77777777" w:rsidR="00A854C4" w:rsidRPr="00A854C4" w:rsidRDefault="00A854C4" w:rsidP="00A854C4">
      <w:pPr>
        <w:spacing w:line="276" w:lineRule="auto"/>
        <w:rPr>
          <w:rFonts w:ascii="Courier New" w:hAnsi="Courier New" w:cs="Courier New"/>
          <w:noProof/>
          <w:sz w:val="20"/>
          <w:szCs w:val="20"/>
        </w:rPr>
      </w:pPr>
    </w:p>
    <w:p w14:paraId="043C003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lastRenderedPageBreak/>
        <w:t xml:space="preserve">        private void Btnofferdetails_Click(object sender, EventArgs e)</w:t>
      </w:r>
    </w:p>
    <w:p w14:paraId="0CE016F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0BDDE04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this.Show();</w:t>
      </w:r>
    </w:p>
    <w:p w14:paraId="59F25990"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162CB9E" w14:textId="77777777" w:rsidR="00A854C4" w:rsidRPr="00A854C4" w:rsidRDefault="00A854C4" w:rsidP="00A854C4">
      <w:pPr>
        <w:spacing w:line="276" w:lineRule="auto"/>
        <w:rPr>
          <w:rFonts w:ascii="Courier New" w:hAnsi="Courier New" w:cs="Courier New"/>
          <w:noProof/>
          <w:sz w:val="20"/>
          <w:szCs w:val="20"/>
        </w:rPr>
      </w:pPr>
    </w:p>
    <w:p w14:paraId="062A523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Panel2_Paint(object sender, PaintEventArgs e)</w:t>
      </w:r>
    </w:p>
    <w:p w14:paraId="20A14F2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765EA46" w14:textId="77777777" w:rsidR="00A854C4" w:rsidRPr="00A854C4" w:rsidRDefault="00A854C4" w:rsidP="00A854C4">
      <w:pPr>
        <w:spacing w:line="276" w:lineRule="auto"/>
        <w:rPr>
          <w:rFonts w:ascii="Courier New" w:hAnsi="Courier New" w:cs="Courier New"/>
          <w:noProof/>
          <w:sz w:val="20"/>
          <w:szCs w:val="20"/>
        </w:rPr>
      </w:pPr>
    </w:p>
    <w:p w14:paraId="4BD9633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DC0CC89" w14:textId="77777777" w:rsidR="00A854C4" w:rsidRPr="00A854C4" w:rsidRDefault="00A854C4" w:rsidP="00A854C4">
      <w:pPr>
        <w:spacing w:line="276" w:lineRule="auto"/>
        <w:rPr>
          <w:rFonts w:ascii="Courier New" w:hAnsi="Courier New" w:cs="Courier New"/>
          <w:noProof/>
          <w:sz w:val="20"/>
          <w:szCs w:val="20"/>
        </w:rPr>
      </w:pPr>
    </w:p>
    <w:p w14:paraId="1873988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MetroButton1_Click(object sender, EventArgs e)</w:t>
      </w:r>
    </w:p>
    <w:p w14:paraId="25AE8D1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346696D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Admin_Dashboard admin_Dashboard = new Admin_Dashboard();</w:t>
      </w:r>
    </w:p>
    <w:p w14:paraId="5EB5DC3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admin_Dashboard.Show();</w:t>
      </w:r>
    </w:p>
    <w:p w14:paraId="01CE44F0"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this.Hide();</w:t>
      </w:r>
    </w:p>
    <w:p w14:paraId="6137509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221B09BF"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0251B5E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w:t>
      </w:r>
    </w:p>
    <w:p w14:paraId="70084513" w14:textId="73DB51E7" w:rsidR="00A854C4" w:rsidRPr="006F4D29" w:rsidRDefault="00A854C4" w:rsidP="00F718A2">
      <w:pPr>
        <w:spacing w:line="276" w:lineRule="auto"/>
        <w:jc w:val="both"/>
        <w:rPr>
          <w:noProof/>
        </w:rPr>
      </w:pPr>
    </w:p>
    <w:p w14:paraId="3FE1F9E3" w14:textId="2EF895DE" w:rsidR="00A854C4" w:rsidRPr="006F4D29" w:rsidRDefault="00A854C4" w:rsidP="00F718A2">
      <w:pPr>
        <w:spacing w:line="276" w:lineRule="auto"/>
        <w:jc w:val="both"/>
        <w:rPr>
          <w:b/>
          <w:bCs/>
          <w:noProof/>
        </w:rPr>
      </w:pPr>
      <w:r w:rsidRPr="006F4D29">
        <w:rPr>
          <w:b/>
          <w:bCs/>
          <w:noProof/>
        </w:rPr>
        <w:t>Add Users:</w:t>
      </w:r>
    </w:p>
    <w:p w14:paraId="5301CF2F"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w:t>
      </w:r>
    </w:p>
    <w:p w14:paraId="077611FF"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System.Collections.Generic;</w:t>
      </w:r>
    </w:p>
    <w:p w14:paraId="579D27E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System.ComponentModel;</w:t>
      </w:r>
    </w:p>
    <w:p w14:paraId="4310683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System.Data;</w:t>
      </w:r>
    </w:p>
    <w:p w14:paraId="677BC32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System.Drawing;</w:t>
      </w:r>
    </w:p>
    <w:p w14:paraId="11FA849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System.Linq;</w:t>
      </w:r>
    </w:p>
    <w:p w14:paraId="52BD4B0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System.Text;</w:t>
      </w:r>
    </w:p>
    <w:p w14:paraId="42F431E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System.Threading.Tasks;</w:t>
      </w:r>
    </w:p>
    <w:p w14:paraId="2D2AFCA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System.Windows.Forms;</w:t>
      </w:r>
    </w:p>
    <w:p w14:paraId="652C548F"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System.Data.SqlClient;</w:t>
      </w:r>
    </w:p>
    <w:p w14:paraId="70B4D860" w14:textId="77777777" w:rsidR="00A854C4" w:rsidRPr="00A854C4" w:rsidRDefault="00A854C4" w:rsidP="00A854C4">
      <w:pPr>
        <w:spacing w:line="276" w:lineRule="auto"/>
        <w:rPr>
          <w:rFonts w:ascii="Courier New" w:hAnsi="Courier New" w:cs="Courier New"/>
          <w:noProof/>
          <w:sz w:val="20"/>
          <w:szCs w:val="20"/>
        </w:rPr>
      </w:pPr>
    </w:p>
    <w:p w14:paraId="64DDC05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namespace FinalProject</w:t>
      </w:r>
    </w:p>
    <w:p w14:paraId="2A282E4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w:t>
      </w:r>
    </w:p>
    <w:p w14:paraId="6283685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public partial class AddUsers : MetroFramework.Forms.MetroForm</w:t>
      </w:r>
    </w:p>
    <w:p w14:paraId="66471E6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51657FB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string ValueOfCombo;</w:t>
      </w:r>
    </w:p>
    <w:p w14:paraId="3DE0D7A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public AddUsers()</w:t>
      </w:r>
    </w:p>
    <w:p w14:paraId="75BE3BD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E0BACCF"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InitializeComponent();</w:t>
      </w:r>
    </w:p>
    <w:p w14:paraId="40F1501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049AB331" w14:textId="77777777" w:rsidR="00A854C4" w:rsidRPr="00A854C4" w:rsidRDefault="00A854C4" w:rsidP="00A854C4">
      <w:pPr>
        <w:spacing w:line="276" w:lineRule="auto"/>
        <w:rPr>
          <w:rFonts w:ascii="Courier New" w:hAnsi="Courier New" w:cs="Courier New"/>
          <w:noProof/>
          <w:sz w:val="20"/>
          <w:szCs w:val="20"/>
        </w:rPr>
      </w:pPr>
    </w:p>
    <w:p w14:paraId="3DD905B0" w14:textId="77777777" w:rsidR="00A854C4" w:rsidRPr="00A854C4" w:rsidRDefault="00A854C4" w:rsidP="00A854C4">
      <w:pPr>
        <w:spacing w:line="276" w:lineRule="auto"/>
        <w:rPr>
          <w:rFonts w:ascii="Courier New" w:hAnsi="Courier New" w:cs="Courier New"/>
          <w:noProof/>
          <w:sz w:val="20"/>
          <w:szCs w:val="20"/>
        </w:rPr>
      </w:pPr>
    </w:p>
    <w:p w14:paraId="49BC1531" w14:textId="77777777" w:rsidR="00A854C4" w:rsidRPr="00A854C4" w:rsidRDefault="00A854C4" w:rsidP="00A854C4">
      <w:pPr>
        <w:spacing w:line="276" w:lineRule="auto"/>
        <w:rPr>
          <w:rFonts w:ascii="Courier New" w:hAnsi="Courier New" w:cs="Courier New"/>
          <w:noProof/>
          <w:sz w:val="20"/>
          <w:szCs w:val="20"/>
        </w:rPr>
      </w:pPr>
    </w:p>
    <w:p w14:paraId="4F85D3F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BtnAdd_Click(object sender, EventArgs e)</w:t>
      </w:r>
    </w:p>
    <w:p w14:paraId="5C226CE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2FB975A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string nic = txtNIC.Text,</w:t>
      </w:r>
    </w:p>
    <w:p w14:paraId="78E41C7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name = txtName.Text,</w:t>
      </w:r>
    </w:p>
    <w:p w14:paraId="6224673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username = txtUname.Text,</w:t>
      </w:r>
    </w:p>
    <w:p w14:paraId="29991B3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email = txtEmail.Text,</w:t>
      </w:r>
    </w:p>
    <w:p w14:paraId="71B63CE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lastRenderedPageBreak/>
        <w:t xml:space="preserve">                   password = txtPassword.Text,</w:t>
      </w:r>
    </w:p>
    <w:p w14:paraId="774BA35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confirmPassword = txtConfirmPassword.Text;</w:t>
      </w:r>
    </w:p>
    <w:p w14:paraId="2BC71635" w14:textId="77777777" w:rsidR="00A854C4" w:rsidRPr="00A854C4" w:rsidRDefault="00A854C4" w:rsidP="00A854C4">
      <w:pPr>
        <w:spacing w:line="276" w:lineRule="auto"/>
        <w:rPr>
          <w:rFonts w:ascii="Courier New" w:hAnsi="Courier New" w:cs="Courier New"/>
          <w:noProof/>
          <w:sz w:val="20"/>
          <w:szCs w:val="20"/>
        </w:rPr>
      </w:pPr>
    </w:p>
    <w:p w14:paraId="0FABA6A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7242AE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int age = int.Parse(txtAge.Text);</w:t>
      </w:r>
    </w:p>
    <w:p w14:paraId="518DE30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string address = txtAddress.Text;</w:t>
      </w:r>
    </w:p>
    <w:p w14:paraId="4B4ACBC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int phoneNumber = int.Parse(txtPhoneNumber.Text);</w:t>
      </w:r>
    </w:p>
    <w:p w14:paraId="0F79258F"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35A2874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if (txtNIC.Text == "" || txtName.Text == "" || txtUname.Text == "" || txtPassword.Text == "" || txtConfirmPassword.Text == "" || txtAddress.Text == "" || txtPhoneNumber.Text == "" || ValueOfCombo == null)</w:t>
      </w:r>
    </w:p>
    <w:p w14:paraId="372BE48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29EB5BC0" w14:textId="64E501AD"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MessageBox.Show("</w:t>
      </w:r>
      <w:r w:rsidR="00196D9C" w:rsidRPr="00991347">
        <w:rPr>
          <w:rFonts w:ascii="Courier New" w:hAnsi="Courier New" w:cs="Courier New"/>
          <w:noProof/>
          <w:sz w:val="20"/>
          <w:szCs w:val="20"/>
        </w:rPr>
        <w:t>Please fill in the required fields.</w:t>
      </w:r>
      <w:r w:rsidRPr="00A854C4">
        <w:rPr>
          <w:rFonts w:ascii="Courier New" w:hAnsi="Courier New" w:cs="Courier New"/>
          <w:noProof/>
          <w:sz w:val="20"/>
          <w:szCs w:val="20"/>
        </w:rPr>
        <w:t>");</w:t>
      </w:r>
    </w:p>
    <w:p w14:paraId="452B918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337A5AB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else</w:t>
      </w:r>
    </w:p>
    <w:p w14:paraId="77F69ED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B390DE0"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if (txtPassword.Text == txtConfirmPassword.Text)</w:t>
      </w:r>
    </w:p>
    <w:p w14:paraId="66D62DC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1A81319" w14:textId="1B515AF3"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7F1890F"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string qry = "Insert Into userdetails Values('" + nic+"','"+name+"','"+username+"','"+email+"','"+password+"','"+confirmPassword+"','"+age+"','"+address+"','"+phoneNumber+ "','" + ValueOfCombo + "')";</w:t>
      </w:r>
    </w:p>
    <w:p w14:paraId="631C5563" w14:textId="77777777" w:rsidR="00A854C4" w:rsidRPr="00A854C4" w:rsidRDefault="00A854C4" w:rsidP="00A854C4">
      <w:pPr>
        <w:spacing w:line="276" w:lineRule="auto"/>
        <w:rPr>
          <w:rFonts w:ascii="Courier New" w:hAnsi="Courier New" w:cs="Courier New"/>
          <w:noProof/>
          <w:sz w:val="20"/>
          <w:szCs w:val="20"/>
        </w:rPr>
      </w:pPr>
    </w:p>
    <w:p w14:paraId="5104951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try</w:t>
      </w:r>
    </w:p>
    <w:p w14:paraId="3A2CDB2F" w14:textId="2B52AB5F"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5E15CF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MessageBox.Show("The data has been inserted.");</w:t>
      </w:r>
    </w:p>
    <w:p w14:paraId="11B9114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03D7BF10"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catch (SqlException sqlex)</w:t>
      </w:r>
    </w:p>
    <w:p w14:paraId="06C9712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905A7D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MessageBox.Show("" + sqlex);</w:t>
      </w:r>
    </w:p>
    <w:p w14:paraId="6904234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5EC9CAD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E77332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else</w:t>
      </w:r>
    </w:p>
    <w:p w14:paraId="3DF16C7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1DA748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MessageBox.Show("The passwords don't match.");</w:t>
      </w:r>
    </w:p>
    <w:p w14:paraId="64B56FC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F8F08FB" w14:textId="77777777" w:rsidR="00A854C4" w:rsidRPr="00A854C4" w:rsidRDefault="00A854C4" w:rsidP="00A854C4">
      <w:pPr>
        <w:spacing w:line="276" w:lineRule="auto"/>
        <w:rPr>
          <w:rFonts w:ascii="Courier New" w:hAnsi="Courier New" w:cs="Courier New"/>
          <w:noProof/>
          <w:sz w:val="20"/>
          <w:szCs w:val="20"/>
        </w:rPr>
      </w:pPr>
    </w:p>
    <w:p w14:paraId="4D58422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DEF8CA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9F356AD" w14:textId="77777777" w:rsidR="00A854C4" w:rsidRPr="00A854C4" w:rsidRDefault="00A854C4" w:rsidP="00A854C4">
      <w:pPr>
        <w:spacing w:line="276" w:lineRule="auto"/>
        <w:rPr>
          <w:rFonts w:ascii="Courier New" w:hAnsi="Courier New" w:cs="Courier New"/>
          <w:noProof/>
          <w:sz w:val="20"/>
          <w:szCs w:val="20"/>
        </w:rPr>
      </w:pPr>
    </w:p>
    <w:p w14:paraId="075128A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Button2_Click(object sender, EventArgs e)</w:t>
      </w:r>
    </w:p>
    <w:p w14:paraId="4F91679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840967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Manage_Users manage_Users = new Manage_Users();</w:t>
      </w:r>
    </w:p>
    <w:p w14:paraId="00D89E4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manage_Users.Show();</w:t>
      </w:r>
    </w:p>
    <w:p w14:paraId="113C13B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this.Hide();</w:t>
      </w:r>
    </w:p>
    <w:p w14:paraId="48CCD66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54A15FA" w14:textId="77777777" w:rsidR="00A854C4" w:rsidRPr="00A854C4" w:rsidRDefault="00A854C4" w:rsidP="00A854C4">
      <w:pPr>
        <w:spacing w:line="276" w:lineRule="auto"/>
        <w:rPr>
          <w:rFonts w:ascii="Courier New" w:hAnsi="Courier New" w:cs="Courier New"/>
          <w:noProof/>
          <w:sz w:val="20"/>
          <w:szCs w:val="20"/>
        </w:rPr>
      </w:pPr>
    </w:p>
    <w:p w14:paraId="363A173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Button1_Click(object sender, EventArgs e)</w:t>
      </w:r>
    </w:p>
    <w:p w14:paraId="6D98D14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AA14AC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lastRenderedPageBreak/>
        <w:t xml:space="preserve">            AddUsers addUser = new AddUsers();</w:t>
      </w:r>
    </w:p>
    <w:p w14:paraId="38BEF1A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addUser.Show();</w:t>
      </w:r>
    </w:p>
    <w:p w14:paraId="1048D44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this.Hide();</w:t>
      </w:r>
    </w:p>
    <w:p w14:paraId="55048E5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2AD69F8A" w14:textId="77777777" w:rsidR="00A854C4" w:rsidRPr="00A854C4" w:rsidRDefault="00A854C4" w:rsidP="00A854C4">
      <w:pPr>
        <w:spacing w:line="276" w:lineRule="auto"/>
        <w:rPr>
          <w:rFonts w:ascii="Courier New" w:hAnsi="Courier New" w:cs="Courier New"/>
          <w:noProof/>
          <w:sz w:val="20"/>
          <w:szCs w:val="20"/>
        </w:rPr>
      </w:pPr>
    </w:p>
    <w:p w14:paraId="06B3407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Button4_Click(object sender, EventArgs e)</w:t>
      </w:r>
    </w:p>
    <w:p w14:paraId="33BF5E14" w14:textId="394909E4"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F88EB5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this.Hide();</w:t>
      </w:r>
    </w:p>
    <w:p w14:paraId="52B8A29F"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04394F1" w14:textId="77777777" w:rsidR="00A854C4" w:rsidRPr="00A854C4" w:rsidRDefault="00A854C4" w:rsidP="00A854C4">
      <w:pPr>
        <w:spacing w:line="276" w:lineRule="auto"/>
        <w:rPr>
          <w:rFonts w:ascii="Courier New" w:hAnsi="Courier New" w:cs="Courier New"/>
          <w:noProof/>
          <w:sz w:val="20"/>
          <w:szCs w:val="20"/>
        </w:rPr>
      </w:pPr>
    </w:p>
    <w:p w14:paraId="0BB5999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Button3_Click(object sender, EventArgs e)</w:t>
      </w:r>
    </w:p>
    <w:p w14:paraId="50D2575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306CF5B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Add_food add_Food = new Add_food();</w:t>
      </w:r>
    </w:p>
    <w:p w14:paraId="5F1AB91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add_Food.Show();</w:t>
      </w:r>
    </w:p>
    <w:p w14:paraId="1F3C1BE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this.Hide();</w:t>
      </w:r>
    </w:p>
    <w:p w14:paraId="600801C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2E390F5A" w14:textId="77777777" w:rsidR="00A854C4" w:rsidRPr="00A854C4" w:rsidRDefault="00A854C4" w:rsidP="00A854C4">
      <w:pPr>
        <w:spacing w:line="276" w:lineRule="auto"/>
        <w:rPr>
          <w:rFonts w:ascii="Courier New" w:hAnsi="Courier New" w:cs="Courier New"/>
          <w:noProof/>
          <w:sz w:val="20"/>
          <w:szCs w:val="20"/>
        </w:rPr>
      </w:pPr>
    </w:p>
    <w:p w14:paraId="5E0EC44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Button6_Click(object sender, EventArgs e)</w:t>
      </w:r>
    </w:p>
    <w:p w14:paraId="778D277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D30FA1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Manage_Food manage_Food = new Manage_Food();</w:t>
      </w:r>
    </w:p>
    <w:p w14:paraId="5AF7452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manage_Food.Show();</w:t>
      </w:r>
    </w:p>
    <w:p w14:paraId="5B24F2A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this.Hide();</w:t>
      </w:r>
    </w:p>
    <w:p w14:paraId="337E232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091735E9" w14:textId="77777777" w:rsidR="00A854C4" w:rsidRPr="00A854C4" w:rsidRDefault="00A854C4" w:rsidP="00A854C4">
      <w:pPr>
        <w:spacing w:line="276" w:lineRule="auto"/>
        <w:rPr>
          <w:rFonts w:ascii="Courier New" w:hAnsi="Courier New" w:cs="Courier New"/>
          <w:noProof/>
          <w:sz w:val="20"/>
          <w:szCs w:val="20"/>
        </w:rPr>
      </w:pPr>
    </w:p>
    <w:p w14:paraId="5A7BDB9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Button5_Click(object sender, EventArgs e)</w:t>
      </w:r>
    </w:p>
    <w:p w14:paraId="5CA4600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29042E5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Food_Details food_Details = new Food_Details();</w:t>
      </w:r>
    </w:p>
    <w:p w14:paraId="207315A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food_Details.Show();</w:t>
      </w:r>
    </w:p>
    <w:p w14:paraId="7A1365A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this.Hide();</w:t>
      </w:r>
    </w:p>
    <w:p w14:paraId="5530001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2D80BB17" w14:textId="77777777" w:rsidR="00A854C4" w:rsidRPr="00A854C4" w:rsidRDefault="00A854C4" w:rsidP="00A854C4">
      <w:pPr>
        <w:spacing w:line="276" w:lineRule="auto"/>
        <w:rPr>
          <w:rFonts w:ascii="Courier New" w:hAnsi="Courier New" w:cs="Courier New"/>
          <w:noProof/>
          <w:sz w:val="20"/>
          <w:szCs w:val="20"/>
        </w:rPr>
      </w:pPr>
    </w:p>
    <w:p w14:paraId="3E962C6F"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Button7_Click(object sender, EventArgs e)</w:t>
      </w:r>
    </w:p>
    <w:p w14:paraId="2233785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2B9B74A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ManageOffers manageOffers = new ManageOffers();</w:t>
      </w:r>
    </w:p>
    <w:p w14:paraId="05D7BBA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manageOffers.Show();</w:t>
      </w:r>
    </w:p>
    <w:p w14:paraId="404604D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this.Hide();</w:t>
      </w:r>
    </w:p>
    <w:p w14:paraId="5933FDB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3A9991B3" w14:textId="77777777" w:rsidR="00A854C4" w:rsidRPr="00A854C4" w:rsidRDefault="00A854C4" w:rsidP="00A854C4">
      <w:pPr>
        <w:spacing w:line="276" w:lineRule="auto"/>
        <w:rPr>
          <w:rFonts w:ascii="Courier New" w:hAnsi="Courier New" w:cs="Courier New"/>
          <w:noProof/>
          <w:sz w:val="20"/>
          <w:szCs w:val="20"/>
        </w:rPr>
      </w:pPr>
    </w:p>
    <w:p w14:paraId="307764A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Button8_Click(object sender, EventArgs e)</w:t>
      </w:r>
    </w:p>
    <w:p w14:paraId="5B9E8A35" w14:textId="5A5CF928"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C29040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this.Hide();</w:t>
      </w:r>
    </w:p>
    <w:p w14:paraId="7C8C1BD0"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2613FF43" w14:textId="77777777" w:rsidR="00A854C4" w:rsidRPr="00A854C4" w:rsidRDefault="00A854C4" w:rsidP="00A854C4">
      <w:pPr>
        <w:spacing w:line="276" w:lineRule="auto"/>
        <w:rPr>
          <w:rFonts w:ascii="Courier New" w:hAnsi="Courier New" w:cs="Courier New"/>
          <w:noProof/>
          <w:sz w:val="20"/>
          <w:szCs w:val="20"/>
        </w:rPr>
      </w:pPr>
    </w:p>
    <w:p w14:paraId="68347B30"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Button9_Click(object sender, EventArgs e)</w:t>
      </w:r>
    </w:p>
    <w:p w14:paraId="6C07AF0E" w14:textId="601E2F56"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DD3923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this.Hide();</w:t>
      </w:r>
    </w:p>
    <w:p w14:paraId="389D11A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CBA62F8" w14:textId="77777777" w:rsidR="00A854C4" w:rsidRPr="00A854C4" w:rsidRDefault="00A854C4" w:rsidP="00A854C4">
      <w:pPr>
        <w:spacing w:line="276" w:lineRule="auto"/>
        <w:rPr>
          <w:rFonts w:ascii="Courier New" w:hAnsi="Courier New" w:cs="Courier New"/>
          <w:noProof/>
          <w:sz w:val="20"/>
          <w:szCs w:val="20"/>
        </w:rPr>
      </w:pPr>
    </w:p>
    <w:p w14:paraId="1573AC3F"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BtnCancel_Click(object sender, EventArgs e)</w:t>
      </w:r>
    </w:p>
    <w:p w14:paraId="11A3B2F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lastRenderedPageBreak/>
        <w:t xml:space="preserve">        {</w:t>
      </w:r>
    </w:p>
    <w:p w14:paraId="5014C16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txtNIC.Text = null;</w:t>
      </w:r>
    </w:p>
    <w:p w14:paraId="474BB3C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txtName.Text = null;</w:t>
      </w:r>
    </w:p>
    <w:p w14:paraId="3E3CB7B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txtUname.Text = null;</w:t>
      </w:r>
    </w:p>
    <w:p w14:paraId="3A60492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txtEmail.Text = null;</w:t>
      </w:r>
    </w:p>
    <w:p w14:paraId="1AE287E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txtPassword.Text = null;</w:t>
      </w:r>
    </w:p>
    <w:p w14:paraId="7F8467A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txtConfirmPassword.Text = null;</w:t>
      </w:r>
    </w:p>
    <w:p w14:paraId="15888CF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txtAge.Text = null;</w:t>
      </w:r>
    </w:p>
    <w:p w14:paraId="3294B4C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txtAddress.Text = null;</w:t>
      </w:r>
    </w:p>
    <w:p w14:paraId="0DE7EFF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txtPhoneNumber.Text = null;</w:t>
      </w:r>
    </w:p>
    <w:p w14:paraId="15EE918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C50DE79" w14:textId="77777777" w:rsidR="00A854C4" w:rsidRPr="00A854C4" w:rsidRDefault="00A854C4" w:rsidP="00A854C4">
      <w:pPr>
        <w:spacing w:line="276" w:lineRule="auto"/>
        <w:rPr>
          <w:rFonts w:ascii="Courier New" w:hAnsi="Courier New" w:cs="Courier New"/>
          <w:noProof/>
          <w:sz w:val="20"/>
          <w:szCs w:val="20"/>
        </w:rPr>
      </w:pPr>
    </w:p>
    <w:p w14:paraId="4573B547" w14:textId="77777777" w:rsidR="00A854C4" w:rsidRPr="00A854C4" w:rsidRDefault="00A854C4" w:rsidP="00A854C4">
      <w:pPr>
        <w:spacing w:line="276" w:lineRule="auto"/>
        <w:rPr>
          <w:rFonts w:ascii="Courier New" w:hAnsi="Courier New" w:cs="Courier New"/>
          <w:noProof/>
          <w:sz w:val="20"/>
          <w:szCs w:val="20"/>
        </w:rPr>
      </w:pPr>
    </w:p>
    <w:p w14:paraId="02FE3F3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MetroButton1_Click(object sender, EventArgs e)</w:t>
      </w:r>
    </w:p>
    <w:p w14:paraId="6ECC9D7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3AC2A33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Admin_Dashboard admin_Dashboard = new Admin_Dashboard();</w:t>
      </w:r>
    </w:p>
    <w:p w14:paraId="57FB9D6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admin_Dashboard.Show();</w:t>
      </w:r>
    </w:p>
    <w:p w14:paraId="6AD1D23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this.Hide();</w:t>
      </w:r>
    </w:p>
    <w:p w14:paraId="0E79FCA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8DEF59F" w14:textId="77777777" w:rsidR="00A854C4" w:rsidRPr="00A854C4" w:rsidRDefault="00A854C4" w:rsidP="00A854C4">
      <w:pPr>
        <w:spacing w:line="276" w:lineRule="auto"/>
        <w:rPr>
          <w:rFonts w:ascii="Courier New" w:hAnsi="Courier New" w:cs="Courier New"/>
          <w:noProof/>
          <w:sz w:val="20"/>
          <w:szCs w:val="20"/>
        </w:rPr>
      </w:pPr>
    </w:p>
    <w:p w14:paraId="1C81DC3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CmbType_SelectedIndexChanged(object sender, EventArgs e)</w:t>
      </w:r>
    </w:p>
    <w:p w14:paraId="3CEAACD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1F63D3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ValueOfCombo = cmbType.Text;</w:t>
      </w:r>
    </w:p>
    <w:p w14:paraId="2E96C01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854282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F94DB9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w:t>
      </w:r>
    </w:p>
    <w:p w14:paraId="119A2F88" w14:textId="2C3DA242" w:rsidR="00A854C4" w:rsidRPr="006F4D29" w:rsidRDefault="00A854C4" w:rsidP="00F718A2">
      <w:pPr>
        <w:spacing w:line="276" w:lineRule="auto"/>
        <w:jc w:val="both"/>
        <w:rPr>
          <w:noProof/>
        </w:rPr>
      </w:pPr>
    </w:p>
    <w:p w14:paraId="53867EF0" w14:textId="31CE5512" w:rsidR="00A854C4" w:rsidRPr="006F4D29" w:rsidRDefault="00A854C4" w:rsidP="00F718A2">
      <w:pPr>
        <w:spacing w:line="276" w:lineRule="auto"/>
        <w:jc w:val="both"/>
        <w:rPr>
          <w:b/>
          <w:bCs/>
          <w:noProof/>
        </w:rPr>
      </w:pPr>
      <w:r w:rsidRPr="006F4D29">
        <w:rPr>
          <w:b/>
          <w:bCs/>
          <w:noProof/>
        </w:rPr>
        <w:t>Admin Dashboard:</w:t>
      </w:r>
    </w:p>
    <w:p w14:paraId="498D31EC"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using System;</w:t>
      </w:r>
    </w:p>
    <w:p w14:paraId="48C1082B"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using System.Collections.Generic;</w:t>
      </w:r>
    </w:p>
    <w:p w14:paraId="306346DE"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using System.ComponentModel;</w:t>
      </w:r>
    </w:p>
    <w:p w14:paraId="6BA2860B"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using System.Data;</w:t>
      </w:r>
    </w:p>
    <w:p w14:paraId="54FD3434"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using System.Drawing;</w:t>
      </w:r>
    </w:p>
    <w:p w14:paraId="10C8916D"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using System.Linq;</w:t>
      </w:r>
    </w:p>
    <w:p w14:paraId="797FB09A"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using System.Text;</w:t>
      </w:r>
    </w:p>
    <w:p w14:paraId="32A6F204"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using System.Threading.Tasks;</w:t>
      </w:r>
    </w:p>
    <w:p w14:paraId="499F56D9"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using System.Windows.Forms;</w:t>
      </w:r>
    </w:p>
    <w:p w14:paraId="00D3A30B" w14:textId="77777777" w:rsidR="00A854C4" w:rsidRPr="00A854C4" w:rsidRDefault="00A854C4" w:rsidP="00A854C4">
      <w:pPr>
        <w:spacing w:line="276" w:lineRule="auto"/>
        <w:jc w:val="both"/>
        <w:rPr>
          <w:rFonts w:ascii="Courier New" w:hAnsi="Courier New" w:cs="Courier New"/>
          <w:noProof/>
          <w:sz w:val="20"/>
          <w:szCs w:val="20"/>
        </w:rPr>
      </w:pPr>
    </w:p>
    <w:p w14:paraId="5222992A"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namespace FinalProject</w:t>
      </w:r>
    </w:p>
    <w:p w14:paraId="145AB4A2"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w:t>
      </w:r>
    </w:p>
    <w:p w14:paraId="76D057A8"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public partial class Admin_Dashboard : MetroFramework.Forms.MetroForm</w:t>
      </w:r>
    </w:p>
    <w:p w14:paraId="31BFB9B3"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2343D0A3"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public Admin_Dashboard()</w:t>
      </w:r>
    </w:p>
    <w:p w14:paraId="7BA7B110"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6B40A753"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InitializeComponent();</w:t>
      </w:r>
    </w:p>
    <w:p w14:paraId="2A600660"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40E16804" w14:textId="77777777" w:rsidR="00A854C4" w:rsidRPr="00A854C4" w:rsidRDefault="00A854C4" w:rsidP="00A854C4">
      <w:pPr>
        <w:spacing w:line="276" w:lineRule="auto"/>
        <w:jc w:val="both"/>
        <w:rPr>
          <w:rFonts w:ascii="Courier New" w:hAnsi="Courier New" w:cs="Courier New"/>
          <w:noProof/>
          <w:sz w:val="20"/>
          <w:szCs w:val="20"/>
        </w:rPr>
      </w:pPr>
    </w:p>
    <w:p w14:paraId="226044CF"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private void BtnAddUser_Click(object sender, EventArgs e)</w:t>
      </w:r>
    </w:p>
    <w:p w14:paraId="623C8D7E"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480D01E0"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lastRenderedPageBreak/>
        <w:t xml:space="preserve">            AddUsers addUser = new AddUsers();</w:t>
      </w:r>
    </w:p>
    <w:p w14:paraId="360DC5D1"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addUser.Show();</w:t>
      </w:r>
    </w:p>
    <w:p w14:paraId="496ABBCA"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this.Hide();</w:t>
      </w:r>
    </w:p>
    <w:p w14:paraId="1EB31E8F"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58A8162F" w14:textId="77777777" w:rsidR="00A854C4" w:rsidRPr="00A854C4" w:rsidRDefault="00A854C4" w:rsidP="00A854C4">
      <w:pPr>
        <w:spacing w:line="276" w:lineRule="auto"/>
        <w:jc w:val="both"/>
        <w:rPr>
          <w:rFonts w:ascii="Courier New" w:hAnsi="Courier New" w:cs="Courier New"/>
          <w:noProof/>
          <w:sz w:val="20"/>
          <w:szCs w:val="20"/>
        </w:rPr>
      </w:pPr>
    </w:p>
    <w:p w14:paraId="4367F8CB"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private void Button1_Click(object sender, EventArgs e)</w:t>
      </w:r>
    </w:p>
    <w:p w14:paraId="06C056EC"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1BD340AD"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Manage_Users manage_Users = new Manage_Users();</w:t>
      </w:r>
    </w:p>
    <w:p w14:paraId="1264F562"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manage_Users.Show();</w:t>
      </w:r>
    </w:p>
    <w:p w14:paraId="46265D7C"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this.Hide();</w:t>
      </w:r>
    </w:p>
    <w:p w14:paraId="48DD3051"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68937E32" w14:textId="77777777" w:rsidR="00A854C4" w:rsidRPr="00A854C4" w:rsidRDefault="00A854C4" w:rsidP="00A854C4">
      <w:pPr>
        <w:spacing w:line="276" w:lineRule="auto"/>
        <w:jc w:val="both"/>
        <w:rPr>
          <w:rFonts w:ascii="Courier New" w:hAnsi="Courier New" w:cs="Courier New"/>
          <w:noProof/>
          <w:sz w:val="20"/>
          <w:szCs w:val="20"/>
        </w:rPr>
      </w:pPr>
    </w:p>
    <w:p w14:paraId="7D5D3E25"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private void Button2_Click(object sender, EventArgs e)</w:t>
      </w:r>
    </w:p>
    <w:p w14:paraId="7D26068D"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36D64BD4"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this.Hide();</w:t>
      </w:r>
    </w:p>
    <w:p w14:paraId="5627E08D"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52DE6793" w14:textId="77777777" w:rsidR="00A854C4" w:rsidRPr="00A854C4" w:rsidRDefault="00A854C4" w:rsidP="00A854C4">
      <w:pPr>
        <w:spacing w:line="276" w:lineRule="auto"/>
        <w:jc w:val="both"/>
        <w:rPr>
          <w:rFonts w:ascii="Courier New" w:hAnsi="Courier New" w:cs="Courier New"/>
          <w:noProof/>
          <w:sz w:val="20"/>
          <w:szCs w:val="20"/>
        </w:rPr>
      </w:pPr>
    </w:p>
    <w:p w14:paraId="393850E3"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private void Button5_Click(object sender, EventArgs e)</w:t>
      </w:r>
    </w:p>
    <w:p w14:paraId="4083F02D"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20A1D4C7"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Add_food add_Food = new Add_food();</w:t>
      </w:r>
    </w:p>
    <w:p w14:paraId="7B6C9561"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add_Food.Show();</w:t>
      </w:r>
    </w:p>
    <w:p w14:paraId="0FABA832"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this.Hide();</w:t>
      </w:r>
    </w:p>
    <w:p w14:paraId="476046AD"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538443BF" w14:textId="77777777" w:rsidR="00A854C4" w:rsidRPr="00A854C4" w:rsidRDefault="00A854C4" w:rsidP="00A854C4">
      <w:pPr>
        <w:spacing w:line="276" w:lineRule="auto"/>
        <w:jc w:val="both"/>
        <w:rPr>
          <w:rFonts w:ascii="Courier New" w:hAnsi="Courier New" w:cs="Courier New"/>
          <w:noProof/>
          <w:sz w:val="20"/>
          <w:szCs w:val="20"/>
        </w:rPr>
      </w:pPr>
    </w:p>
    <w:p w14:paraId="1427DB9E"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private void Button4_Click(object sender, EventArgs e)</w:t>
      </w:r>
    </w:p>
    <w:p w14:paraId="5820FF15"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04E6BBCC"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Manage_Food manage_Food = new Manage_Food();</w:t>
      </w:r>
    </w:p>
    <w:p w14:paraId="22BF3B8E"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manage_Food.Show();</w:t>
      </w:r>
    </w:p>
    <w:p w14:paraId="1D5C8424"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this.Hide();</w:t>
      </w:r>
    </w:p>
    <w:p w14:paraId="01460C7C"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77599562" w14:textId="77777777" w:rsidR="00A854C4" w:rsidRPr="00A854C4" w:rsidRDefault="00A854C4" w:rsidP="00A854C4">
      <w:pPr>
        <w:spacing w:line="276" w:lineRule="auto"/>
        <w:jc w:val="both"/>
        <w:rPr>
          <w:rFonts w:ascii="Courier New" w:hAnsi="Courier New" w:cs="Courier New"/>
          <w:noProof/>
          <w:sz w:val="20"/>
          <w:szCs w:val="20"/>
        </w:rPr>
      </w:pPr>
    </w:p>
    <w:p w14:paraId="42C4D47A"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private void BtnFoodDetails_Click(object sender, EventArgs e)</w:t>
      </w:r>
    </w:p>
    <w:p w14:paraId="141825B6"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7D6B8557"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Food_Details food_Details = new Food_Details();</w:t>
      </w:r>
    </w:p>
    <w:p w14:paraId="20E74CB9"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food_Details.Show();</w:t>
      </w:r>
    </w:p>
    <w:p w14:paraId="64772142"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this.Hide();</w:t>
      </w:r>
    </w:p>
    <w:p w14:paraId="4943C8D4"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487C3D6A" w14:textId="77777777" w:rsidR="00A854C4" w:rsidRPr="00A854C4" w:rsidRDefault="00A854C4" w:rsidP="00A854C4">
      <w:pPr>
        <w:spacing w:line="276" w:lineRule="auto"/>
        <w:jc w:val="both"/>
        <w:rPr>
          <w:rFonts w:ascii="Courier New" w:hAnsi="Courier New" w:cs="Courier New"/>
          <w:noProof/>
          <w:sz w:val="20"/>
          <w:szCs w:val="20"/>
        </w:rPr>
      </w:pPr>
    </w:p>
    <w:p w14:paraId="614CE186"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private void BtnManageOffers_Click(object sender, EventArgs e)</w:t>
      </w:r>
    </w:p>
    <w:p w14:paraId="5D74BF99"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62E73C54"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ManageOffers manageOffers = new ManageOffers();</w:t>
      </w:r>
    </w:p>
    <w:p w14:paraId="5C0243FF"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manageOffers.Show();</w:t>
      </w:r>
    </w:p>
    <w:p w14:paraId="5DF7738A"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this.Hide();</w:t>
      </w:r>
    </w:p>
    <w:p w14:paraId="7918502B"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34C87610" w14:textId="77777777" w:rsidR="00A854C4" w:rsidRPr="00A854C4" w:rsidRDefault="00A854C4" w:rsidP="00A854C4">
      <w:pPr>
        <w:spacing w:line="276" w:lineRule="auto"/>
        <w:jc w:val="both"/>
        <w:rPr>
          <w:rFonts w:ascii="Courier New" w:hAnsi="Courier New" w:cs="Courier New"/>
          <w:noProof/>
          <w:sz w:val="20"/>
          <w:szCs w:val="20"/>
        </w:rPr>
      </w:pPr>
    </w:p>
    <w:p w14:paraId="096601C8"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private void MetroUserControl1_Load(object sender, EventArgs e)</w:t>
      </w:r>
    </w:p>
    <w:p w14:paraId="295F1173"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3F2D40AB" w14:textId="77777777" w:rsidR="00A854C4" w:rsidRPr="00A854C4" w:rsidRDefault="00A854C4" w:rsidP="00A854C4">
      <w:pPr>
        <w:spacing w:line="276" w:lineRule="auto"/>
        <w:jc w:val="both"/>
        <w:rPr>
          <w:rFonts w:ascii="Courier New" w:hAnsi="Courier New" w:cs="Courier New"/>
          <w:noProof/>
          <w:sz w:val="20"/>
          <w:szCs w:val="20"/>
        </w:rPr>
      </w:pPr>
    </w:p>
    <w:p w14:paraId="4616BC6F"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7147BFC5" w14:textId="77777777" w:rsidR="00A854C4" w:rsidRPr="00A854C4" w:rsidRDefault="00A854C4" w:rsidP="00A854C4">
      <w:pPr>
        <w:spacing w:line="276" w:lineRule="auto"/>
        <w:jc w:val="both"/>
        <w:rPr>
          <w:rFonts w:ascii="Courier New" w:hAnsi="Courier New" w:cs="Courier New"/>
          <w:noProof/>
          <w:sz w:val="20"/>
          <w:szCs w:val="20"/>
        </w:rPr>
      </w:pPr>
    </w:p>
    <w:p w14:paraId="6894D369"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private void BtnOfferDetails_Click(object sender, EventArgs e)</w:t>
      </w:r>
    </w:p>
    <w:p w14:paraId="307F643F"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22359D74"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this.Hide();</w:t>
      </w:r>
    </w:p>
    <w:p w14:paraId="7DE63970"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043676C7" w14:textId="77777777" w:rsidR="00A854C4" w:rsidRPr="00A854C4" w:rsidRDefault="00A854C4" w:rsidP="00A854C4">
      <w:pPr>
        <w:spacing w:line="276" w:lineRule="auto"/>
        <w:jc w:val="both"/>
        <w:rPr>
          <w:rFonts w:ascii="Courier New" w:hAnsi="Courier New" w:cs="Courier New"/>
          <w:noProof/>
          <w:sz w:val="20"/>
          <w:szCs w:val="20"/>
        </w:rPr>
      </w:pPr>
    </w:p>
    <w:p w14:paraId="387751C9"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private void BtnLogout_Click(object sender, EventArgs e)</w:t>
      </w:r>
    </w:p>
    <w:p w14:paraId="54896D47"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37320DCB"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this.Hide();</w:t>
      </w:r>
    </w:p>
    <w:p w14:paraId="1647E5C9"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5F471CF8"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 xml:space="preserve">    }</w:t>
      </w:r>
    </w:p>
    <w:p w14:paraId="462F44D6" w14:textId="77777777" w:rsidR="00A854C4" w:rsidRPr="00A854C4" w:rsidRDefault="00A854C4" w:rsidP="00A854C4">
      <w:pPr>
        <w:spacing w:line="276" w:lineRule="auto"/>
        <w:jc w:val="both"/>
        <w:rPr>
          <w:rFonts w:ascii="Courier New" w:hAnsi="Courier New" w:cs="Courier New"/>
          <w:noProof/>
          <w:sz w:val="20"/>
          <w:szCs w:val="20"/>
        </w:rPr>
      </w:pPr>
      <w:r w:rsidRPr="00A854C4">
        <w:rPr>
          <w:rFonts w:ascii="Courier New" w:hAnsi="Courier New" w:cs="Courier New"/>
          <w:noProof/>
          <w:sz w:val="20"/>
          <w:szCs w:val="20"/>
        </w:rPr>
        <w:t>}</w:t>
      </w:r>
    </w:p>
    <w:p w14:paraId="53A25A32" w14:textId="1B1AD167" w:rsidR="00A854C4" w:rsidRPr="006F4D29" w:rsidRDefault="00A854C4" w:rsidP="00F718A2">
      <w:pPr>
        <w:spacing w:line="276" w:lineRule="auto"/>
        <w:jc w:val="both"/>
        <w:rPr>
          <w:noProof/>
        </w:rPr>
      </w:pPr>
    </w:p>
    <w:p w14:paraId="6EE02DF0" w14:textId="2759037E" w:rsidR="00A854C4" w:rsidRPr="006F4D29" w:rsidRDefault="00A854C4" w:rsidP="00F718A2">
      <w:pPr>
        <w:spacing w:line="276" w:lineRule="auto"/>
        <w:jc w:val="both"/>
        <w:rPr>
          <w:b/>
          <w:bCs/>
          <w:noProof/>
        </w:rPr>
      </w:pPr>
      <w:r w:rsidRPr="006F4D29">
        <w:rPr>
          <w:b/>
          <w:bCs/>
          <w:noProof/>
        </w:rPr>
        <w:t>Cashier:</w:t>
      </w:r>
    </w:p>
    <w:p w14:paraId="43A9BDC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w:t>
      </w:r>
    </w:p>
    <w:p w14:paraId="61E3636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System.Collections.Generic;</w:t>
      </w:r>
    </w:p>
    <w:p w14:paraId="6B69188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System.ComponentModel;</w:t>
      </w:r>
    </w:p>
    <w:p w14:paraId="39DF7A3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System.Data;</w:t>
      </w:r>
    </w:p>
    <w:p w14:paraId="4D5F80A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System.Drawing;</w:t>
      </w:r>
    </w:p>
    <w:p w14:paraId="63D7016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System.Linq;</w:t>
      </w:r>
    </w:p>
    <w:p w14:paraId="4A5E710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System.Text;</w:t>
      </w:r>
    </w:p>
    <w:p w14:paraId="242265B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System.Threading.Tasks;</w:t>
      </w:r>
    </w:p>
    <w:p w14:paraId="56A41CD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System.Windows.Forms;</w:t>
      </w:r>
    </w:p>
    <w:p w14:paraId="70F2CF9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using System.Data.SqlClient;</w:t>
      </w:r>
    </w:p>
    <w:p w14:paraId="2E121D16" w14:textId="77777777" w:rsidR="00A854C4" w:rsidRPr="00A854C4" w:rsidRDefault="00A854C4" w:rsidP="00A854C4">
      <w:pPr>
        <w:spacing w:line="276" w:lineRule="auto"/>
        <w:rPr>
          <w:rFonts w:ascii="Courier New" w:hAnsi="Courier New" w:cs="Courier New"/>
          <w:noProof/>
          <w:sz w:val="20"/>
          <w:szCs w:val="20"/>
        </w:rPr>
      </w:pPr>
    </w:p>
    <w:p w14:paraId="07F2910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namespace FinalProject</w:t>
      </w:r>
    </w:p>
    <w:p w14:paraId="7FB1E68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w:t>
      </w:r>
    </w:p>
    <w:p w14:paraId="66E572A0"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public partial class Cashier : MetroFramework.Forms.MetroForm</w:t>
      </w:r>
    </w:p>
    <w:p w14:paraId="0B6B5D2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30E0C89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DataTable dt;</w:t>
      </w:r>
    </w:p>
    <w:p w14:paraId="3A7CA15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5A45BDC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public Cashier()</w:t>
      </w:r>
    </w:p>
    <w:p w14:paraId="408E3FD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2C346FC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InitializeComponent();</w:t>
      </w:r>
    </w:p>
    <w:p w14:paraId="72B0059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dt = new DataTable("OrderTable");</w:t>
      </w:r>
    </w:p>
    <w:p w14:paraId="65D47BA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239990A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dt.Columns.Add("ID");</w:t>
      </w:r>
    </w:p>
    <w:p w14:paraId="554F840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689CCB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dt.Columns.Add("Name");</w:t>
      </w:r>
    </w:p>
    <w:p w14:paraId="4F7ED10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F26103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dt.Columns.Add("Quantity");</w:t>
      </w:r>
    </w:p>
    <w:p w14:paraId="02493F4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F0CBE0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dt.Columns.Add("Price");</w:t>
      </w:r>
    </w:p>
    <w:p w14:paraId="36E3512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9AD8655" w14:textId="77777777" w:rsidR="00A854C4" w:rsidRPr="00A854C4" w:rsidRDefault="00A854C4" w:rsidP="00A854C4">
      <w:pPr>
        <w:spacing w:line="276" w:lineRule="auto"/>
        <w:rPr>
          <w:rFonts w:ascii="Courier New" w:hAnsi="Courier New" w:cs="Courier New"/>
          <w:noProof/>
          <w:sz w:val="20"/>
          <w:szCs w:val="20"/>
        </w:rPr>
      </w:pPr>
    </w:p>
    <w:p w14:paraId="21074F0F" w14:textId="77777777" w:rsidR="00A854C4" w:rsidRPr="00A854C4" w:rsidRDefault="00A854C4" w:rsidP="00A854C4">
      <w:pPr>
        <w:spacing w:line="276" w:lineRule="auto"/>
        <w:rPr>
          <w:rFonts w:ascii="Courier New" w:hAnsi="Courier New" w:cs="Courier New"/>
          <w:noProof/>
          <w:sz w:val="20"/>
          <w:szCs w:val="20"/>
        </w:rPr>
      </w:pPr>
    </w:p>
    <w:p w14:paraId="3070C6A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1826E40" w14:textId="77777777" w:rsidR="00A854C4" w:rsidRPr="00A854C4" w:rsidRDefault="00A854C4" w:rsidP="00A854C4">
      <w:pPr>
        <w:spacing w:line="276" w:lineRule="auto"/>
        <w:rPr>
          <w:rFonts w:ascii="Courier New" w:hAnsi="Courier New" w:cs="Courier New"/>
          <w:noProof/>
          <w:sz w:val="20"/>
          <w:szCs w:val="20"/>
        </w:rPr>
      </w:pPr>
    </w:p>
    <w:p w14:paraId="33CC8F2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Cashier_Load(object sender, EventArgs e)</w:t>
      </w:r>
    </w:p>
    <w:p w14:paraId="499D89F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lastRenderedPageBreak/>
        <w:t xml:space="preserve">        {</w:t>
      </w:r>
    </w:p>
    <w:p w14:paraId="3BC3842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timer1.Start();</w:t>
      </w:r>
    </w:p>
    <w:p w14:paraId="56B2A74F"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lblDate.Text = DateTime.Now.ToLongDateString();</w:t>
      </w:r>
    </w:p>
    <w:p w14:paraId="1EC9704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lblTime.Text = DateTime.Now.ToLongTimeString();</w:t>
      </w:r>
    </w:p>
    <w:p w14:paraId="30E5CAF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AA8E1F0" w14:textId="77777777" w:rsidR="00A854C4" w:rsidRPr="00A854C4" w:rsidRDefault="00A854C4" w:rsidP="00A854C4">
      <w:pPr>
        <w:spacing w:line="276" w:lineRule="auto"/>
        <w:rPr>
          <w:rFonts w:ascii="Courier New" w:hAnsi="Courier New" w:cs="Courier New"/>
          <w:noProof/>
          <w:sz w:val="20"/>
          <w:szCs w:val="20"/>
        </w:rPr>
      </w:pPr>
    </w:p>
    <w:p w14:paraId="3BF09D7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Timer1_Tick(object sender, EventArgs e)</w:t>
      </w:r>
    </w:p>
    <w:p w14:paraId="18D599A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557450B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lblTime.Text = DateTime.Now.ToLongTimeString();</w:t>
      </w:r>
    </w:p>
    <w:p w14:paraId="6A496D6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timer1.Start();</w:t>
      </w:r>
    </w:p>
    <w:p w14:paraId="1DF6B1A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C094395" w14:textId="77777777" w:rsidR="00A854C4" w:rsidRPr="00A854C4" w:rsidRDefault="00A854C4" w:rsidP="00A854C4">
      <w:pPr>
        <w:spacing w:line="276" w:lineRule="auto"/>
        <w:rPr>
          <w:rFonts w:ascii="Courier New" w:hAnsi="Courier New" w:cs="Courier New"/>
          <w:noProof/>
          <w:sz w:val="20"/>
          <w:szCs w:val="20"/>
        </w:rPr>
      </w:pPr>
    </w:p>
    <w:p w14:paraId="2A7279A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MetroTile1_Click(object sender, EventArgs e)</w:t>
      </w:r>
    </w:p>
    <w:p w14:paraId="04B1E34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3769961A" w14:textId="77777777" w:rsidR="00A854C4" w:rsidRPr="00A854C4" w:rsidRDefault="00A854C4" w:rsidP="00A854C4">
      <w:pPr>
        <w:spacing w:line="276" w:lineRule="auto"/>
        <w:rPr>
          <w:rFonts w:ascii="Courier New" w:hAnsi="Courier New" w:cs="Courier New"/>
          <w:noProof/>
          <w:sz w:val="20"/>
          <w:szCs w:val="20"/>
        </w:rPr>
      </w:pPr>
    </w:p>
    <w:p w14:paraId="68B045D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D739C7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string constring = @"Data Source=LAPTOP-5S178792; Initial Calatog = FinalProject; Integrated Security = True;";</w:t>
      </w:r>
    </w:p>
    <w:p w14:paraId="6745B7B9" w14:textId="77777777" w:rsidR="00A854C4" w:rsidRPr="00A854C4" w:rsidRDefault="00A854C4" w:rsidP="00A854C4">
      <w:pPr>
        <w:spacing w:line="276" w:lineRule="auto"/>
        <w:rPr>
          <w:rFonts w:ascii="Courier New" w:hAnsi="Courier New" w:cs="Courier New"/>
          <w:noProof/>
          <w:sz w:val="20"/>
          <w:szCs w:val="20"/>
        </w:rPr>
      </w:pPr>
    </w:p>
    <w:p w14:paraId="78A62D2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MetroButton1_Click(object sender, EventArgs e)</w:t>
      </w:r>
    </w:p>
    <w:p w14:paraId="1A1E9E5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23AE18FF"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string qry = "SELECT * FROM Food ";</w:t>
      </w:r>
    </w:p>
    <w:p w14:paraId="6901C5DA" w14:textId="77777777" w:rsidR="00A854C4" w:rsidRPr="00A854C4" w:rsidRDefault="00A854C4" w:rsidP="00A854C4">
      <w:pPr>
        <w:spacing w:line="276" w:lineRule="auto"/>
        <w:rPr>
          <w:rFonts w:ascii="Courier New" w:hAnsi="Courier New" w:cs="Courier New"/>
          <w:noProof/>
          <w:sz w:val="20"/>
          <w:szCs w:val="20"/>
        </w:rPr>
      </w:pPr>
    </w:p>
    <w:p w14:paraId="0410268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SqlDataAdapter DA = new SqlDataAdapter(qry, constring);</w:t>
      </w:r>
    </w:p>
    <w:p w14:paraId="7AA28C7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DataSet DS = new DataSet();</w:t>
      </w:r>
    </w:p>
    <w:p w14:paraId="48F47EE3" w14:textId="77777777" w:rsidR="00A854C4" w:rsidRPr="00A854C4" w:rsidRDefault="00A854C4" w:rsidP="00A854C4">
      <w:pPr>
        <w:spacing w:line="276" w:lineRule="auto"/>
        <w:rPr>
          <w:rFonts w:ascii="Courier New" w:hAnsi="Courier New" w:cs="Courier New"/>
          <w:noProof/>
          <w:sz w:val="20"/>
          <w:szCs w:val="20"/>
        </w:rPr>
      </w:pPr>
    </w:p>
    <w:p w14:paraId="66B49E7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DA.Fill(DS, "Food");</w:t>
      </w:r>
    </w:p>
    <w:p w14:paraId="3A2FE01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dgvFoodGrid.DataSource = DS.Tables["Food"];</w:t>
      </w:r>
    </w:p>
    <w:p w14:paraId="59B4E0A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0B1AF150" w14:textId="77777777" w:rsidR="00A854C4" w:rsidRPr="00A854C4" w:rsidRDefault="00A854C4" w:rsidP="00A854C4">
      <w:pPr>
        <w:spacing w:line="276" w:lineRule="auto"/>
        <w:rPr>
          <w:rFonts w:ascii="Courier New" w:hAnsi="Courier New" w:cs="Courier New"/>
          <w:noProof/>
          <w:sz w:val="20"/>
          <w:szCs w:val="20"/>
        </w:rPr>
      </w:pPr>
    </w:p>
    <w:p w14:paraId="23A8359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MetroButton3_Click(object sender, EventArgs e)</w:t>
      </w:r>
    </w:p>
    <w:p w14:paraId="071CF68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D29E7D0" w14:textId="77777777" w:rsidR="00A854C4" w:rsidRPr="00A854C4" w:rsidRDefault="00A854C4" w:rsidP="00A854C4">
      <w:pPr>
        <w:spacing w:line="276" w:lineRule="auto"/>
        <w:rPr>
          <w:rFonts w:ascii="Courier New" w:hAnsi="Courier New" w:cs="Courier New"/>
          <w:noProof/>
          <w:sz w:val="20"/>
          <w:szCs w:val="20"/>
        </w:rPr>
      </w:pPr>
    </w:p>
    <w:p w14:paraId="4BAF09C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string foodid = txtFoodCodeC.Text;</w:t>
      </w:r>
    </w:p>
    <w:p w14:paraId="1517E56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string foodname = txtFoodNameC.Text;</w:t>
      </w:r>
    </w:p>
    <w:p w14:paraId="50C8516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2FE86E2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string qry = "SELECT * FROM Food where foodID = '" + foodid + "' or Name = '" + foodname + "'";</w:t>
      </w:r>
    </w:p>
    <w:p w14:paraId="02D5D649" w14:textId="77777777" w:rsidR="00A854C4" w:rsidRPr="00A854C4" w:rsidRDefault="00A854C4" w:rsidP="00A854C4">
      <w:pPr>
        <w:spacing w:line="276" w:lineRule="auto"/>
        <w:rPr>
          <w:rFonts w:ascii="Courier New" w:hAnsi="Courier New" w:cs="Courier New"/>
          <w:noProof/>
          <w:sz w:val="20"/>
          <w:szCs w:val="20"/>
        </w:rPr>
      </w:pPr>
    </w:p>
    <w:p w14:paraId="608A706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SqlDataAdapter DA = new SqlDataAdapter(qry, constring);</w:t>
      </w:r>
    </w:p>
    <w:p w14:paraId="3A062C7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DataSet DS = new DataSet();</w:t>
      </w:r>
    </w:p>
    <w:p w14:paraId="19E5431A" w14:textId="77777777" w:rsidR="00A854C4" w:rsidRPr="00A854C4" w:rsidRDefault="00A854C4" w:rsidP="00A854C4">
      <w:pPr>
        <w:spacing w:line="276" w:lineRule="auto"/>
        <w:rPr>
          <w:rFonts w:ascii="Courier New" w:hAnsi="Courier New" w:cs="Courier New"/>
          <w:noProof/>
          <w:sz w:val="20"/>
          <w:szCs w:val="20"/>
        </w:rPr>
      </w:pPr>
    </w:p>
    <w:p w14:paraId="0B4BFCD0"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DA.Fill(DS, "Food");</w:t>
      </w:r>
    </w:p>
    <w:p w14:paraId="7D2E6C2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dgvFoodGrid.DataSource = DS.Tables["Food"];</w:t>
      </w:r>
    </w:p>
    <w:p w14:paraId="78F84E5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8E32E28" w14:textId="77777777" w:rsidR="00A854C4" w:rsidRPr="00A854C4" w:rsidRDefault="00A854C4" w:rsidP="00A854C4">
      <w:pPr>
        <w:spacing w:line="276" w:lineRule="auto"/>
        <w:rPr>
          <w:rFonts w:ascii="Courier New" w:hAnsi="Courier New" w:cs="Courier New"/>
          <w:noProof/>
          <w:sz w:val="20"/>
          <w:szCs w:val="20"/>
        </w:rPr>
      </w:pPr>
    </w:p>
    <w:p w14:paraId="6E6EB5C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BtnAdd_Click(object sender, EventArgs e)</w:t>
      </w:r>
    </w:p>
    <w:p w14:paraId="2840A02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524D0AF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try </w:t>
      </w:r>
    </w:p>
    <w:p w14:paraId="70AA061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lastRenderedPageBreak/>
        <w:t xml:space="preserve">            {</w:t>
      </w:r>
    </w:p>
    <w:p w14:paraId="45B9475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DataRow rw = dt.NewRow();</w:t>
      </w:r>
    </w:p>
    <w:p w14:paraId="6FF2FFD0" w14:textId="77777777" w:rsidR="00A854C4" w:rsidRPr="00A854C4" w:rsidRDefault="00A854C4" w:rsidP="00A854C4">
      <w:pPr>
        <w:spacing w:line="276" w:lineRule="auto"/>
        <w:rPr>
          <w:rFonts w:ascii="Courier New" w:hAnsi="Courier New" w:cs="Courier New"/>
          <w:noProof/>
          <w:sz w:val="20"/>
          <w:szCs w:val="20"/>
        </w:rPr>
      </w:pPr>
    </w:p>
    <w:p w14:paraId="584CD0A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string itemid = txtItemCode.Text;</w:t>
      </w:r>
    </w:p>
    <w:p w14:paraId="15ECE3A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int Quantity = int.Parse(txtQuantity.Text);</w:t>
      </w:r>
    </w:p>
    <w:p w14:paraId="3BE5F008" w14:textId="77777777" w:rsidR="00A854C4" w:rsidRPr="00A854C4" w:rsidRDefault="00A854C4" w:rsidP="00A854C4">
      <w:pPr>
        <w:spacing w:line="276" w:lineRule="auto"/>
        <w:rPr>
          <w:rFonts w:ascii="Courier New" w:hAnsi="Courier New" w:cs="Courier New"/>
          <w:noProof/>
          <w:sz w:val="20"/>
          <w:szCs w:val="20"/>
        </w:rPr>
      </w:pPr>
    </w:p>
    <w:p w14:paraId="7F363A7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string qry = "SELECT * FROM Food where foodID = '" + itemid + "'";</w:t>
      </w:r>
    </w:p>
    <w:p w14:paraId="5E6F00F0" w14:textId="77777777" w:rsidR="00A854C4" w:rsidRPr="00A854C4" w:rsidRDefault="00A854C4" w:rsidP="00A854C4">
      <w:pPr>
        <w:spacing w:line="276" w:lineRule="auto"/>
        <w:rPr>
          <w:rFonts w:ascii="Courier New" w:hAnsi="Courier New" w:cs="Courier New"/>
          <w:noProof/>
          <w:sz w:val="20"/>
          <w:szCs w:val="20"/>
        </w:rPr>
      </w:pPr>
    </w:p>
    <w:p w14:paraId="6383D91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SqlDataAdapter DA = new SqlDataAdapter(qry, constring);</w:t>
      </w:r>
    </w:p>
    <w:p w14:paraId="542D3D3F"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DataSet DS = new DataSet();</w:t>
      </w:r>
    </w:p>
    <w:p w14:paraId="6693828F" w14:textId="77777777" w:rsidR="00A854C4" w:rsidRPr="00A854C4" w:rsidRDefault="00A854C4" w:rsidP="00A854C4">
      <w:pPr>
        <w:spacing w:line="276" w:lineRule="auto"/>
        <w:rPr>
          <w:rFonts w:ascii="Courier New" w:hAnsi="Courier New" w:cs="Courier New"/>
          <w:noProof/>
          <w:sz w:val="20"/>
          <w:szCs w:val="20"/>
        </w:rPr>
      </w:pPr>
    </w:p>
    <w:p w14:paraId="44049EA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DA.Fill(DS, "Food");</w:t>
      </w:r>
    </w:p>
    <w:p w14:paraId="0046A24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rw["ID"] = itemid;</w:t>
      </w:r>
    </w:p>
    <w:p w14:paraId="30CBD66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rw["Quantity"] = Quantity.ToString();</w:t>
      </w:r>
    </w:p>
    <w:p w14:paraId="16EC329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rw["Name"] = DS.Tables["Food"].Rows[0]["Name"];</w:t>
      </w:r>
    </w:p>
    <w:p w14:paraId="7E5E7E0F"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rw["Price"] = (Quantity * int.Parse(DS.Tables["Food"].Rows[0]["Price"].ToString())).ToString();</w:t>
      </w:r>
    </w:p>
    <w:p w14:paraId="0A16FB2A" w14:textId="77777777" w:rsidR="00A854C4" w:rsidRPr="00A854C4" w:rsidRDefault="00A854C4" w:rsidP="00A854C4">
      <w:pPr>
        <w:spacing w:line="276" w:lineRule="auto"/>
        <w:rPr>
          <w:rFonts w:ascii="Courier New" w:hAnsi="Courier New" w:cs="Courier New"/>
          <w:noProof/>
          <w:sz w:val="20"/>
          <w:szCs w:val="20"/>
        </w:rPr>
      </w:pPr>
    </w:p>
    <w:p w14:paraId="2EAE3B8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dt.Rows.Add(rw);</w:t>
      </w:r>
    </w:p>
    <w:p w14:paraId="6D2E3F2C" w14:textId="77777777" w:rsidR="00A854C4" w:rsidRPr="00A854C4" w:rsidRDefault="00A854C4" w:rsidP="00A854C4">
      <w:pPr>
        <w:spacing w:line="276" w:lineRule="auto"/>
        <w:rPr>
          <w:rFonts w:ascii="Courier New" w:hAnsi="Courier New" w:cs="Courier New"/>
          <w:noProof/>
          <w:sz w:val="20"/>
          <w:szCs w:val="20"/>
        </w:rPr>
      </w:pPr>
    </w:p>
    <w:p w14:paraId="223A5D5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dgvBasket1.DataSource = dt;</w:t>
      </w:r>
    </w:p>
    <w:p w14:paraId="341CA5A8" w14:textId="77777777" w:rsidR="00A854C4" w:rsidRPr="00A854C4" w:rsidRDefault="00A854C4" w:rsidP="00A854C4">
      <w:pPr>
        <w:spacing w:line="276" w:lineRule="auto"/>
        <w:rPr>
          <w:rFonts w:ascii="Courier New" w:hAnsi="Courier New" w:cs="Courier New"/>
          <w:noProof/>
          <w:sz w:val="20"/>
          <w:szCs w:val="20"/>
        </w:rPr>
      </w:pPr>
    </w:p>
    <w:p w14:paraId="4A0BF4F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txtQuantity.Text = null;</w:t>
      </w:r>
    </w:p>
    <w:p w14:paraId="47C0DCB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txtItemCode.Text = null;</w:t>
      </w:r>
    </w:p>
    <w:p w14:paraId="4CE0AC3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23C130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catch(Exception ex)</w:t>
      </w:r>
    </w:p>
    <w:p w14:paraId="35B3955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576011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MessageBox.Show("" + ex);</w:t>
      </w:r>
    </w:p>
    <w:p w14:paraId="5B1526FF"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5585FBB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015CD8F" w14:textId="77777777" w:rsidR="00A854C4" w:rsidRPr="00A854C4" w:rsidRDefault="00A854C4" w:rsidP="00A854C4">
      <w:pPr>
        <w:spacing w:line="276" w:lineRule="auto"/>
        <w:rPr>
          <w:rFonts w:ascii="Courier New" w:hAnsi="Courier New" w:cs="Courier New"/>
          <w:noProof/>
          <w:sz w:val="20"/>
          <w:szCs w:val="20"/>
        </w:rPr>
      </w:pPr>
    </w:p>
    <w:p w14:paraId="2F7B9E0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346A1310" w14:textId="77777777" w:rsidR="00A854C4" w:rsidRPr="00A854C4" w:rsidRDefault="00A854C4" w:rsidP="00A854C4">
      <w:pPr>
        <w:spacing w:line="276" w:lineRule="auto"/>
        <w:rPr>
          <w:rFonts w:ascii="Courier New" w:hAnsi="Courier New" w:cs="Courier New"/>
          <w:noProof/>
          <w:sz w:val="20"/>
          <w:szCs w:val="20"/>
        </w:rPr>
      </w:pPr>
    </w:p>
    <w:p w14:paraId="646A203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TxtItemCode_TextChanged(object sender, EventArgs e)</w:t>
      </w:r>
    </w:p>
    <w:p w14:paraId="5662717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9A79E67" w14:textId="77777777" w:rsidR="00A854C4" w:rsidRPr="00A854C4" w:rsidRDefault="00A854C4" w:rsidP="00A854C4">
      <w:pPr>
        <w:spacing w:line="276" w:lineRule="auto"/>
        <w:rPr>
          <w:rFonts w:ascii="Courier New" w:hAnsi="Courier New" w:cs="Courier New"/>
          <w:noProof/>
          <w:sz w:val="20"/>
          <w:szCs w:val="20"/>
        </w:rPr>
      </w:pPr>
    </w:p>
    <w:p w14:paraId="4E74836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6E2B44D" w14:textId="77777777" w:rsidR="00A854C4" w:rsidRPr="00A854C4" w:rsidRDefault="00A854C4" w:rsidP="00A854C4">
      <w:pPr>
        <w:spacing w:line="276" w:lineRule="auto"/>
        <w:rPr>
          <w:rFonts w:ascii="Courier New" w:hAnsi="Courier New" w:cs="Courier New"/>
          <w:noProof/>
          <w:sz w:val="20"/>
          <w:szCs w:val="20"/>
        </w:rPr>
      </w:pPr>
    </w:p>
    <w:p w14:paraId="222BE7A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MetroTile2_Click(object sender, EventArgs e)</w:t>
      </w:r>
    </w:p>
    <w:p w14:paraId="0962F14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33CECAB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string itemid = txtItemCode.Text;</w:t>
      </w:r>
    </w:p>
    <w:p w14:paraId="1F43C8D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DataRow rw = dt.NewRow();</w:t>
      </w:r>
    </w:p>
    <w:p w14:paraId="067CAB56" w14:textId="77777777" w:rsidR="00A854C4" w:rsidRPr="00A854C4" w:rsidRDefault="00A854C4" w:rsidP="00A854C4">
      <w:pPr>
        <w:spacing w:line="276" w:lineRule="auto"/>
        <w:rPr>
          <w:rFonts w:ascii="Courier New" w:hAnsi="Courier New" w:cs="Courier New"/>
          <w:noProof/>
          <w:sz w:val="20"/>
          <w:szCs w:val="20"/>
        </w:rPr>
      </w:pPr>
    </w:p>
    <w:p w14:paraId="77C5C3C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dt.AcceptChanges();</w:t>
      </w:r>
    </w:p>
    <w:p w14:paraId="78F58D3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F36D5EF"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5BA2E2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foreach (DataRow row in dt.Rows)</w:t>
      </w:r>
    </w:p>
    <w:p w14:paraId="02888F0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BE35D00"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lastRenderedPageBreak/>
        <w:t xml:space="preserve">                    string id = row[0].ToString();</w:t>
      </w:r>
    </w:p>
    <w:p w14:paraId="6C73ACF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if (id == itemid )</w:t>
      </w:r>
    </w:p>
    <w:p w14:paraId="2CBF095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37D5723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row.Delete();</w:t>
      </w:r>
    </w:p>
    <w:p w14:paraId="128BA99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2F6824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5F128B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5FB3305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853821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dt.AcceptChanges();</w:t>
      </w:r>
    </w:p>
    <w:p w14:paraId="36B223B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B11E7D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28F82FAC" w14:textId="77777777" w:rsidR="00A854C4" w:rsidRPr="00A854C4" w:rsidRDefault="00A854C4" w:rsidP="00A854C4">
      <w:pPr>
        <w:spacing w:line="276" w:lineRule="auto"/>
        <w:rPr>
          <w:rFonts w:ascii="Courier New" w:hAnsi="Courier New" w:cs="Courier New"/>
          <w:noProof/>
          <w:sz w:val="20"/>
          <w:szCs w:val="20"/>
        </w:rPr>
      </w:pPr>
    </w:p>
    <w:p w14:paraId="5449AA0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Label4_Click(object sender, EventArgs e)</w:t>
      </w:r>
    </w:p>
    <w:p w14:paraId="290CD8D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CE85599" w14:textId="77777777" w:rsidR="00A854C4" w:rsidRPr="00A854C4" w:rsidRDefault="00A854C4" w:rsidP="00A854C4">
      <w:pPr>
        <w:spacing w:line="276" w:lineRule="auto"/>
        <w:rPr>
          <w:rFonts w:ascii="Courier New" w:hAnsi="Courier New" w:cs="Courier New"/>
          <w:noProof/>
          <w:sz w:val="20"/>
          <w:szCs w:val="20"/>
        </w:rPr>
      </w:pPr>
    </w:p>
    <w:p w14:paraId="2828BB1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3D9DC8B4" w14:textId="77777777" w:rsidR="00A854C4" w:rsidRPr="00A854C4" w:rsidRDefault="00A854C4" w:rsidP="00A854C4">
      <w:pPr>
        <w:spacing w:line="276" w:lineRule="auto"/>
        <w:rPr>
          <w:rFonts w:ascii="Courier New" w:hAnsi="Courier New" w:cs="Courier New"/>
          <w:noProof/>
          <w:sz w:val="20"/>
          <w:szCs w:val="20"/>
        </w:rPr>
      </w:pPr>
    </w:p>
    <w:p w14:paraId="6929847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TxtFoodNameC_TextChanged(object sender, EventArgs e)</w:t>
      </w:r>
    </w:p>
    <w:p w14:paraId="78CAE83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B3ABDC1" w14:textId="77777777" w:rsidR="00A854C4" w:rsidRPr="00A854C4" w:rsidRDefault="00A854C4" w:rsidP="00A854C4">
      <w:pPr>
        <w:spacing w:line="276" w:lineRule="auto"/>
        <w:rPr>
          <w:rFonts w:ascii="Courier New" w:hAnsi="Courier New" w:cs="Courier New"/>
          <w:noProof/>
          <w:sz w:val="20"/>
          <w:szCs w:val="20"/>
        </w:rPr>
      </w:pPr>
    </w:p>
    <w:p w14:paraId="378E44B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7EE2140" w14:textId="77777777" w:rsidR="00A854C4" w:rsidRPr="00A854C4" w:rsidRDefault="00A854C4" w:rsidP="00A854C4">
      <w:pPr>
        <w:spacing w:line="276" w:lineRule="auto"/>
        <w:rPr>
          <w:rFonts w:ascii="Courier New" w:hAnsi="Courier New" w:cs="Courier New"/>
          <w:noProof/>
          <w:sz w:val="20"/>
          <w:szCs w:val="20"/>
        </w:rPr>
      </w:pPr>
    </w:p>
    <w:p w14:paraId="357E841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MetroButton4_Click(object sender, EventArgs e)</w:t>
      </w:r>
    </w:p>
    <w:p w14:paraId="519F540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86693C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string qry = "SELECT * FROM offers ";</w:t>
      </w:r>
    </w:p>
    <w:p w14:paraId="424075AA" w14:textId="77777777" w:rsidR="00A854C4" w:rsidRPr="00A854C4" w:rsidRDefault="00A854C4" w:rsidP="00A854C4">
      <w:pPr>
        <w:spacing w:line="276" w:lineRule="auto"/>
        <w:rPr>
          <w:rFonts w:ascii="Courier New" w:hAnsi="Courier New" w:cs="Courier New"/>
          <w:noProof/>
          <w:sz w:val="20"/>
          <w:szCs w:val="20"/>
        </w:rPr>
      </w:pPr>
    </w:p>
    <w:p w14:paraId="3DEEC6F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SqlDataAdapter DA = new SqlDataAdapter(qry, constring);</w:t>
      </w:r>
    </w:p>
    <w:p w14:paraId="0C539AC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DataSet DS = new DataSet();</w:t>
      </w:r>
    </w:p>
    <w:p w14:paraId="7E6625E6" w14:textId="77777777" w:rsidR="00A854C4" w:rsidRPr="00A854C4" w:rsidRDefault="00A854C4" w:rsidP="00A854C4">
      <w:pPr>
        <w:spacing w:line="276" w:lineRule="auto"/>
        <w:rPr>
          <w:rFonts w:ascii="Courier New" w:hAnsi="Courier New" w:cs="Courier New"/>
          <w:noProof/>
          <w:sz w:val="20"/>
          <w:szCs w:val="20"/>
        </w:rPr>
      </w:pPr>
    </w:p>
    <w:p w14:paraId="2FC8E5B0"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DA.Fill(DS, "offers");</w:t>
      </w:r>
    </w:p>
    <w:p w14:paraId="4920519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dgvOffers.DataSource = DS.Tables["offers"];</w:t>
      </w:r>
    </w:p>
    <w:p w14:paraId="77E7516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002B52DD" w14:textId="77777777" w:rsidR="00A854C4" w:rsidRPr="00A854C4" w:rsidRDefault="00A854C4" w:rsidP="00A854C4">
      <w:pPr>
        <w:spacing w:line="276" w:lineRule="auto"/>
        <w:rPr>
          <w:rFonts w:ascii="Courier New" w:hAnsi="Courier New" w:cs="Courier New"/>
          <w:noProof/>
          <w:sz w:val="20"/>
          <w:szCs w:val="20"/>
        </w:rPr>
      </w:pPr>
    </w:p>
    <w:p w14:paraId="1916856F"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MetroTile1_Click_1(object sender, EventArgs e)</w:t>
      </w:r>
    </w:p>
    <w:p w14:paraId="1009C00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1199AE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try</w:t>
      </w:r>
    </w:p>
    <w:p w14:paraId="2E597130"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38580A7E" w14:textId="77777777" w:rsidR="00A854C4" w:rsidRPr="00A854C4" w:rsidRDefault="00A854C4" w:rsidP="00A854C4">
      <w:pPr>
        <w:spacing w:line="276" w:lineRule="auto"/>
        <w:rPr>
          <w:rFonts w:ascii="Courier New" w:hAnsi="Courier New" w:cs="Courier New"/>
          <w:noProof/>
          <w:sz w:val="20"/>
          <w:szCs w:val="20"/>
        </w:rPr>
      </w:pPr>
    </w:p>
    <w:p w14:paraId="2497454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DataRow rw1 = dt.NewRow();</w:t>
      </w:r>
    </w:p>
    <w:p w14:paraId="5A48EBBD" w14:textId="77777777" w:rsidR="00A854C4" w:rsidRPr="00A854C4" w:rsidRDefault="00A854C4" w:rsidP="00A854C4">
      <w:pPr>
        <w:spacing w:line="276" w:lineRule="auto"/>
        <w:rPr>
          <w:rFonts w:ascii="Courier New" w:hAnsi="Courier New" w:cs="Courier New"/>
          <w:noProof/>
          <w:sz w:val="20"/>
          <w:szCs w:val="20"/>
        </w:rPr>
      </w:pPr>
    </w:p>
    <w:p w14:paraId="3A8887A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string offerid = txtOfferId.Text;</w:t>
      </w:r>
    </w:p>
    <w:p w14:paraId="22C9E5C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int Quantity = 1; </w:t>
      </w:r>
    </w:p>
    <w:p w14:paraId="36807BF3" w14:textId="77777777" w:rsidR="00A854C4" w:rsidRPr="00A854C4" w:rsidRDefault="00A854C4" w:rsidP="00A854C4">
      <w:pPr>
        <w:spacing w:line="276" w:lineRule="auto"/>
        <w:rPr>
          <w:rFonts w:ascii="Courier New" w:hAnsi="Courier New" w:cs="Courier New"/>
          <w:noProof/>
          <w:sz w:val="20"/>
          <w:szCs w:val="20"/>
        </w:rPr>
      </w:pPr>
    </w:p>
    <w:p w14:paraId="7A1FFAC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string qry = "SELECT * FROM offers where OfferId = '" + offerid + "'";</w:t>
      </w:r>
    </w:p>
    <w:p w14:paraId="37E3CA61" w14:textId="77777777" w:rsidR="00A854C4" w:rsidRPr="00A854C4" w:rsidRDefault="00A854C4" w:rsidP="00A854C4">
      <w:pPr>
        <w:spacing w:line="276" w:lineRule="auto"/>
        <w:rPr>
          <w:rFonts w:ascii="Courier New" w:hAnsi="Courier New" w:cs="Courier New"/>
          <w:noProof/>
          <w:sz w:val="20"/>
          <w:szCs w:val="20"/>
        </w:rPr>
      </w:pPr>
    </w:p>
    <w:p w14:paraId="38D7C64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SqlDataAdapter DA1 = new SqlDataAdapter(qry, constring);</w:t>
      </w:r>
    </w:p>
    <w:p w14:paraId="48DE5FD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DataSet DS1 = new DataSet();</w:t>
      </w:r>
    </w:p>
    <w:p w14:paraId="1610ABD5" w14:textId="77777777" w:rsidR="00A854C4" w:rsidRPr="00A854C4" w:rsidRDefault="00A854C4" w:rsidP="00A854C4">
      <w:pPr>
        <w:spacing w:line="276" w:lineRule="auto"/>
        <w:rPr>
          <w:rFonts w:ascii="Courier New" w:hAnsi="Courier New" w:cs="Courier New"/>
          <w:noProof/>
          <w:sz w:val="20"/>
          <w:szCs w:val="20"/>
        </w:rPr>
      </w:pPr>
    </w:p>
    <w:p w14:paraId="189CB83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lastRenderedPageBreak/>
        <w:t xml:space="preserve">                DA1.Fill(DS1, "offers");</w:t>
      </w:r>
    </w:p>
    <w:p w14:paraId="4F54B5EE" w14:textId="77777777" w:rsidR="00A854C4" w:rsidRPr="00A854C4" w:rsidRDefault="00A854C4" w:rsidP="00A854C4">
      <w:pPr>
        <w:spacing w:line="276" w:lineRule="auto"/>
        <w:rPr>
          <w:rFonts w:ascii="Courier New" w:hAnsi="Courier New" w:cs="Courier New"/>
          <w:noProof/>
          <w:sz w:val="20"/>
          <w:szCs w:val="20"/>
        </w:rPr>
      </w:pPr>
    </w:p>
    <w:p w14:paraId="7FD44705" w14:textId="77777777" w:rsidR="00A854C4" w:rsidRPr="00A854C4" w:rsidRDefault="00A854C4" w:rsidP="00A854C4">
      <w:pPr>
        <w:spacing w:line="276" w:lineRule="auto"/>
        <w:rPr>
          <w:rFonts w:ascii="Courier New" w:hAnsi="Courier New" w:cs="Courier New"/>
          <w:noProof/>
          <w:sz w:val="20"/>
          <w:szCs w:val="20"/>
        </w:rPr>
      </w:pPr>
    </w:p>
    <w:p w14:paraId="0DB589A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rw1["ID"] = offerid;</w:t>
      </w:r>
    </w:p>
    <w:p w14:paraId="086F52E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rw1["Quantity"] = Quantity;</w:t>
      </w:r>
    </w:p>
    <w:p w14:paraId="31CBD2A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rw1["Name"] = DS1.Tables["offers"].Rows[0]["OfferName"];</w:t>
      </w:r>
    </w:p>
    <w:p w14:paraId="735CA0F0"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rw1["Price"] = (Quantity * int.Parse(DS1.Tables["offers"].Rows[0]["Price"].ToString())).ToString();</w:t>
      </w:r>
    </w:p>
    <w:p w14:paraId="4396FC57" w14:textId="77777777" w:rsidR="00A854C4" w:rsidRPr="00A854C4" w:rsidRDefault="00A854C4" w:rsidP="00A854C4">
      <w:pPr>
        <w:spacing w:line="276" w:lineRule="auto"/>
        <w:rPr>
          <w:rFonts w:ascii="Courier New" w:hAnsi="Courier New" w:cs="Courier New"/>
          <w:noProof/>
          <w:sz w:val="20"/>
          <w:szCs w:val="20"/>
        </w:rPr>
      </w:pPr>
    </w:p>
    <w:p w14:paraId="125B77D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5A112B9A" w14:textId="77777777" w:rsidR="00A854C4" w:rsidRPr="00A854C4" w:rsidRDefault="00A854C4" w:rsidP="00A854C4">
      <w:pPr>
        <w:spacing w:line="276" w:lineRule="auto"/>
        <w:rPr>
          <w:rFonts w:ascii="Courier New" w:hAnsi="Courier New" w:cs="Courier New"/>
          <w:noProof/>
          <w:sz w:val="20"/>
          <w:szCs w:val="20"/>
        </w:rPr>
      </w:pPr>
    </w:p>
    <w:p w14:paraId="5FC28B2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dt.Rows.Add(rw1);</w:t>
      </w:r>
    </w:p>
    <w:p w14:paraId="45608F89" w14:textId="77777777" w:rsidR="00A854C4" w:rsidRPr="00A854C4" w:rsidRDefault="00A854C4" w:rsidP="00A854C4">
      <w:pPr>
        <w:spacing w:line="276" w:lineRule="auto"/>
        <w:rPr>
          <w:rFonts w:ascii="Courier New" w:hAnsi="Courier New" w:cs="Courier New"/>
          <w:noProof/>
          <w:sz w:val="20"/>
          <w:szCs w:val="20"/>
        </w:rPr>
      </w:pPr>
    </w:p>
    <w:p w14:paraId="246F621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dgvBasket1.DataSource = dt;</w:t>
      </w:r>
    </w:p>
    <w:p w14:paraId="60131F10"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589B9BA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catch (Exception ex)</w:t>
      </w:r>
    </w:p>
    <w:p w14:paraId="64B0272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54DA947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MessageBox.Show("" + ex);</w:t>
      </w:r>
    </w:p>
    <w:p w14:paraId="607EE49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F14274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txtOfferId.Text = null;</w:t>
      </w:r>
    </w:p>
    <w:p w14:paraId="4333D85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37002E25" w14:textId="77777777" w:rsidR="00A854C4" w:rsidRPr="00A854C4" w:rsidRDefault="00A854C4" w:rsidP="00A854C4">
      <w:pPr>
        <w:spacing w:line="276" w:lineRule="auto"/>
        <w:rPr>
          <w:rFonts w:ascii="Courier New" w:hAnsi="Courier New" w:cs="Courier New"/>
          <w:noProof/>
          <w:sz w:val="20"/>
          <w:szCs w:val="20"/>
        </w:rPr>
      </w:pPr>
    </w:p>
    <w:p w14:paraId="1CF70A6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MetroTile4_Click(object sender, EventArgs e)</w:t>
      </w:r>
    </w:p>
    <w:p w14:paraId="4C57A7E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59D20F0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if(!(txtPayment.Text == ""))</w:t>
      </w:r>
    </w:p>
    <w:p w14:paraId="6A96866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2BAE427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573848B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double discount = double.Parse(txtDiscount.Text);</w:t>
      </w:r>
    </w:p>
    <w:p w14:paraId="254A4F8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double payment = double.Parse(txtPayment.Text);</w:t>
      </w:r>
    </w:p>
    <w:p w14:paraId="2ED9A69D" w14:textId="77777777" w:rsidR="00A854C4" w:rsidRPr="00A854C4" w:rsidRDefault="00A854C4" w:rsidP="00A854C4">
      <w:pPr>
        <w:spacing w:line="276" w:lineRule="auto"/>
        <w:rPr>
          <w:rFonts w:ascii="Courier New" w:hAnsi="Courier New" w:cs="Courier New"/>
          <w:noProof/>
          <w:sz w:val="20"/>
          <w:szCs w:val="20"/>
        </w:rPr>
      </w:pPr>
    </w:p>
    <w:p w14:paraId="6ED9B43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dgvBasket1.AllowUserToAddRows = false;</w:t>
      </w:r>
    </w:p>
    <w:p w14:paraId="30E2AFDE"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lblSubTotal.Text = "0";</w:t>
      </w:r>
    </w:p>
    <w:p w14:paraId="0381991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for (int i = 0; i &lt; dgvBasket1.Rows.Count; i++)</w:t>
      </w:r>
    </w:p>
    <w:p w14:paraId="1DD9C43F"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64A58A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lblSubTotal.Text = Convert.ToString(double.Parse(lblSubTotal.Text) + double.Parse(dgvBasket1.Rows[i].Cells[3].Value.ToString()));</w:t>
      </w:r>
    </w:p>
    <w:p w14:paraId="2D3838F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0ED3E74" w14:textId="77777777" w:rsidR="00A854C4" w:rsidRPr="00A854C4" w:rsidRDefault="00A854C4" w:rsidP="00A854C4">
      <w:pPr>
        <w:spacing w:line="276" w:lineRule="auto"/>
        <w:rPr>
          <w:rFonts w:ascii="Courier New" w:hAnsi="Courier New" w:cs="Courier New"/>
          <w:noProof/>
          <w:sz w:val="20"/>
          <w:szCs w:val="20"/>
        </w:rPr>
      </w:pPr>
    </w:p>
    <w:p w14:paraId="0881DE3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lblDiscount.Text = discount.ToString();</w:t>
      </w:r>
    </w:p>
    <w:p w14:paraId="79373B1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lblBalance.Text = (payment - double.Parse(lblSubTotal.Text)).ToString();</w:t>
      </w:r>
    </w:p>
    <w:p w14:paraId="56E31AB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lblTotal.Text = (double.Parse(lblSubTotal.Text) - discount).ToString();</w:t>
      </w:r>
    </w:p>
    <w:p w14:paraId="61853A1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F12937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else</w:t>
      </w:r>
    </w:p>
    <w:p w14:paraId="16B039E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01A9846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MessageBox.Show("Please enter the payment information.");</w:t>
      </w:r>
    </w:p>
    <w:p w14:paraId="5F48E2BE" w14:textId="77777777" w:rsidR="00A854C4" w:rsidRPr="00A854C4" w:rsidRDefault="00A854C4" w:rsidP="00A854C4">
      <w:pPr>
        <w:spacing w:line="276" w:lineRule="auto"/>
        <w:rPr>
          <w:rFonts w:ascii="Courier New" w:hAnsi="Courier New" w:cs="Courier New"/>
          <w:noProof/>
          <w:sz w:val="20"/>
          <w:szCs w:val="20"/>
        </w:rPr>
      </w:pPr>
    </w:p>
    <w:p w14:paraId="0A2F7AE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lastRenderedPageBreak/>
        <w:t xml:space="preserve">            }</w:t>
      </w:r>
    </w:p>
    <w:p w14:paraId="5A89BF3C" w14:textId="77777777" w:rsidR="00A854C4" w:rsidRPr="00A854C4" w:rsidRDefault="00A854C4" w:rsidP="00A854C4">
      <w:pPr>
        <w:spacing w:line="276" w:lineRule="auto"/>
        <w:rPr>
          <w:rFonts w:ascii="Courier New" w:hAnsi="Courier New" w:cs="Courier New"/>
          <w:noProof/>
          <w:sz w:val="20"/>
          <w:szCs w:val="20"/>
        </w:rPr>
      </w:pPr>
    </w:p>
    <w:p w14:paraId="717A5528" w14:textId="77777777" w:rsidR="00A854C4" w:rsidRPr="00A854C4" w:rsidRDefault="00A854C4" w:rsidP="00A854C4">
      <w:pPr>
        <w:spacing w:line="276" w:lineRule="auto"/>
        <w:rPr>
          <w:rFonts w:ascii="Courier New" w:hAnsi="Courier New" w:cs="Courier New"/>
          <w:noProof/>
          <w:sz w:val="20"/>
          <w:szCs w:val="20"/>
        </w:rPr>
      </w:pPr>
    </w:p>
    <w:p w14:paraId="7D21E31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8125B27" w14:textId="77777777" w:rsidR="00A854C4" w:rsidRPr="00A854C4" w:rsidRDefault="00A854C4" w:rsidP="00A854C4">
      <w:pPr>
        <w:spacing w:line="276" w:lineRule="auto"/>
        <w:rPr>
          <w:rFonts w:ascii="Courier New" w:hAnsi="Courier New" w:cs="Courier New"/>
          <w:noProof/>
          <w:sz w:val="20"/>
          <w:szCs w:val="20"/>
        </w:rPr>
      </w:pPr>
    </w:p>
    <w:p w14:paraId="133FA0A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MetroTile5_Click(object sender, EventArgs e)</w:t>
      </w:r>
    </w:p>
    <w:p w14:paraId="0B02734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80CE0A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lblBalance.Text = "0.00";</w:t>
      </w:r>
    </w:p>
    <w:p w14:paraId="2114390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lblDiscount.Text = "0.00";</w:t>
      </w:r>
    </w:p>
    <w:p w14:paraId="1FDD3FE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lblSubTotal.Text = "0.00";</w:t>
      </w:r>
    </w:p>
    <w:p w14:paraId="05EA344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lblTotal.Text = "0.00";</w:t>
      </w:r>
    </w:p>
    <w:p w14:paraId="04E43EB8"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txtPayment.Text = null;</w:t>
      </w:r>
    </w:p>
    <w:p w14:paraId="4346D1C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txtDiscount.Text = "0";</w:t>
      </w:r>
    </w:p>
    <w:p w14:paraId="0EEB0E0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dgvBasket1.DataSource = null;</w:t>
      </w:r>
    </w:p>
    <w:p w14:paraId="6A85B54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dgvBasket1.Rows.Clear();</w:t>
      </w:r>
    </w:p>
    <w:p w14:paraId="2688280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dgvBasket1.Refresh();</w:t>
      </w:r>
    </w:p>
    <w:p w14:paraId="5073859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AD86916" w14:textId="77777777" w:rsidR="00A854C4" w:rsidRPr="00A854C4" w:rsidRDefault="00A854C4" w:rsidP="00A854C4">
      <w:pPr>
        <w:spacing w:line="276" w:lineRule="auto"/>
        <w:rPr>
          <w:rFonts w:ascii="Courier New" w:hAnsi="Courier New" w:cs="Courier New"/>
          <w:noProof/>
          <w:sz w:val="20"/>
          <w:szCs w:val="20"/>
        </w:rPr>
      </w:pPr>
    </w:p>
    <w:p w14:paraId="5B446787"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DgvOffers_CellContentClick(object sender, DataGridViewCellEventArgs e)</w:t>
      </w:r>
    </w:p>
    <w:p w14:paraId="6A448DA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2FBBAFA" w14:textId="77777777" w:rsidR="00A854C4" w:rsidRPr="00A854C4" w:rsidRDefault="00A854C4" w:rsidP="00A854C4">
      <w:pPr>
        <w:spacing w:line="276" w:lineRule="auto"/>
        <w:rPr>
          <w:rFonts w:ascii="Courier New" w:hAnsi="Courier New" w:cs="Courier New"/>
          <w:noProof/>
          <w:sz w:val="20"/>
          <w:szCs w:val="20"/>
        </w:rPr>
      </w:pPr>
    </w:p>
    <w:p w14:paraId="6E40EB33"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B8BF053" w14:textId="77777777" w:rsidR="00A854C4" w:rsidRPr="00A854C4" w:rsidRDefault="00A854C4" w:rsidP="00A854C4">
      <w:pPr>
        <w:spacing w:line="276" w:lineRule="auto"/>
        <w:rPr>
          <w:rFonts w:ascii="Courier New" w:hAnsi="Courier New" w:cs="Courier New"/>
          <w:noProof/>
          <w:sz w:val="20"/>
          <w:szCs w:val="20"/>
        </w:rPr>
      </w:pPr>
    </w:p>
    <w:p w14:paraId="528F701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private void MetroTile3_Click(object sender, EventArgs e)</w:t>
      </w:r>
    </w:p>
    <w:p w14:paraId="63CC680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33BF41B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string offerid = txtOfferId.Text;</w:t>
      </w:r>
    </w:p>
    <w:p w14:paraId="4B49B2C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DataRow rw = dt.NewRow();</w:t>
      </w:r>
    </w:p>
    <w:p w14:paraId="655D0C5B" w14:textId="77777777" w:rsidR="00A854C4" w:rsidRPr="00A854C4" w:rsidRDefault="00A854C4" w:rsidP="00A854C4">
      <w:pPr>
        <w:spacing w:line="276" w:lineRule="auto"/>
        <w:rPr>
          <w:rFonts w:ascii="Courier New" w:hAnsi="Courier New" w:cs="Courier New"/>
          <w:noProof/>
          <w:sz w:val="20"/>
          <w:szCs w:val="20"/>
        </w:rPr>
      </w:pPr>
    </w:p>
    <w:p w14:paraId="3DAFED8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dt.AcceptChanges();</w:t>
      </w:r>
    </w:p>
    <w:p w14:paraId="21373DAA" w14:textId="77777777" w:rsidR="00A854C4" w:rsidRPr="00A854C4" w:rsidRDefault="00A854C4" w:rsidP="00A854C4">
      <w:pPr>
        <w:spacing w:line="276" w:lineRule="auto"/>
        <w:rPr>
          <w:rFonts w:ascii="Courier New" w:hAnsi="Courier New" w:cs="Courier New"/>
          <w:noProof/>
          <w:sz w:val="20"/>
          <w:szCs w:val="20"/>
        </w:rPr>
      </w:pPr>
    </w:p>
    <w:p w14:paraId="5F45676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049C4FD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foreach (DataRow row in dt.Rows)</w:t>
      </w:r>
    </w:p>
    <w:p w14:paraId="7BB046F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349E8935"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string id = row[0].ToString();</w:t>
      </w:r>
    </w:p>
    <w:p w14:paraId="41028142"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if (id == offerid)</w:t>
      </w:r>
    </w:p>
    <w:p w14:paraId="18259400"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4AB815D"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row.Delete();</w:t>
      </w:r>
    </w:p>
    <w:p w14:paraId="728EC3E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9FF0761"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7CAFB90" w14:textId="77777777" w:rsidR="00A854C4" w:rsidRPr="00A854C4" w:rsidRDefault="00A854C4" w:rsidP="00A854C4">
      <w:pPr>
        <w:spacing w:line="276" w:lineRule="auto"/>
        <w:rPr>
          <w:rFonts w:ascii="Courier New" w:hAnsi="Courier New" w:cs="Courier New"/>
          <w:noProof/>
          <w:sz w:val="20"/>
          <w:szCs w:val="20"/>
        </w:rPr>
      </w:pPr>
    </w:p>
    <w:p w14:paraId="4121AFA9"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45CB30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dt.AcceptChanges();</w:t>
      </w:r>
    </w:p>
    <w:p w14:paraId="334DA63B"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44EEFB3A"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1F28B916"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785152BC"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 xml:space="preserve">    }</w:t>
      </w:r>
    </w:p>
    <w:p w14:paraId="62DFFD04" w14:textId="77777777" w:rsidR="00A854C4" w:rsidRPr="00A854C4" w:rsidRDefault="00A854C4" w:rsidP="00A854C4">
      <w:pPr>
        <w:spacing w:line="276" w:lineRule="auto"/>
        <w:rPr>
          <w:rFonts w:ascii="Courier New" w:hAnsi="Courier New" w:cs="Courier New"/>
          <w:noProof/>
          <w:sz w:val="20"/>
          <w:szCs w:val="20"/>
        </w:rPr>
      </w:pPr>
      <w:r w:rsidRPr="00A854C4">
        <w:rPr>
          <w:rFonts w:ascii="Courier New" w:hAnsi="Courier New" w:cs="Courier New"/>
          <w:noProof/>
          <w:sz w:val="20"/>
          <w:szCs w:val="20"/>
        </w:rPr>
        <w:t>}</w:t>
      </w:r>
    </w:p>
    <w:p w14:paraId="55192F55" w14:textId="77777777" w:rsidR="00A854C4" w:rsidRPr="006F4D29" w:rsidRDefault="00A854C4" w:rsidP="00F718A2">
      <w:pPr>
        <w:spacing w:line="276" w:lineRule="auto"/>
        <w:jc w:val="both"/>
        <w:rPr>
          <w:b/>
          <w:bCs/>
          <w:noProof/>
        </w:rPr>
      </w:pPr>
    </w:p>
    <w:p w14:paraId="67E041B7" w14:textId="50422855" w:rsidR="001C150D" w:rsidRPr="006F4D29" w:rsidRDefault="001C150D" w:rsidP="00F718A2">
      <w:pPr>
        <w:spacing w:line="276" w:lineRule="auto"/>
        <w:jc w:val="both"/>
        <w:rPr>
          <w:b/>
          <w:bCs/>
          <w:noProof/>
        </w:rPr>
      </w:pPr>
      <w:r w:rsidRPr="006F4D29">
        <w:rPr>
          <w:b/>
          <w:bCs/>
          <w:noProof/>
        </w:rPr>
        <w:lastRenderedPageBreak/>
        <w:t>7.3. Testing</w:t>
      </w:r>
    </w:p>
    <w:p w14:paraId="15122DEE" w14:textId="1AB2E228" w:rsidR="000E1B6E" w:rsidRDefault="00912654" w:rsidP="00F718A2">
      <w:pPr>
        <w:spacing w:line="276" w:lineRule="auto"/>
        <w:jc w:val="both"/>
        <w:rPr>
          <w:b/>
          <w:bCs/>
          <w:noProof/>
        </w:rPr>
      </w:pPr>
      <w:r>
        <w:rPr>
          <w:b/>
          <w:bCs/>
          <w:noProof/>
        </w:rPr>
        <w:t>Product Details:</w:t>
      </w:r>
    </w:p>
    <w:p w14:paraId="5B9AE3AF" w14:textId="0930B8B5" w:rsidR="00912654" w:rsidRDefault="001515AA" w:rsidP="00F718A2">
      <w:pPr>
        <w:spacing w:line="276" w:lineRule="auto"/>
        <w:jc w:val="both"/>
        <w:rPr>
          <w:noProof/>
        </w:rPr>
      </w:pPr>
      <w:r w:rsidRPr="001515AA">
        <w:rPr>
          <w:noProof/>
        </w:rPr>
        <w:drawing>
          <wp:inline distT="0" distB="0" distL="0" distR="0" wp14:anchorId="405E6517" wp14:editId="16C7C72D">
            <wp:extent cx="5943600" cy="27355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35580"/>
                    </a:xfrm>
                    <a:prstGeom prst="rect">
                      <a:avLst/>
                    </a:prstGeom>
                  </pic:spPr>
                </pic:pic>
              </a:graphicData>
            </a:graphic>
          </wp:inline>
        </w:drawing>
      </w:r>
    </w:p>
    <w:p w14:paraId="5559CD5C" w14:textId="71283283" w:rsidR="00912654" w:rsidRDefault="00912654" w:rsidP="00F718A2">
      <w:pPr>
        <w:spacing w:line="276" w:lineRule="auto"/>
        <w:jc w:val="both"/>
        <w:rPr>
          <w:noProof/>
        </w:rPr>
      </w:pPr>
    </w:p>
    <w:p w14:paraId="2E26C19A" w14:textId="3A1838AF" w:rsidR="00912654" w:rsidRDefault="00912654" w:rsidP="00F718A2">
      <w:pPr>
        <w:spacing w:line="276" w:lineRule="auto"/>
        <w:jc w:val="both"/>
        <w:rPr>
          <w:b/>
          <w:bCs/>
          <w:noProof/>
        </w:rPr>
      </w:pPr>
      <w:r>
        <w:rPr>
          <w:b/>
          <w:bCs/>
          <w:noProof/>
        </w:rPr>
        <w:t>Manage Users:</w:t>
      </w:r>
    </w:p>
    <w:p w14:paraId="4E4354A2" w14:textId="7B08E341" w:rsidR="00281C68" w:rsidRPr="00281C68" w:rsidRDefault="00281C68" w:rsidP="00F718A2">
      <w:pPr>
        <w:spacing w:line="276" w:lineRule="auto"/>
        <w:jc w:val="both"/>
        <w:rPr>
          <w:noProof/>
        </w:rPr>
      </w:pPr>
      <w:r w:rsidRPr="00281C68">
        <w:rPr>
          <w:noProof/>
        </w:rPr>
        <w:drawing>
          <wp:inline distT="0" distB="0" distL="0" distR="0" wp14:anchorId="1F0334BE" wp14:editId="56CA4D5D">
            <wp:extent cx="5943600" cy="274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43200"/>
                    </a:xfrm>
                    <a:prstGeom prst="rect">
                      <a:avLst/>
                    </a:prstGeom>
                  </pic:spPr>
                </pic:pic>
              </a:graphicData>
            </a:graphic>
          </wp:inline>
        </w:drawing>
      </w:r>
    </w:p>
    <w:p w14:paraId="7ABE4719" w14:textId="70BA7693" w:rsidR="00912654" w:rsidRDefault="00912654" w:rsidP="00F718A2">
      <w:pPr>
        <w:spacing w:line="276" w:lineRule="auto"/>
        <w:jc w:val="both"/>
        <w:rPr>
          <w:noProof/>
        </w:rPr>
      </w:pPr>
    </w:p>
    <w:p w14:paraId="3C63E634" w14:textId="015D4099" w:rsidR="00912654" w:rsidRDefault="00912654" w:rsidP="00F718A2">
      <w:pPr>
        <w:spacing w:line="276" w:lineRule="auto"/>
        <w:jc w:val="both"/>
        <w:rPr>
          <w:b/>
          <w:bCs/>
          <w:noProof/>
        </w:rPr>
      </w:pPr>
      <w:r>
        <w:rPr>
          <w:b/>
          <w:bCs/>
          <w:noProof/>
        </w:rPr>
        <w:t>Manage Products:</w:t>
      </w:r>
    </w:p>
    <w:p w14:paraId="7183CC26" w14:textId="683BD234" w:rsidR="00C15C6D" w:rsidRDefault="00C15C6D" w:rsidP="00F718A2">
      <w:pPr>
        <w:spacing w:line="276" w:lineRule="auto"/>
        <w:jc w:val="both"/>
        <w:rPr>
          <w:b/>
          <w:bCs/>
          <w:noProof/>
        </w:rPr>
      </w:pPr>
    </w:p>
    <w:p w14:paraId="7FAE046E" w14:textId="4566A6D1" w:rsidR="00912654" w:rsidRDefault="00C15C6D" w:rsidP="00C15C6D">
      <w:pPr>
        <w:spacing w:line="276" w:lineRule="auto"/>
        <w:jc w:val="both"/>
        <w:rPr>
          <w:noProof/>
        </w:rPr>
      </w:pPr>
      <w:r w:rsidRPr="00C15C6D">
        <w:rPr>
          <w:noProof/>
        </w:rPr>
        <w:lastRenderedPageBreak/>
        <w:drawing>
          <wp:inline distT="0" distB="0" distL="0" distR="0" wp14:anchorId="4FA5CDAB" wp14:editId="4C4A01E3">
            <wp:extent cx="5943600" cy="27559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55900"/>
                    </a:xfrm>
                    <a:prstGeom prst="rect">
                      <a:avLst/>
                    </a:prstGeom>
                  </pic:spPr>
                </pic:pic>
              </a:graphicData>
            </a:graphic>
          </wp:inline>
        </w:drawing>
      </w:r>
    </w:p>
    <w:p w14:paraId="3DF9849B" w14:textId="28610BAC" w:rsidR="00912654" w:rsidRDefault="00912654" w:rsidP="00F718A2">
      <w:pPr>
        <w:spacing w:line="276" w:lineRule="auto"/>
        <w:jc w:val="both"/>
        <w:rPr>
          <w:noProof/>
        </w:rPr>
      </w:pPr>
    </w:p>
    <w:p w14:paraId="2E098566" w14:textId="41A7CB5D" w:rsidR="00912654" w:rsidRDefault="00912654" w:rsidP="00F718A2">
      <w:pPr>
        <w:spacing w:line="276" w:lineRule="auto"/>
        <w:jc w:val="both"/>
        <w:rPr>
          <w:b/>
          <w:bCs/>
          <w:noProof/>
        </w:rPr>
      </w:pPr>
      <w:r>
        <w:rPr>
          <w:b/>
          <w:bCs/>
          <w:noProof/>
        </w:rPr>
        <w:t>Manage Offers:</w:t>
      </w:r>
    </w:p>
    <w:p w14:paraId="5D317E6F" w14:textId="7841CD05" w:rsidR="00BD48AC" w:rsidRPr="00BD48AC" w:rsidRDefault="00BD48AC" w:rsidP="00F718A2">
      <w:pPr>
        <w:spacing w:line="276" w:lineRule="auto"/>
        <w:jc w:val="both"/>
        <w:rPr>
          <w:noProof/>
        </w:rPr>
      </w:pPr>
      <w:r w:rsidRPr="00BD48AC">
        <w:rPr>
          <w:noProof/>
        </w:rPr>
        <w:drawing>
          <wp:inline distT="0" distB="0" distL="0" distR="0" wp14:anchorId="0F6329A9" wp14:editId="6F33088A">
            <wp:extent cx="5943600" cy="27463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46375"/>
                    </a:xfrm>
                    <a:prstGeom prst="rect">
                      <a:avLst/>
                    </a:prstGeom>
                  </pic:spPr>
                </pic:pic>
              </a:graphicData>
            </a:graphic>
          </wp:inline>
        </w:drawing>
      </w:r>
    </w:p>
    <w:p w14:paraId="68844692" w14:textId="359431CC" w:rsidR="00912654" w:rsidRDefault="00912654" w:rsidP="00F718A2">
      <w:pPr>
        <w:spacing w:line="276" w:lineRule="auto"/>
        <w:jc w:val="both"/>
        <w:rPr>
          <w:noProof/>
        </w:rPr>
      </w:pPr>
    </w:p>
    <w:p w14:paraId="11472206" w14:textId="20E8F8AD" w:rsidR="00912654" w:rsidRDefault="00912654" w:rsidP="00F718A2">
      <w:pPr>
        <w:spacing w:line="276" w:lineRule="auto"/>
        <w:jc w:val="both"/>
        <w:rPr>
          <w:b/>
          <w:bCs/>
          <w:noProof/>
        </w:rPr>
      </w:pPr>
      <w:r>
        <w:rPr>
          <w:b/>
          <w:bCs/>
          <w:noProof/>
        </w:rPr>
        <w:t>Cashier:</w:t>
      </w:r>
    </w:p>
    <w:p w14:paraId="02E5584B" w14:textId="078944DC" w:rsidR="00912654" w:rsidRDefault="00912654" w:rsidP="00BD48AC">
      <w:pPr>
        <w:spacing w:line="276" w:lineRule="auto"/>
        <w:jc w:val="both"/>
        <w:rPr>
          <w:noProof/>
        </w:rPr>
      </w:pPr>
      <w:r w:rsidRPr="00912654">
        <w:rPr>
          <w:noProof/>
        </w:rPr>
        <w:lastRenderedPageBreak/>
        <w:drawing>
          <wp:inline distT="0" distB="0" distL="0" distR="0" wp14:anchorId="27EF17AE" wp14:editId="38236A0A">
            <wp:extent cx="5943600" cy="19799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79930"/>
                    </a:xfrm>
                    <a:prstGeom prst="rect">
                      <a:avLst/>
                    </a:prstGeom>
                  </pic:spPr>
                </pic:pic>
              </a:graphicData>
            </a:graphic>
          </wp:inline>
        </w:drawing>
      </w:r>
    </w:p>
    <w:p w14:paraId="212E5B00" w14:textId="0A65D955" w:rsidR="00912654" w:rsidRDefault="00912654" w:rsidP="00F718A2">
      <w:pPr>
        <w:spacing w:line="276" w:lineRule="auto"/>
        <w:jc w:val="both"/>
        <w:rPr>
          <w:noProof/>
        </w:rPr>
      </w:pPr>
    </w:p>
    <w:p w14:paraId="004F4C8D" w14:textId="11EC0B09" w:rsidR="00912654" w:rsidRDefault="00912654" w:rsidP="00F718A2">
      <w:pPr>
        <w:spacing w:line="276" w:lineRule="auto"/>
        <w:jc w:val="both"/>
        <w:rPr>
          <w:b/>
          <w:bCs/>
          <w:noProof/>
        </w:rPr>
      </w:pPr>
      <w:r>
        <w:rPr>
          <w:b/>
          <w:bCs/>
          <w:noProof/>
        </w:rPr>
        <w:t>Admin Dashboard:</w:t>
      </w:r>
    </w:p>
    <w:p w14:paraId="277022AD" w14:textId="40884AE9" w:rsidR="00912654" w:rsidRDefault="00912654" w:rsidP="00F718A2">
      <w:pPr>
        <w:spacing w:line="276" w:lineRule="auto"/>
        <w:jc w:val="both"/>
        <w:rPr>
          <w:noProof/>
        </w:rPr>
      </w:pPr>
      <w:r w:rsidRPr="00912654">
        <w:rPr>
          <w:noProof/>
        </w:rPr>
        <w:drawing>
          <wp:inline distT="0" distB="0" distL="0" distR="0" wp14:anchorId="2B02A228" wp14:editId="4975A002">
            <wp:extent cx="594360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71800"/>
                    </a:xfrm>
                    <a:prstGeom prst="rect">
                      <a:avLst/>
                    </a:prstGeom>
                  </pic:spPr>
                </pic:pic>
              </a:graphicData>
            </a:graphic>
          </wp:inline>
        </w:drawing>
      </w:r>
    </w:p>
    <w:p w14:paraId="47AEB2D9" w14:textId="140FFF62" w:rsidR="00912654" w:rsidRDefault="00912654" w:rsidP="00F718A2">
      <w:pPr>
        <w:spacing w:line="276" w:lineRule="auto"/>
        <w:jc w:val="both"/>
        <w:rPr>
          <w:noProof/>
        </w:rPr>
      </w:pPr>
    </w:p>
    <w:p w14:paraId="44C51031" w14:textId="7C260D9C" w:rsidR="00912654" w:rsidRDefault="00912654" w:rsidP="00F718A2">
      <w:pPr>
        <w:spacing w:line="276" w:lineRule="auto"/>
        <w:jc w:val="both"/>
        <w:rPr>
          <w:b/>
          <w:bCs/>
          <w:noProof/>
        </w:rPr>
      </w:pPr>
      <w:r>
        <w:rPr>
          <w:b/>
          <w:bCs/>
          <w:noProof/>
        </w:rPr>
        <w:t>Add Users:</w:t>
      </w:r>
    </w:p>
    <w:p w14:paraId="5AE51B26" w14:textId="5D918B22" w:rsidR="00B1277D" w:rsidRPr="00B1277D" w:rsidRDefault="00B1277D" w:rsidP="00F718A2">
      <w:pPr>
        <w:spacing w:line="276" w:lineRule="auto"/>
        <w:jc w:val="both"/>
        <w:rPr>
          <w:noProof/>
        </w:rPr>
      </w:pPr>
      <w:r w:rsidRPr="00B1277D">
        <w:rPr>
          <w:noProof/>
        </w:rPr>
        <w:lastRenderedPageBreak/>
        <w:drawing>
          <wp:inline distT="0" distB="0" distL="0" distR="0" wp14:anchorId="339370D1" wp14:editId="43BA39EF">
            <wp:extent cx="5943600" cy="2752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52725"/>
                    </a:xfrm>
                    <a:prstGeom prst="rect">
                      <a:avLst/>
                    </a:prstGeom>
                  </pic:spPr>
                </pic:pic>
              </a:graphicData>
            </a:graphic>
          </wp:inline>
        </w:drawing>
      </w:r>
    </w:p>
    <w:p w14:paraId="0882636D" w14:textId="5A4D4CB5" w:rsidR="00912654" w:rsidRPr="00912654" w:rsidRDefault="00912654" w:rsidP="00F718A2">
      <w:pPr>
        <w:spacing w:line="276" w:lineRule="auto"/>
        <w:jc w:val="both"/>
        <w:rPr>
          <w:noProof/>
        </w:rPr>
      </w:pPr>
    </w:p>
    <w:p w14:paraId="42AA78D5" w14:textId="20EA574D" w:rsidR="00894E11" w:rsidRPr="006F4D29" w:rsidRDefault="00894E11" w:rsidP="00F718A2">
      <w:pPr>
        <w:spacing w:line="276" w:lineRule="auto"/>
        <w:jc w:val="both"/>
        <w:rPr>
          <w:noProof/>
        </w:rPr>
      </w:pPr>
    </w:p>
    <w:p w14:paraId="5923E93B" w14:textId="51B7687B" w:rsidR="00894E11" w:rsidRPr="006F4D29" w:rsidRDefault="00894E11" w:rsidP="00F718A2">
      <w:pPr>
        <w:spacing w:line="276" w:lineRule="auto"/>
        <w:jc w:val="both"/>
        <w:rPr>
          <w:noProof/>
        </w:rPr>
      </w:pPr>
    </w:p>
    <w:p w14:paraId="04300DAE" w14:textId="42897B44" w:rsidR="00894E11" w:rsidRPr="006F4D29" w:rsidRDefault="00894E11" w:rsidP="00F718A2">
      <w:pPr>
        <w:spacing w:line="276" w:lineRule="auto"/>
        <w:jc w:val="both"/>
        <w:rPr>
          <w:noProof/>
        </w:rPr>
      </w:pPr>
    </w:p>
    <w:p w14:paraId="2F4ABC3E" w14:textId="61245683" w:rsidR="00894E11" w:rsidRPr="006F4D29" w:rsidRDefault="00894E11" w:rsidP="00F718A2">
      <w:pPr>
        <w:spacing w:line="276" w:lineRule="auto"/>
        <w:jc w:val="both"/>
        <w:rPr>
          <w:noProof/>
        </w:rPr>
      </w:pPr>
    </w:p>
    <w:p w14:paraId="4A17BE13" w14:textId="0BE3BA9E" w:rsidR="00894E11" w:rsidRPr="006F4D29" w:rsidRDefault="00894E11" w:rsidP="00F718A2">
      <w:pPr>
        <w:spacing w:line="276" w:lineRule="auto"/>
        <w:jc w:val="both"/>
        <w:rPr>
          <w:noProof/>
        </w:rPr>
      </w:pPr>
    </w:p>
    <w:p w14:paraId="3A7AFF76" w14:textId="1BA73753" w:rsidR="00894E11" w:rsidRPr="006F4D29" w:rsidRDefault="00894E11" w:rsidP="00F718A2">
      <w:pPr>
        <w:spacing w:line="276" w:lineRule="auto"/>
        <w:jc w:val="both"/>
        <w:rPr>
          <w:noProof/>
        </w:rPr>
      </w:pPr>
    </w:p>
    <w:p w14:paraId="79021C61" w14:textId="61079C0A" w:rsidR="00894E11" w:rsidRPr="006F4D29" w:rsidRDefault="00894E11" w:rsidP="00F718A2">
      <w:pPr>
        <w:spacing w:line="276" w:lineRule="auto"/>
        <w:jc w:val="both"/>
        <w:rPr>
          <w:noProof/>
        </w:rPr>
      </w:pPr>
    </w:p>
    <w:p w14:paraId="7BFA0D90" w14:textId="42E736A9" w:rsidR="00894E11" w:rsidRPr="006F4D29" w:rsidRDefault="00894E11" w:rsidP="00F718A2">
      <w:pPr>
        <w:spacing w:line="276" w:lineRule="auto"/>
        <w:jc w:val="both"/>
        <w:rPr>
          <w:noProof/>
        </w:rPr>
      </w:pPr>
    </w:p>
    <w:p w14:paraId="3B28DA38" w14:textId="2948749B" w:rsidR="00894E11" w:rsidRPr="006F4D29" w:rsidRDefault="00894E11" w:rsidP="00F718A2">
      <w:pPr>
        <w:spacing w:line="276" w:lineRule="auto"/>
        <w:jc w:val="both"/>
        <w:rPr>
          <w:noProof/>
        </w:rPr>
      </w:pPr>
    </w:p>
    <w:p w14:paraId="1AA6291B" w14:textId="7848B56B" w:rsidR="00C713A8" w:rsidRPr="006F4D29" w:rsidRDefault="00C713A8" w:rsidP="00C713A8">
      <w:pPr>
        <w:spacing w:line="276" w:lineRule="auto"/>
        <w:rPr>
          <w:noProof/>
        </w:rPr>
      </w:pPr>
    </w:p>
    <w:p w14:paraId="2959881B" w14:textId="4E146EF9" w:rsidR="00894E11" w:rsidRPr="006F4D29" w:rsidRDefault="00894E11" w:rsidP="00894E11">
      <w:pPr>
        <w:spacing w:line="276" w:lineRule="auto"/>
        <w:rPr>
          <w:noProof/>
        </w:rPr>
      </w:pPr>
    </w:p>
    <w:sectPr w:rsidR="00894E11" w:rsidRPr="006F4D29" w:rsidSect="008F3A1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A16B2" w14:textId="77777777" w:rsidR="000C0769" w:rsidRDefault="000C0769" w:rsidP="00453AB1">
      <w:r>
        <w:separator/>
      </w:r>
    </w:p>
  </w:endnote>
  <w:endnote w:type="continuationSeparator" w:id="0">
    <w:p w14:paraId="0FD87E00" w14:textId="77777777" w:rsidR="000C0769" w:rsidRDefault="000C076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846060"/>
      <w:docPartObj>
        <w:docPartGallery w:val="Page Numbers (Bottom of Page)"/>
        <w:docPartUnique/>
      </w:docPartObj>
    </w:sdtPr>
    <w:sdtEndPr>
      <w:rPr>
        <w:noProof/>
      </w:rPr>
    </w:sdtEndPr>
    <w:sdtContent>
      <w:p w14:paraId="4400912A" w14:textId="3D565C92" w:rsidR="00B27D4A" w:rsidRDefault="00B27D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1FB4AE" w14:textId="77777777" w:rsidR="00B27D4A" w:rsidRDefault="00B27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6330A" w14:textId="77777777" w:rsidR="000C0769" w:rsidRDefault="000C0769" w:rsidP="00453AB1">
      <w:r>
        <w:separator/>
      </w:r>
    </w:p>
  </w:footnote>
  <w:footnote w:type="continuationSeparator" w:id="0">
    <w:p w14:paraId="00BE6672" w14:textId="77777777" w:rsidR="000C0769" w:rsidRDefault="000C0769"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50E08"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8933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907425">
    <w:abstractNumId w:val="1"/>
  </w:num>
  <w:num w:numId="2" w16cid:durableId="1991784412">
    <w:abstractNumId w:val="5"/>
  </w:num>
  <w:num w:numId="3" w16cid:durableId="888422845">
    <w:abstractNumId w:val="7"/>
  </w:num>
  <w:num w:numId="4" w16cid:durableId="1147357473">
    <w:abstractNumId w:val="10"/>
  </w:num>
  <w:num w:numId="5" w16cid:durableId="2006933981">
    <w:abstractNumId w:val="0"/>
  </w:num>
  <w:num w:numId="6" w16cid:durableId="1987586708">
    <w:abstractNumId w:val="3"/>
  </w:num>
  <w:num w:numId="7" w16cid:durableId="1882208691">
    <w:abstractNumId w:val="6"/>
  </w:num>
  <w:num w:numId="8" w16cid:durableId="1096636718">
    <w:abstractNumId w:val="8"/>
  </w:num>
  <w:num w:numId="9" w16cid:durableId="1636179152">
    <w:abstractNumId w:val="2"/>
  </w:num>
  <w:num w:numId="10" w16cid:durableId="940067398">
    <w:abstractNumId w:val="4"/>
  </w:num>
  <w:num w:numId="11" w16cid:durableId="18927619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C0"/>
    <w:rsid w:val="00000FCE"/>
    <w:rsid w:val="00006176"/>
    <w:rsid w:val="0001171F"/>
    <w:rsid w:val="00015057"/>
    <w:rsid w:val="00024496"/>
    <w:rsid w:val="000C0769"/>
    <w:rsid w:val="000E1B6E"/>
    <w:rsid w:val="00127AEC"/>
    <w:rsid w:val="001338C4"/>
    <w:rsid w:val="001352CA"/>
    <w:rsid w:val="00137133"/>
    <w:rsid w:val="0014227D"/>
    <w:rsid w:val="0015152D"/>
    <w:rsid w:val="001515AA"/>
    <w:rsid w:val="00154CC2"/>
    <w:rsid w:val="00184A5D"/>
    <w:rsid w:val="00196D9C"/>
    <w:rsid w:val="001B3973"/>
    <w:rsid w:val="001C150D"/>
    <w:rsid w:val="001C5CAE"/>
    <w:rsid w:val="001E28C4"/>
    <w:rsid w:val="00207DC2"/>
    <w:rsid w:val="0022262F"/>
    <w:rsid w:val="00222A36"/>
    <w:rsid w:val="002317BE"/>
    <w:rsid w:val="00252F26"/>
    <w:rsid w:val="00281C68"/>
    <w:rsid w:val="00283C6F"/>
    <w:rsid w:val="00291721"/>
    <w:rsid w:val="002D4629"/>
    <w:rsid w:val="002D796D"/>
    <w:rsid w:val="00314D49"/>
    <w:rsid w:val="003218FF"/>
    <w:rsid w:val="0032522E"/>
    <w:rsid w:val="00330394"/>
    <w:rsid w:val="00360B09"/>
    <w:rsid w:val="003B160A"/>
    <w:rsid w:val="003D1491"/>
    <w:rsid w:val="003F3D59"/>
    <w:rsid w:val="00400A5D"/>
    <w:rsid w:val="0045364B"/>
    <w:rsid w:val="00453AB1"/>
    <w:rsid w:val="00494948"/>
    <w:rsid w:val="004A0314"/>
    <w:rsid w:val="004A66C1"/>
    <w:rsid w:val="004A7C39"/>
    <w:rsid w:val="004C5080"/>
    <w:rsid w:val="004E3C16"/>
    <w:rsid w:val="00515A59"/>
    <w:rsid w:val="00525270"/>
    <w:rsid w:val="00551153"/>
    <w:rsid w:val="00593511"/>
    <w:rsid w:val="00594A25"/>
    <w:rsid w:val="005D5C20"/>
    <w:rsid w:val="00633F47"/>
    <w:rsid w:val="0064189C"/>
    <w:rsid w:val="00650D6A"/>
    <w:rsid w:val="00656A12"/>
    <w:rsid w:val="006F4D29"/>
    <w:rsid w:val="00730049"/>
    <w:rsid w:val="00737340"/>
    <w:rsid w:val="0076378D"/>
    <w:rsid w:val="00780068"/>
    <w:rsid w:val="00791EED"/>
    <w:rsid w:val="007B0C5C"/>
    <w:rsid w:val="007B1A23"/>
    <w:rsid w:val="007B7FF5"/>
    <w:rsid w:val="007D06A5"/>
    <w:rsid w:val="007E6AB9"/>
    <w:rsid w:val="007E7E3B"/>
    <w:rsid w:val="007E7FF7"/>
    <w:rsid w:val="007F43FC"/>
    <w:rsid w:val="007F5AF8"/>
    <w:rsid w:val="0080097C"/>
    <w:rsid w:val="00842F64"/>
    <w:rsid w:val="00867C2D"/>
    <w:rsid w:val="00880D36"/>
    <w:rsid w:val="00894AF7"/>
    <w:rsid w:val="00894E11"/>
    <w:rsid w:val="008B4962"/>
    <w:rsid w:val="008B785C"/>
    <w:rsid w:val="008D2954"/>
    <w:rsid w:val="008E6453"/>
    <w:rsid w:val="008F3A11"/>
    <w:rsid w:val="008F3E20"/>
    <w:rsid w:val="00912654"/>
    <w:rsid w:val="00935A24"/>
    <w:rsid w:val="009372C0"/>
    <w:rsid w:val="00941CB1"/>
    <w:rsid w:val="00942B81"/>
    <w:rsid w:val="00974EF4"/>
    <w:rsid w:val="00982BA1"/>
    <w:rsid w:val="00991347"/>
    <w:rsid w:val="009D1E56"/>
    <w:rsid w:val="009D7B9C"/>
    <w:rsid w:val="009F6BA8"/>
    <w:rsid w:val="00A10B9B"/>
    <w:rsid w:val="00A845F9"/>
    <w:rsid w:val="00A854C4"/>
    <w:rsid w:val="00A9405D"/>
    <w:rsid w:val="00AA334D"/>
    <w:rsid w:val="00AA68C4"/>
    <w:rsid w:val="00AB5A0F"/>
    <w:rsid w:val="00AC2457"/>
    <w:rsid w:val="00AF1DF1"/>
    <w:rsid w:val="00B118C8"/>
    <w:rsid w:val="00B1277D"/>
    <w:rsid w:val="00B15CE6"/>
    <w:rsid w:val="00B27D4A"/>
    <w:rsid w:val="00B54FBF"/>
    <w:rsid w:val="00B62922"/>
    <w:rsid w:val="00B64EE7"/>
    <w:rsid w:val="00B8489D"/>
    <w:rsid w:val="00BA3249"/>
    <w:rsid w:val="00BB1572"/>
    <w:rsid w:val="00BB2B2A"/>
    <w:rsid w:val="00BD48AC"/>
    <w:rsid w:val="00BF5111"/>
    <w:rsid w:val="00C001AE"/>
    <w:rsid w:val="00C02BB2"/>
    <w:rsid w:val="00C116B6"/>
    <w:rsid w:val="00C14DB6"/>
    <w:rsid w:val="00C15C6D"/>
    <w:rsid w:val="00C545AC"/>
    <w:rsid w:val="00C56904"/>
    <w:rsid w:val="00C60140"/>
    <w:rsid w:val="00C70A1B"/>
    <w:rsid w:val="00C713A8"/>
    <w:rsid w:val="00C718AA"/>
    <w:rsid w:val="00C73912"/>
    <w:rsid w:val="00C75086"/>
    <w:rsid w:val="00C82D61"/>
    <w:rsid w:val="00CA1C39"/>
    <w:rsid w:val="00CC7587"/>
    <w:rsid w:val="00CD13EC"/>
    <w:rsid w:val="00CE5555"/>
    <w:rsid w:val="00CE78C7"/>
    <w:rsid w:val="00D01FBA"/>
    <w:rsid w:val="00D23B66"/>
    <w:rsid w:val="00D34D21"/>
    <w:rsid w:val="00D805A0"/>
    <w:rsid w:val="00D86B63"/>
    <w:rsid w:val="00DB7595"/>
    <w:rsid w:val="00DC2276"/>
    <w:rsid w:val="00DD74FD"/>
    <w:rsid w:val="00DE5C87"/>
    <w:rsid w:val="00DE77D1"/>
    <w:rsid w:val="00DF2C41"/>
    <w:rsid w:val="00E01EAE"/>
    <w:rsid w:val="00E077C5"/>
    <w:rsid w:val="00E27B37"/>
    <w:rsid w:val="00E33629"/>
    <w:rsid w:val="00E60B76"/>
    <w:rsid w:val="00E73E69"/>
    <w:rsid w:val="00E766EA"/>
    <w:rsid w:val="00EC1027"/>
    <w:rsid w:val="00EE31FC"/>
    <w:rsid w:val="00EF7CDA"/>
    <w:rsid w:val="00F07FB0"/>
    <w:rsid w:val="00F13547"/>
    <w:rsid w:val="00F2095D"/>
    <w:rsid w:val="00F252CA"/>
    <w:rsid w:val="00F25A79"/>
    <w:rsid w:val="00F3640B"/>
    <w:rsid w:val="00F6183C"/>
    <w:rsid w:val="00F67F43"/>
    <w:rsid w:val="00F718A2"/>
    <w:rsid w:val="00FA07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3891"/>
  <w15:docId w15:val="{D1C810BD-C615-4F14-9615-F9892537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AF7"/>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12782">
      <w:bodyDiv w:val="1"/>
      <w:marLeft w:val="0"/>
      <w:marRight w:val="0"/>
      <w:marTop w:val="0"/>
      <w:marBottom w:val="0"/>
      <w:divBdr>
        <w:top w:val="none" w:sz="0" w:space="0" w:color="auto"/>
        <w:left w:val="none" w:sz="0" w:space="0" w:color="auto"/>
        <w:bottom w:val="none" w:sz="0" w:space="0" w:color="auto"/>
        <w:right w:val="none" w:sz="0" w:space="0" w:color="auto"/>
      </w:divBdr>
      <w:divsChild>
        <w:div w:id="745569062">
          <w:marLeft w:val="0"/>
          <w:marRight w:val="0"/>
          <w:marTop w:val="0"/>
          <w:marBottom w:val="0"/>
          <w:divBdr>
            <w:top w:val="none" w:sz="0" w:space="0" w:color="auto"/>
            <w:left w:val="none" w:sz="0" w:space="0" w:color="auto"/>
            <w:bottom w:val="none" w:sz="0" w:space="0" w:color="auto"/>
            <w:right w:val="none" w:sz="0" w:space="0" w:color="auto"/>
          </w:divBdr>
          <w:divsChild>
            <w:div w:id="906692796">
              <w:marLeft w:val="0"/>
              <w:marRight w:val="0"/>
              <w:marTop w:val="0"/>
              <w:marBottom w:val="0"/>
              <w:divBdr>
                <w:top w:val="none" w:sz="0" w:space="0" w:color="auto"/>
                <w:left w:val="none" w:sz="0" w:space="0" w:color="auto"/>
                <w:bottom w:val="none" w:sz="0" w:space="0" w:color="auto"/>
                <w:right w:val="none" w:sz="0" w:space="0" w:color="auto"/>
              </w:divBdr>
            </w:div>
            <w:div w:id="238561735">
              <w:marLeft w:val="0"/>
              <w:marRight w:val="0"/>
              <w:marTop w:val="0"/>
              <w:marBottom w:val="0"/>
              <w:divBdr>
                <w:top w:val="none" w:sz="0" w:space="0" w:color="auto"/>
                <w:left w:val="none" w:sz="0" w:space="0" w:color="auto"/>
                <w:bottom w:val="none" w:sz="0" w:space="0" w:color="auto"/>
                <w:right w:val="none" w:sz="0" w:space="0" w:color="auto"/>
              </w:divBdr>
            </w:div>
            <w:div w:id="1212303001">
              <w:marLeft w:val="0"/>
              <w:marRight w:val="0"/>
              <w:marTop w:val="0"/>
              <w:marBottom w:val="0"/>
              <w:divBdr>
                <w:top w:val="none" w:sz="0" w:space="0" w:color="auto"/>
                <w:left w:val="none" w:sz="0" w:space="0" w:color="auto"/>
                <w:bottom w:val="none" w:sz="0" w:space="0" w:color="auto"/>
                <w:right w:val="none" w:sz="0" w:space="0" w:color="auto"/>
              </w:divBdr>
            </w:div>
            <w:div w:id="59982961">
              <w:marLeft w:val="0"/>
              <w:marRight w:val="0"/>
              <w:marTop w:val="0"/>
              <w:marBottom w:val="0"/>
              <w:divBdr>
                <w:top w:val="none" w:sz="0" w:space="0" w:color="auto"/>
                <w:left w:val="none" w:sz="0" w:space="0" w:color="auto"/>
                <w:bottom w:val="none" w:sz="0" w:space="0" w:color="auto"/>
                <w:right w:val="none" w:sz="0" w:space="0" w:color="auto"/>
              </w:divBdr>
            </w:div>
            <w:div w:id="12162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5201">
      <w:bodyDiv w:val="1"/>
      <w:marLeft w:val="0"/>
      <w:marRight w:val="0"/>
      <w:marTop w:val="0"/>
      <w:marBottom w:val="0"/>
      <w:divBdr>
        <w:top w:val="none" w:sz="0" w:space="0" w:color="auto"/>
        <w:left w:val="none" w:sz="0" w:space="0" w:color="auto"/>
        <w:bottom w:val="none" w:sz="0" w:space="0" w:color="auto"/>
        <w:right w:val="none" w:sz="0" w:space="0" w:color="auto"/>
      </w:divBdr>
      <w:divsChild>
        <w:div w:id="655456269">
          <w:marLeft w:val="0"/>
          <w:marRight w:val="0"/>
          <w:marTop w:val="0"/>
          <w:marBottom w:val="0"/>
          <w:divBdr>
            <w:top w:val="none" w:sz="0" w:space="0" w:color="auto"/>
            <w:left w:val="none" w:sz="0" w:space="0" w:color="auto"/>
            <w:bottom w:val="none" w:sz="0" w:space="0" w:color="auto"/>
            <w:right w:val="none" w:sz="0" w:space="0" w:color="auto"/>
          </w:divBdr>
          <w:divsChild>
            <w:div w:id="1036586379">
              <w:marLeft w:val="0"/>
              <w:marRight w:val="0"/>
              <w:marTop w:val="0"/>
              <w:marBottom w:val="0"/>
              <w:divBdr>
                <w:top w:val="none" w:sz="0" w:space="0" w:color="auto"/>
                <w:left w:val="none" w:sz="0" w:space="0" w:color="auto"/>
                <w:bottom w:val="none" w:sz="0" w:space="0" w:color="auto"/>
                <w:right w:val="none" w:sz="0" w:space="0" w:color="auto"/>
              </w:divBdr>
            </w:div>
            <w:div w:id="528446836">
              <w:marLeft w:val="0"/>
              <w:marRight w:val="0"/>
              <w:marTop w:val="0"/>
              <w:marBottom w:val="0"/>
              <w:divBdr>
                <w:top w:val="none" w:sz="0" w:space="0" w:color="auto"/>
                <w:left w:val="none" w:sz="0" w:space="0" w:color="auto"/>
                <w:bottom w:val="none" w:sz="0" w:space="0" w:color="auto"/>
                <w:right w:val="none" w:sz="0" w:space="0" w:color="auto"/>
              </w:divBdr>
            </w:div>
            <w:div w:id="167333369">
              <w:marLeft w:val="0"/>
              <w:marRight w:val="0"/>
              <w:marTop w:val="0"/>
              <w:marBottom w:val="0"/>
              <w:divBdr>
                <w:top w:val="none" w:sz="0" w:space="0" w:color="auto"/>
                <w:left w:val="none" w:sz="0" w:space="0" w:color="auto"/>
                <w:bottom w:val="none" w:sz="0" w:space="0" w:color="auto"/>
                <w:right w:val="none" w:sz="0" w:space="0" w:color="auto"/>
              </w:divBdr>
            </w:div>
            <w:div w:id="1483890934">
              <w:marLeft w:val="0"/>
              <w:marRight w:val="0"/>
              <w:marTop w:val="0"/>
              <w:marBottom w:val="0"/>
              <w:divBdr>
                <w:top w:val="none" w:sz="0" w:space="0" w:color="auto"/>
                <w:left w:val="none" w:sz="0" w:space="0" w:color="auto"/>
                <w:bottom w:val="none" w:sz="0" w:space="0" w:color="auto"/>
                <w:right w:val="none" w:sz="0" w:space="0" w:color="auto"/>
              </w:divBdr>
            </w:div>
            <w:div w:id="1528106968">
              <w:marLeft w:val="0"/>
              <w:marRight w:val="0"/>
              <w:marTop w:val="0"/>
              <w:marBottom w:val="0"/>
              <w:divBdr>
                <w:top w:val="none" w:sz="0" w:space="0" w:color="auto"/>
                <w:left w:val="none" w:sz="0" w:space="0" w:color="auto"/>
                <w:bottom w:val="none" w:sz="0" w:space="0" w:color="auto"/>
                <w:right w:val="none" w:sz="0" w:space="0" w:color="auto"/>
              </w:divBdr>
            </w:div>
            <w:div w:id="14809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6237">
      <w:bodyDiv w:val="1"/>
      <w:marLeft w:val="0"/>
      <w:marRight w:val="0"/>
      <w:marTop w:val="0"/>
      <w:marBottom w:val="0"/>
      <w:divBdr>
        <w:top w:val="none" w:sz="0" w:space="0" w:color="auto"/>
        <w:left w:val="none" w:sz="0" w:space="0" w:color="auto"/>
        <w:bottom w:val="none" w:sz="0" w:space="0" w:color="auto"/>
        <w:right w:val="none" w:sz="0" w:space="0" w:color="auto"/>
      </w:divBdr>
      <w:divsChild>
        <w:div w:id="938179120">
          <w:marLeft w:val="0"/>
          <w:marRight w:val="0"/>
          <w:marTop w:val="0"/>
          <w:marBottom w:val="0"/>
          <w:divBdr>
            <w:top w:val="none" w:sz="0" w:space="0" w:color="auto"/>
            <w:left w:val="none" w:sz="0" w:space="0" w:color="auto"/>
            <w:bottom w:val="none" w:sz="0" w:space="0" w:color="auto"/>
            <w:right w:val="none" w:sz="0" w:space="0" w:color="auto"/>
          </w:divBdr>
          <w:divsChild>
            <w:div w:id="1659263494">
              <w:marLeft w:val="0"/>
              <w:marRight w:val="0"/>
              <w:marTop w:val="0"/>
              <w:marBottom w:val="0"/>
              <w:divBdr>
                <w:top w:val="none" w:sz="0" w:space="0" w:color="auto"/>
                <w:left w:val="none" w:sz="0" w:space="0" w:color="auto"/>
                <w:bottom w:val="none" w:sz="0" w:space="0" w:color="auto"/>
                <w:right w:val="none" w:sz="0" w:space="0" w:color="auto"/>
              </w:divBdr>
            </w:div>
            <w:div w:id="920406769">
              <w:marLeft w:val="0"/>
              <w:marRight w:val="0"/>
              <w:marTop w:val="0"/>
              <w:marBottom w:val="0"/>
              <w:divBdr>
                <w:top w:val="none" w:sz="0" w:space="0" w:color="auto"/>
                <w:left w:val="none" w:sz="0" w:space="0" w:color="auto"/>
                <w:bottom w:val="none" w:sz="0" w:space="0" w:color="auto"/>
                <w:right w:val="none" w:sz="0" w:space="0" w:color="auto"/>
              </w:divBdr>
            </w:div>
            <w:div w:id="764762648">
              <w:marLeft w:val="0"/>
              <w:marRight w:val="0"/>
              <w:marTop w:val="0"/>
              <w:marBottom w:val="0"/>
              <w:divBdr>
                <w:top w:val="none" w:sz="0" w:space="0" w:color="auto"/>
                <w:left w:val="none" w:sz="0" w:space="0" w:color="auto"/>
                <w:bottom w:val="none" w:sz="0" w:space="0" w:color="auto"/>
                <w:right w:val="none" w:sz="0" w:space="0" w:color="auto"/>
              </w:divBdr>
            </w:div>
            <w:div w:id="1994138370">
              <w:marLeft w:val="0"/>
              <w:marRight w:val="0"/>
              <w:marTop w:val="0"/>
              <w:marBottom w:val="0"/>
              <w:divBdr>
                <w:top w:val="none" w:sz="0" w:space="0" w:color="auto"/>
                <w:left w:val="none" w:sz="0" w:space="0" w:color="auto"/>
                <w:bottom w:val="none" w:sz="0" w:space="0" w:color="auto"/>
                <w:right w:val="none" w:sz="0" w:space="0" w:color="auto"/>
              </w:divBdr>
            </w:div>
            <w:div w:id="601453344">
              <w:marLeft w:val="0"/>
              <w:marRight w:val="0"/>
              <w:marTop w:val="0"/>
              <w:marBottom w:val="0"/>
              <w:divBdr>
                <w:top w:val="none" w:sz="0" w:space="0" w:color="auto"/>
                <w:left w:val="none" w:sz="0" w:space="0" w:color="auto"/>
                <w:bottom w:val="none" w:sz="0" w:space="0" w:color="auto"/>
                <w:right w:val="none" w:sz="0" w:space="0" w:color="auto"/>
              </w:divBdr>
            </w:div>
            <w:div w:id="10882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5788">
      <w:bodyDiv w:val="1"/>
      <w:marLeft w:val="0"/>
      <w:marRight w:val="0"/>
      <w:marTop w:val="0"/>
      <w:marBottom w:val="0"/>
      <w:divBdr>
        <w:top w:val="none" w:sz="0" w:space="0" w:color="auto"/>
        <w:left w:val="none" w:sz="0" w:space="0" w:color="auto"/>
        <w:bottom w:val="none" w:sz="0" w:space="0" w:color="auto"/>
        <w:right w:val="none" w:sz="0" w:space="0" w:color="auto"/>
      </w:divBdr>
      <w:divsChild>
        <w:div w:id="2135635523">
          <w:marLeft w:val="0"/>
          <w:marRight w:val="0"/>
          <w:marTop w:val="0"/>
          <w:marBottom w:val="0"/>
          <w:divBdr>
            <w:top w:val="none" w:sz="0" w:space="0" w:color="auto"/>
            <w:left w:val="none" w:sz="0" w:space="0" w:color="auto"/>
            <w:bottom w:val="none" w:sz="0" w:space="0" w:color="auto"/>
            <w:right w:val="none" w:sz="0" w:space="0" w:color="auto"/>
          </w:divBdr>
          <w:divsChild>
            <w:div w:id="1778408013">
              <w:marLeft w:val="0"/>
              <w:marRight w:val="0"/>
              <w:marTop w:val="0"/>
              <w:marBottom w:val="0"/>
              <w:divBdr>
                <w:top w:val="none" w:sz="0" w:space="0" w:color="auto"/>
                <w:left w:val="none" w:sz="0" w:space="0" w:color="auto"/>
                <w:bottom w:val="none" w:sz="0" w:space="0" w:color="auto"/>
                <w:right w:val="none" w:sz="0" w:space="0" w:color="auto"/>
              </w:divBdr>
            </w:div>
            <w:div w:id="1643271699">
              <w:marLeft w:val="0"/>
              <w:marRight w:val="0"/>
              <w:marTop w:val="0"/>
              <w:marBottom w:val="0"/>
              <w:divBdr>
                <w:top w:val="none" w:sz="0" w:space="0" w:color="auto"/>
                <w:left w:val="none" w:sz="0" w:space="0" w:color="auto"/>
                <w:bottom w:val="none" w:sz="0" w:space="0" w:color="auto"/>
                <w:right w:val="none" w:sz="0" w:space="0" w:color="auto"/>
              </w:divBdr>
            </w:div>
            <w:div w:id="671106493">
              <w:marLeft w:val="0"/>
              <w:marRight w:val="0"/>
              <w:marTop w:val="0"/>
              <w:marBottom w:val="0"/>
              <w:divBdr>
                <w:top w:val="none" w:sz="0" w:space="0" w:color="auto"/>
                <w:left w:val="none" w:sz="0" w:space="0" w:color="auto"/>
                <w:bottom w:val="none" w:sz="0" w:space="0" w:color="auto"/>
                <w:right w:val="none" w:sz="0" w:space="0" w:color="auto"/>
              </w:divBdr>
            </w:div>
            <w:div w:id="147793846">
              <w:marLeft w:val="0"/>
              <w:marRight w:val="0"/>
              <w:marTop w:val="0"/>
              <w:marBottom w:val="0"/>
              <w:divBdr>
                <w:top w:val="none" w:sz="0" w:space="0" w:color="auto"/>
                <w:left w:val="none" w:sz="0" w:space="0" w:color="auto"/>
                <w:bottom w:val="none" w:sz="0" w:space="0" w:color="auto"/>
                <w:right w:val="none" w:sz="0" w:space="0" w:color="auto"/>
              </w:divBdr>
            </w:div>
            <w:div w:id="2109960312">
              <w:marLeft w:val="0"/>
              <w:marRight w:val="0"/>
              <w:marTop w:val="0"/>
              <w:marBottom w:val="0"/>
              <w:divBdr>
                <w:top w:val="none" w:sz="0" w:space="0" w:color="auto"/>
                <w:left w:val="none" w:sz="0" w:space="0" w:color="auto"/>
                <w:bottom w:val="none" w:sz="0" w:space="0" w:color="auto"/>
                <w:right w:val="none" w:sz="0" w:space="0" w:color="auto"/>
              </w:divBdr>
            </w:div>
            <w:div w:id="1595748090">
              <w:marLeft w:val="0"/>
              <w:marRight w:val="0"/>
              <w:marTop w:val="0"/>
              <w:marBottom w:val="0"/>
              <w:divBdr>
                <w:top w:val="none" w:sz="0" w:space="0" w:color="auto"/>
                <w:left w:val="none" w:sz="0" w:space="0" w:color="auto"/>
                <w:bottom w:val="none" w:sz="0" w:space="0" w:color="auto"/>
                <w:right w:val="none" w:sz="0" w:space="0" w:color="auto"/>
              </w:divBdr>
            </w:div>
            <w:div w:id="11680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9576">
      <w:bodyDiv w:val="1"/>
      <w:marLeft w:val="0"/>
      <w:marRight w:val="0"/>
      <w:marTop w:val="0"/>
      <w:marBottom w:val="0"/>
      <w:divBdr>
        <w:top w:val="none" w:sz="0" w:space="0" w:color="auto"/>
        <w:left w:val="none" w:sz="0" w:space="0" w:color="auto"/>
        <w:bottom w:val="none" w:sz="0" w:space="0" w:color="auto"/>
        <w:right w:val="none" w:sz="0" w:space="0" w:color="auto"/>
      </w:divBdr>
    </w:div>
    <w:div w:id="1278827410">
      <w:bodyDiv w:val="1"/>
      <w:marLeft w:val="0"/>
      <w:marRight w:val="0"/>
      <w:marTop w:val="0"/>
      <w:marBottom w:val="0"/>
      <w:divBdr>
        <w:top w:val="none" w:sz="0" w:space="0" w:color="auto"/>
        <w:left w:val="none" w:sz="0" w:space="0" w:color="auto"/>
        <w:bottom w:val="none" w:sz="0" w:space="0" w:color="auto"/>
        <w:right w:val="none" w:sz="0" w:space="0" w:color="auto"/>
      </w:divBdr>
    </w:div>
    <w:div w:id="1354651109">
      <w:bodyDiv w:val="1"/>
      <w:marLeft w:val="0"/>
      <w:marRight w:val="0"/>
      <w:marTop w:val="0"/>
      <w:marBottom w:val="0"/>
      <w:divBdr>
        <w:top w:val="none" w:sz="0" w:space="0" w:color="auto"/>
        <w:left w:val="none" w:sz="0" w:space="0" w:color="auto"/>
        <w:bottom w:val="none" w:sz="0" w:space="0" w:color="auto"/>
        <w:right w:val="none" w:sz="0" w:space="0" w:color="auto"/>
      </w:divBdr>
      <w:divsChild>
        <w:div w:id="246307842">
          <w:marLeft w:val="0"/>
          <w:marRight w:val="0"/>
          <w:marTop w:val="0"/>
          <w:marBottom w:val="0"/>
          <w:divBdr>
            <w:top w:val="none" w:sz="0" w:space="0" w:color="auto"/>
            <w:left w:val="none" w:sz="0" w:space="0" w:color="auto"/>
            <w:bottom w:val="none" w:sz="0" w:space="0" w:color="auto"/>
            <w:right w:val="none" w:sz="0" w:space="0" w:color="auto"/>
          </w:divBdr>
          <w:divsChild>
            <w:div w:id="1696492100">
              <w:marLeft w:val="0"/>
              <w:marRight w:val="0"/>
              <w:marTop w:val="0"/>
              <w:marBottom w:val="0"/>
              <w:divBdr>
                <w:top w:val="none" w:sz="0" w:space="0" w:color="auto"/>
                <w:left w:val="none" w:sz="0" w:space="0" w:color="auto"/>
                <w:bottom w:val="none" w:sz="0" w:space="0" w:color="auto"/>
                <w:right w:val="none" w:sz="0" w:space="0" w:color="auto"/>
              </w:divBdr>
            </w:div>
            <w:div w:id="1709984317">
              <w:marLeft w:val="0"/>
              <w:marRight w:val="0"/>
              <w:marTop w:val="0"/>
              <w:marBottom w:val="0"/>
              <w:divBdr>
                <w:top w:val="none" w:sz="0" w:space="0" w:color="auto"/>
                <w:left w:val="none" w:sz="0" w:space="0" w:color="auto"/>
                <w:bottom w:val="none" w:sz="0" w:space="0" w:color="auto"/>
                <w:right w:val="none" w:sz="0" w:space="0" w:color="auto"/>
              </w:divBdr>
            </w:div>
            <w:div w:id="666371094">
              <w:marLeft w:val="0"/>
              <w:marRight w:val="0"/>
              <w:marTop w:val="0"/>
              <w:marBottom w:val="0"/>
              <w:divBdr>
                <w:top w:val="none" w:sz="0" w:space="0" w:color="auto"/>
                <w:left w:val="none" w:sz="0" w:space="0" w:color="auto"/>
                <w:bottom w:val="none" w:sz="0" w:space="0" w:color="auto"/>
                <w:right w:val="none" w:sz="0" w:space="0" w:color="auto"/>
              </w:divBdr>
            </w:div>
            <w:div w:id="1309552688">
              <w:marLeft w:val="0"/>
              <w:marRight w:val="0"/>
              <w:marTop w:val="0"/>
              <w:marBottom w:val="0"/>
              <w:divBdr>
                <w:top w:val="none" w:sz="0" w:space="0" w:color="auto"/>
                <w:left w:val="none" w:sz="0" w:space="0" w:color="auto"/>
                <w:bottom w:val="none" w:sz="0" w:space="0" w:color="auto"/>
                <w:right w:val="none" w:sz="0" w:space="0" w:color="auto"/>
              </w:divBdr>
            </w:div>
            <w:div w:id="1069696770">
              <w:marLeft w:val="0"/>
              <w:marRight w:val="0"/>
              <w:marTop w:val="0"/>
              <w:marBottom w:val="0"/>
              <w:divBdr>
                <w:top w:val="none" w:sz="0" w:space="0" w:color="auto"/>
                <w:left w:val="none" w:sz="0" w:space="0" w:color="auto"/>
                <w:bottom w:val="none" w:sz="0" w:space="0" w:color="auto"/>
                <w:right w:val="none" w:sz="0" w:space="0" w:color="auto"/>
              </w:divBdr>
            </w:div>
            <w:div w:id="1175995586">
              <w:marLeft w:val="0"/>
              <w:marRight w:val="0"/>
              <w:marTop w:val="0"/>
              <w:marBottom w:val="0"/>
              <w:divBdr>
                <w:top w:val="none" w:sz="0" w:space="0" w:color="auto"/>
                <w:left w:val="none" w:sz="0" w:space="0" w:color="auto"/>
                <w:bottom w:val="none" w:sz="0" w:space="0" w:color="auto"/>
                <w:right w:val="none" w:sz="0" w:space="0" w:color="auto"/>
              </w:divBdr>
            </w:div>
            <w:div w:id="14701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3581">
      <w:bodyDiv w:val="1"/>
      <w:marLeft w:val="0"/>
      <w:marRight w:val="0"/>
      <w:marTop w:val="0"/>
      <w:marBottom w:val="0"/>
      <w:divBdr>
        <w:top w:val="none" w:sz="0" w:space="0" w:color="auto"/>
        <w:left w:val="none" w:sz="0" w:space="0" w:color="auto"/>
        <w:bottom w:val="none" w:sz="0" w:space="0" w:color="auto"/>
        <w:right w:val="none" w:sz="0" w:space="0" w:color="auto"/>
      </w:divBdr>
      <w:divsChild>
        <w:div w:id="1012881099">
          <w:marLeft w:val="0"/>
          <w:marRight w:val="0"/>
          <w:marTop w:val="0"/>
          <w:marBottom w:val="0"/>
          <w:divBdr>
            <w:top w:val="none" w:sz="0" w:space="0" w:color="auto"/>
            <w:left w:val="none" w:sz="0" w:space="0" w:color="auto"/>
            <w:bottom w:val="none" w:sz="0" w:space="0" w:color="auto"/>
            <w:right w:val="none" w:sz="0" w:space="0" w:color="auto"/>
          </w:divBdr>
          <w:divsChild>
            <w:div w:id="369185104">
              <w:marLeft w:val="0"/>
              <w:marRight w:val="0"/>
              <w:marTop w:val="0"/>
              <w:marBottom w:val="0"/>
              <w:divBdr>
                <w:top w:val="none" w:sz="0" w:space="0" w:color="auto"/>
                <w:left w:val="none" w:sz="0" w:space="0" w:color="auto"/>
                <w:bottom w:val="none" w:sz="0" w:space="0" w:color="auto"/>
                <w:right w:val="none" w:sz="0" w:space="0" w:color="auto"/>
              </w:divBdr>
            </w:div>
            <w:div w:id="393164345">
              <w:marLeft w:val="0"/>
              <w:marRight w:val="0"/>
              <w:marTop w:val="0"/>
              <w:marBottom w:val="0"/>
              <w:divBdr>
                <w:top w:val="none" w:sz="0" w:space="0" w:color="auto"/>
                <w:left w:val="none" w:sz="0" w:space="0" w:color="auto"/>
                <w:bottom w:val="none" w:sz="0" w:space="0" w:color="auto"/>
                <w:right w:val="none" w:sz="0" w:space="0" w:color="auto"/>
              </w:divBdr>
            </w:div>
            <w:div w:id="800222057">
              <w:marLeft w:val="0"/>
              <w:marRight w:val="0"/>
              <w:marTop w:val="0"/>
              <w:marBottom w:val="0"/>
              <w:divBdr>
                <w:top w:val="none" w:sz="0" w:space="0" w:color="auto"/>
                <w:left w:val="none" w:sz="0" w:space="0" w:color="auto"/>
                <w:bottom w:val="none" w:sz="0" w:space="0" w:color="auto"/>
                <w:right w:val="none" w:sz="0" w:space="0" w:color="auto"/>
              </w:divBdr>
            </w:div>
            <w:div w:id="1197963602">
              <w:marLeft w:val="0"/>
              <w:marRight w:val="0"/>
              <w:marTop w:val="0"/>
              <w:marBottom w:val="0"/>
              <w:divBdr>
                <w:top w:val="none" w:sz="0" w:space="0" w:color="auto"/>
                <w:left w:val="none" w:sz="0" w:space="0" w:color="auto"/>
                <w:bottom w:val="none" w:sz="0" w:space="0" w:color="auto"/>
                <w:right w:val="none" w:sz="0" w:space="0" w:color="auto"/>
              </w:divBdr>
            </w:div>
            <w:div w:id="1903641809">
              <w:marLeft w:val="0"/>
              <w:marRight w:val="0"/>
              <w:marTop w:val="0"/>
              <w:marBottom w:val="0"/>
              <w:divBdr>
                <w:top w:val="none" w:sz="0" w:space="0" w:color="auto"/>
                <w:left w:val="none" w:sz="0" w:space="0" w:color="auto"/>
                <w:bottom w:val="none" w:sz="0" w:space="0" w:color="auto"/>
                <w:right w:val="none" w:sz="0" w:space="0" w:color="auto"/>
              </w:divBdr>
            </w:div>
            <w:div w:id="360403009">
              <w:marLeft w:val="0"/>
              <w:marRight w:val="0"/>
              <w:marTop w:val="0"/>
              <w:marBottom w:val="0"/>
              <w:divBdr>
                <w:top w:val="none" w:sz="0" w:space="0" w:color="auto"/>
                <w:left w:val="none" w:sz="0" w:space="0" w:color="auto"/>
                <w:bottom w:val="none" w:sz="0" w:space="0" w:color="auto"/>
                <w:right w:val="none" w:sz="0" w:space="0" w:color="auto"/>
              </w:divBdr>
            </w:div>
            <w:div w:id="1774593441">
              <w:marLeft w:val="0"/>
              <w:marRight w:val="0"/>
              <w:marTop w:val="0"/>
              <w:marBottom w:val="0"/>
              <w:divBdr>
                <w:top w:val="none" w:sz="0" w:space="0" w:color="auto"/>
                <w:left w:val="none" w:sz="0" w:space="0" w:color="auto"/>
                <w:bottom w:val="none" w:sz="0" w:space="0" w:color="auto"/>
                <w:right w:val="none" w:sz="0" w:space="0" w:color="auto"/>
              </w:divBdr>
            </w:div>
            <w:div w:id="802892236">
              <w:marLeft w:val="0"/>
              <w:marRight w:val="0"/>
              <w:marTop w:val="0"/>
              <w:marBottom w:val="0"/>
              <w:divBdr>
                <w:top w:val="none" w:sz="0" w:space="0" w:color="auto"/>
                <w:left w:val="none" w:sz="0" w:space="0" w:color="auto"/>
                <w:bottom w:val="none" w:sz="0" w:space="0" w:color="auto"/>
                <w:right w:val="none" w:sz="0" w:space="0" w:color="auto"/>
              </w:divBdr>
            </w:div>
            <w:div w:id="20304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119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46621028">
      <w:bodyDiv w:val="1"/>
      <w:marLeft w:val="0"/>
      <w:marRight w:val="0"/>
      <w:marTop w:val="0"/>
      <w:marBottom w:val="0"/>
      <w:divBdr>
        <w:top w:val="none" w:sz="0" w:space="0" w:color="auto"/>
        <w:left w:val="none" w:sz="0" w:space="0" w:color="auto"/>
        <w:bottom w:val="none" w:sz="0" w:space="0" w:color="auto"/>
        <w:right w:val="none" w:sz="0" w:space="0" w:color="auto"/>
      </w:divBdr>
    </w:div>
    <w:div w:id="1867600160">
      <w:bodyDiv w:val="1"/>
      <w:marLeft w:val="0"/>
      <w:marRight w:val="0"/>
      <w:marTop w:val="0"/>
      <w:marBottom w:val="0"/>
      <w:divBdr>
        <w:top w:val="none" w:sz="0" w:space="0" w:color="auto"/>
        <w:left w:val="none" w:sz="0" w:space="0" w:color="auto"/>
        <w:bottom w:val="none" w:sz="0" w:space="0" w:color="auto"/>
        <w:right w:val="none" w:sz="0" w:space="0" w:color="auto"/>
      </w:divBdr>
      <w:divsChild>
        <w:div w:id="1794206550">
          <w:marLeft w:val="0"/>
          <w:marRight w:val="0"/>
          <w:marTop w:val="0"/>
          <w:marBottom w:val="0"/>
          <w:divBdr>
            <w:top w:val="none" w:sz="0" w:space="0" w:color="auto"/>
            <w:left w:val="none" w:sz="0" w:space="0" w:color="auto"/>
            <w:bottom w:val="none" w:sz="0" w:space="0" w:color="auto"/>
            <w:right w:val="none" w:sz="0" w:space="0" w:color="auto"/>
          </w:divBdr>
          <w:divsChild>
            <w:div w:id="1025599034">
              <w:marLeft w:val="0"/>
              <w:marRight w:val="0"/>
              <w:marTop w:val="0"/>
              <w:marBottom w:val="0"/>
              <w:divBdr>
                <w:top w:val="none" w:sz="0" w:space="0" w:color="auto"/>
                <w:left w:val="none" w:sz="0" w:space="0" w:color="auto"/>
                <w:bottom w:val="none" w:sz="0" w:space="0" w:color="auto"/>
                <w:right w:val="none" w:sz="0" w:space="0" w:color="auto"/>
              </w:divBdr>
            </w:div>
            <w:div w:id="1427463815">
              <w:marLeft w:val="0"/>
              <w:marRight w:val="0"/>
              <w:marTop w:val="0"/>
              <w:marBottom w:val="0"/>
              <w:divBdr>
                <w:top w:val="none" w:sz="0" w:space="0" w:color="auto"/>
                <w:left w:val="none" w:sz="0" w:space="0" w:color="auto"/>
                <w:bottom w:val="none" w:sz="0" w:space="0" w:color="auto"/>
                <w:right w:val="none" w:sz="0" w:space="0" w:color="auto"/>
              </w:divBdr>
            </w:div>
            <w:div w:id="36903806">
              <w:marLeft w:val="0"/>
              <w:marRight w:val="0"/>
              <w:marTop w:val="0"/>
              <w:marBottom w:val="0"/>
              <w:divBdr>
                <w:top w:val="none" w:sz="0" w:space="0" w:color="auto"/>
                <w:left w:val="none" w:sz="0" w:space="0" w:color="auto"/>
                <w:bottom w:val="none" w:sz="0" w:space="0" w:color="auto"/>
                <w:right w:val="none" w:sz="0" w:space="0" w:color="auto"/>
              </w:divBdr>
            </w:div>
            <w:div w:id="1179658349">
              <w:marLeft w:val="0"/>
              <w:marRight w:val="0"/>
              <w:marTop w:val="0"/>
              <w:marBottom w:val="0"/>
              <w:divBdr>
                <w:top w:val="none" w:sz="0" w:space="0" w:color="auto"/>
                <w:left w:val="none" w:sz="0" w:space="0" w:color="auto"/>
                <w:bottom w:val="none" w:sz="0" w:space="0" w:color="auto"/>
                <w:right w:val="none" w:sz="0" w:space="0" w:color="auto"/>
              </w:divBdr>
            </w:div>
            <w:div w:id="18879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6413">
      <w:bodyDiv w:val="1"/>
      <w:marLeft w:val="0"/>
      <w:marRight w:val="0"/>
      <w:marTop w:val="0"/>
      <w:marBottom w:val="0"/>
      <w:divBdr>
        <w:top w:val="none" w:sz="0" w:space="0" w:color="auto"/>
        <w:left w:val="none" w:sz="0" w:space="0" w:color="auto"/>
        <w:bottom w:val="none" w:sz="0" w:space="0" w:color="auto"/>
        <w:right w:val="none" w:sz="0" w:space="0" w:color="auto"/>
      </w:divBdr>
      <w:divsChild>
        <w:div w:id="554047516">
          <w:marLeft w:val="0"/>
          <w:marRight w:val="0"/>
          <w:marTop w:val="0"/>
          <w:marBottom w:val="0"/>
          <w:divBdr>
            <w:top w:val="none" w:sz="0" w:space="0" w:color="auto"/>
            <w:left w:val="none" w:sz="0" w:space="0" w:color="auto"/>
            <w:bottom w:val="none" w:sz="0" w:space="0" w:color="auto"/>
            <w:right w:val="none" w:sz="0" w:space="0" w:color="auto"/>
          </w:divBdr>
          <w:divsChild>
            <w:div w:id="86268903">
              <w:marLeft w:val="0"/>
              <w:marRight w:val="0"/>
              <w:marTop w:val="0"/>
              <w:marBottom w:val="0"/>
              <w:divBdr>
                <w:top w:val="none" w:sz="0" w:space="0" w:color="auto"/>
                <w:left w:val="none" w:sz="0" w:space="0" w:color="auto"/>
                <w:bottom w:val="none" w:sz="0" w:space="0" w:color="auto"/>
                <w:right w:val="none" w:sz="0" w:space="0" w:color="auto"/>
              </w:divBdr>
            </w:div>
            <w:div w:id="1241480229">
              <w:marLeft w:val="0"/>
              <w:marRight w:val="0"/>
              <w:marTop w:val="0"/>
              <w:marBottom w:val="0"/>
              <w:divBdr>
                <w:top w:val="none" w:sz="0" w:space="0" w:color="auto"/>
                <w:left w:val="none" w:sz="0" w:space="0" w:color="auto"/>
                <w:bottom w:val="none" w:sz="0" w:space="0" w:color="auto"/>
                <w:right w:val="none" w:sz="0" w:space="0" w:color="auto"/>
              </w:divBdr>
            </w:div>
            <w:div w:id="1175993129">
              <w:marLeft w:val="0"/>
              <w:marRight w:val="0"/>
              <w:marTop w:val="0"/>
              <w:marBottom w:val="0"/>
              <w:divBdr>
                <w:top w:val="none" w:sz="0" w:space="0" w:color="auto"/>
                <w:left w:val="none" w:sz="0" w:space="0" w:color="auto"/>
                <w:bottom w:val="none" w:sz="0" w:space="0" w:color="auto"/>
                <w:right w:val="none" w:sz="0" w:space="0" w:color="auto"/>
              </w:divBdr>
            </w:div>
            <w:div w:id="499078000">
              <w:marLeft w:val="0"/>
              <w:marRight w:val="0"/>
              <w:marTop w:val="0"/>
              <w:marBottom w:val="0"/>
              <w:divBdr>
                <w:top w:val="none" w:sz="0" w:space="0" w:color="auto"/>
                <w:left w:val="none" w:sz="0" w:space="0" w:color="auto"/>
                <w:bottom w:val="none" w:sz="0" w:space="0" w:color="auto"/>
                <w:right w:val="none" w:sz="0" w:space="0" w:color="auto"/>
              </w:divBdr>
            </w:div>
            <w:div w:id="228657630">
              <w:marLeft w:val="0"/>
              <w:marRight w:val="0"/>
              <w:marTop w:val="0"/>
              <w:marBottom w:val="0"/>
              <w:divBdr>
                <w:top w:val="none" w:sz="0" w:space="0" w:color="auto"/>
                <w:left w:val="none" w:sz="0" w:space="0" w:color="auto"/>
                <w:bottom w:val="none" w:sz="0" w:space="0" w:color="auto"/>
                <w:right w:val="none" w:sz="0" w:space="0" w:color="auto"/>
              </w:divBdr>
            </w:div>
            <w:div w:id="481698253">
              <w:marLeft w:val="0"/>
              <w:marRight w:val="0"/>
              <w:marTop w:val="0"/>
              <w:marBottom w:val="0"/>
              <w:divBdr>
                <w:top w:val="none" w:sz="0" w:space="0" w:color="auto"/>
                <w:left w:val="none" w:sz="0" w:space="0" w:color="auto"/>
                <w:bottom w:val="none" w:sz="0" w:space="0" w:color="auto"/>
                <w:right w:val="none" w:sz="0" w:space="0" w:color="auto"/>
              </w:divBdr>
            </w:div>
            <w:div w:id="1009870824">
              <w:marLeft w:val="0"/>
              <w:marRight w:val="0"/>
              <w:marTop w:val="0"/>
              <w:marBottom w:val="0"/>
              <w:divBdr>
                <w:top w:val="none" w:sz="0" w:space="0" w:color="auto"/>
                <w:left w:val="none" w:sz="0" w:space="0" w:color="auto"/>
                <w:bottom w:val="none" w:sz="0" w:space="0" w:color="auto"/>
                <w:right w:val="none" w:sz="0" w:space="0" w:color="auto"/>
              </w:divBdr>
            </w:div>
            <w:div w:id="1534272621">
              <w:marLeft w:val="0"/>
              <w:marRight w:val="0"/>
              <w:marTop w:val="0"/>
              <w:marBottom w:val="0"/>
              <w:divBdr>
                <w:top w:val="none" w:sz="0" w:space="0" w:color="auto"/>
                <w:left w:val="none" w:sz="0" w:space="0" w:color="auto"/>
                <w:bottom w:val="none" w:sz="0" w:space="0" w:color="auto"/>
                <w:right w:val="none" w:sz="0" w:space="0" w:color="auto"/>
              </w:divBdr>
            </w:div>
            <w:div w:id="1488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55B99-41F5-4410-BE50-D7BCD7E2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569</TotalTime>
  <Pages>50</Pages>
  <Words>9048</Words>
  <Characters>51575</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Hồ Gia Khiêm</cp:lastModifiedBy>
  <cp:revision>100</cp:revision>
  <dcterms:created xsi:type="dcterms:W3CDTF">2019-09-22T12:43:00Z</dcterms:created>
  <dcterms:modified xsi:type="dcterms:W3CDTF">2022-11-23T00:59:00Z</dcterms:modified>
</cp:coreProperties>
</file>